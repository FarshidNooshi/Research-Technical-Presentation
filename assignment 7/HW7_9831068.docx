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A516" w14:textId="77777777" w:rsidR="005B117B" w:rsidRDefault="005B117B" w:rsidP="005B117B">
      <w:pPr>
        <w:pStyle w:val="Title16"/>
        <w:rPr>
          <w:rtl/>
        </w:rPr>
      </w:pPr>
      <w:r>
        <w:rPr>
          <w:noProof/>
        </w:rPr>
        <w:drawing>
          <wp:inline distT="0" distB="0" distL="0" distR="0" wp14:anchorId="49FD1F30" wp14:editId="0EA25C24">
            <wp:extent cx="1285875" cy="13036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303655"/>
                    </a:xfrm>
                    <a:prstGeom prst="rect">
                      <a:avLst/>
                    </a:prstGeom>
                    <a:noFill/>
                    <a:ln>
                      <a:noFill/>
                    </a:ln>
                  </pic:spPr>
                </pic:pic>
              </a:graphicData>
            </a:graphic>
          </wp:inline>
        </w:drawing>
      </w:r>
    </w:p>
    <w:p w14:paraId="22DE0081" w14:textId="77777777" w:rsidR="005B117B" w:rsidRDefault="005B117B" w:rsidP="005B117B">
      <w:pPr>
        <w:pStyle w:val="Title16"/>
        <w:rPr>
          <w:rtl/>
        </w:rPr>
      </w:pPr>
      <w:proofErr w:type="spellStart"/>
      <w:r w:rsidRPr="00981F76">
        <w:rPr>
          <w:sz w:val="32"/>
          <w:rtl/>
        </w:rPr>
        <w:t>دانشگاه</w:t>
      </w:r>
      <w:proofErr w:type="spellEnd"/>
      <w:r w:rsidRPr="00981F76">
        <w:rPr>
          <w:sz w:val="32"/>
          <w:rtl/>
        </w:rPr>
        <w:t xml:space="preserve"> صنعتي </w:t>
      </w:r>
      <w:proofErr w:type="spellStart"/>
      <w:r w:rsidRPr="00981F76">
        <w:rPr>
          <w:sz w:val="32"/>
          <w:rtl/>
        </w:rPr>
        <w:t>امیرکبیر</w:t>
      </w:r>
      <w:proofErr w:type="spellEnd"/>
      <w:r>
        <w:rPr>
          <w:rtl/>
        </w:rPr>
        <w:br/>
      </w:r>
      <w:r w:rsidRPr="0050333C">
        <w:rPr>
          <w:sz w:val="26"/>
          <w:szCs w:val="28"/>
          <w:rtl/>
        </w:rPr>
        <w:t>(</w:t>
      </w:r>
      <w:proofErr w:type="spellStart"/>
      <w:r w:rsidRPr="0050333C">
        <w:rPr>
          <w:sz w:val="26"/>
          <w:szCs w:val="28"/>
          <w:rtl/>
        </w:rPr>
        <w:t>پلی</w:t>
      </w:r>
      <w:proofErr w:type="spellEnd"/>
      <w:r w:rsidRPr="0050333C">
        <w:rPr>
          <w:sz w:val="26"/>
          <w:szCs w:val="28"/>
          <w:rtl/>
        </w:rPr>
        <w:t xml:space="preserve"> </w:t>
      </w:r>
      <w:proofErr w:type="spellStart"/>
      <w:r w:rsidRPr="0050333C">
        <w:rPr>
          <w:sz w:val="26"/>
          <w:szCs w:val="28"/>
          <w:rtl/>
        </w:rPr>
        <w:t>تکنیک</w:t>
      </w:r>
      <w:proofErr w:type="spellEnd"/>
      <w:r w:rsidRPr="0050333C">
        <w:rPr>
          <w:sz w:val="26"/>
          <w:szCs w:val="28"/>
          <w:rtl/>
        </w:rPr>
        <w:t xml:space="preserve"> تهران)</w:t>
      </w:r>
    </w:p>
    <w:p w14:paraId="39C62197" w14:textId="77777777" w:rsidR="005B117B" w:rsidRDefault="005B117B" w:rsidP="005B117B">
      <w:pPr>
        <w:pStyle w:val="Title16"/>
        <w:rPr>
          <w:rtl/>
          <w:lang w:bidi="fa-IR"/>
        </w:rPr>
      </w:pPr>
      <w:proofErr w:type="spellStart"/>
      <w:r>
        <w:rPr>
          <w:rtl/>
        </w:rPr>
        <w:t>دانشكده</w:t>
      </w:r>
      <w:proofErr w:type="spellEnd"/>
      <w:r>
        <w:rPr>
          <w:rtl/>
        </w:rPr>
        <w:t xml:space="preserve"> </w:t>
      </w:r>
      <w:r>
        <w:rPr>
          <w:rFonts w:hint="cs"/>
          <w:rtl/>
          <w:lang w:bidi="fa-IR"/>
        </w:rPr>
        <w:t>مهندسی کامپیوتر</w:t>
      </w:r>
    </w:p>
    <w:p w14:paraId="010377B3" w14:textId="77777777" w:rsidR="005B117B" w:rsidRDefault="005B117B" w:rsidP="005B117B">
      <w:pPr>
        <w:pStyle w:val="Title16"/>
        <w:rPr>
          <w:rtl/>
        </w:rPr>
      </w:pPr>
    </w:p>
    <w:p w14:paraId="7D13B955" w14:textId="1B187604" w:rsidR="005B117B" w:rsidRDefault="005B117B" w:rsidP="005B117B">
      <w:pPr>
        <w:pStyle w:val="Title16"/>
        <w:rPr>
          <w:rtl/>
        </w:rPr>
      </w:pPr>
    </w:p>
    <w:p w14:paraId="1077ADB2" w14:textId="77777777" w:rsidR="005B117B" w:rsidRPr="002C2107" w:rsidRDefault="005B117B" w:rsidP="005B117B">
      <w:pPr>
        <w:pStyle w:val="Title16"/>
        <w:rPr>
          <w:rtl/>
        </w:rPr>
      </w:pPr>
    </w:p>
    <w:p w14:paraId="5A4F310C" w14:textId="77777777" w:rsidR="005B117B" w:rsidRDefault="005B117B" w:rsidP="005B117B">
      <w:pPr>
        <w:pStyle w:val="Title24"/>
        <w:rPr>
          <w:sz w:val="30"/>
          <w:szCs w:val="32"/>
        </w:rPr>
      </w:pPr>
    </w:p>
    <w:p w14:paraId="2B1979B8" w14:textId="7B7F4A8A" w:rsidR="005B117B" w:rsidRPr="000E3862" w:rsidRDefault="005B117B" w:rsidP="005B117B">
      <w:pPr>
        <w:pStyle w:val="Title24"/>
        <w:rPr>
          <w:sz w:val="32"/>
          <w:szCs w:val="36"/>
          <w:rtl/>
        </w:rPr>
      </w:pPr>
      <w:proofErr w:type="spellStart"/>
      <w:r>
        <w:rPr>
          <w:rFonts w:hint="cs"/>
          <w:sz w:val="32"/>
          <w:szCs w:val="36"/>
          <w:rtl/>
        </w:rPr>
        <w:t>تمرین</w:t>
      </w:r>
      <w:proofErr w:type="spellEnd"/>
      <w:r>
        <w:rPr>
          <w:rFonts w:hint="cs"/>
          <w:sz w:val="32"/>
          <w:szCs w:val="36"/>
          <w:rtl/>
        </w:rPr>
        <w:t xml:space="preserve"> </w:t>
      </w:r>
      <w:proofErr w:type="spellStart"/>
      <w:r>
        <w:rPr>
          <w:rFonts w:hint="cs"/>
          <w:sz w:val="32"/>
          <w:szCs w:val="36"/>
          <w:rtl/>
        </w:rPr>
        <w:t>سری</w:t>
      </w:r>
      <w:proofErr w:type="spellEnd"/>
      <w:r>
        <w:rPr>
          <w:rFonts w:hint="cs"/>
          <w:sz w:val="32"/>
          <w:szCs w:val="36"/>
          <w:rtl/>
        </w:rPr>
        <w:t xml:space="preserve"> هفتم درس روش </w:t>
      </w:r>
      <w:proofErr w:type="spellStart"/>
      <w:r>
        <w:rPr>
          <w:rFonts w:hint="cs"/>
          <w:sz w:val="32"/>
          <w:szCs w:val="36"/>
          <w:rtl/>
        </w:rPr>
        <w:t>روش</w:t>
      </w:r>
      <w:proofErr w:type="spellEnd"/>
      <w:r>
        <w:rPr>
          <w:rFonts w:hint="cs"/>
          <w:sz w:val="32"/>
          <w:szCs w:val="36"/>
          <w:rtl/>
        </w:rPr>
        <w:t xml:space="preserve"> </w:t>
      </w:r>
      <w:proofErr w:type="spellStart"/>
      <w:r>
        <w:rPr>
          <w:rFonts w:hint="cs"/>
          <w:sz w:val="32"/>
          <w:szCs w:val="36"/>
          <w:rtl/>
        </w:rPr>
        <w:t>پژوهش</w:t>
      </w:r>
      <w:proofErr w:type="spellEnd"/>
      <w:r>
        <w:rPr>
          <w:rFonts w:hint="cs"/>
          <w:sz w:val="32"/>
          <w:szCs w:val="36"/>
          <w:rtl/>
        </w:rPr>
        <w:t xml:space="preserve"> </w:t>
      </w:r>
      <w:proofErr w:type="gramStart"/>
      <w:r>
        <w:rPr>
          <w:rFonts w:hint="cs"/>
          <w:sz w:val="32"/>
          <w:szCs w:val="36"/>
          <w:rtl/>
        </w:rPr>
        <w:t xml:space="preserve">و </w:t>
      </w:r>
      <w:proofErr w:type="spellStart"/>
      <w:r>
        <w:rPr>
          <w:rFonts w:hint="cs"/>
          <w:sz w:val="32"/>
          <w:szCs w:val="36"/>
          <w:rtl/>
        </w:rPr>
        <w:t>ارائه</w:t>
      </w:r>
      <w:proofErr w:type="spellEnd"/>
      <w:proofErr w:type="gramEnd"/>
    </w:p>
    <w:p w14:paraId="0B5F51F4" w14:textId="77777777" w:rsidR="005B117B" w:rsidRDefault="005B117B" w:rsidP="005B117B">
      <w:pPr>
        <w:pStyle w:val="Title18"/>
        <w:jc w:val="both"/>
        <w:rPr>
          <w:rtl/>
        </w:rPr>
      </w:pPr>
    </w:p>
    <w:p w14:paraId="62D7A367" w14:textId="77777777" w:rsidR="005B117B" w:rsidRDefault="005B117B" w:rsidP="005B117B">
      <w:pPr>
        <w:pStyle w:val="Title16"/>
        <w:rPr>
          <w:rtl/>
        </w:rPr>
      </w:pPr>
      <w:proofErr w:type="spellStart"/>
      <w:r>
        <w:rPr>
          <w:rtl/>
        </w:rPr>
        <w:t>نگارش</w:t>
      </w:r>
      <w:proofErr w:type="spellEnd"/>
    </w:p>
    <w:p w14:paraId="05A4953E" w14:textId="7BBB33B6" w:rsidR="005B117B" w:rsidRPr="00902997" w:rsidRDefault="005B117B" w:rsidP="005B117B">
      <w:pPr>
        <w:pStyle w:val="Title18"/>
        <w:rPr>
          <w:rtl/>
        </w:rPr>
      </w:pPr>
      <w:proofErr w:type="spellStart"/>
      <w:r>
        <w:rPr>
          <w:rFonts w:hint="cs"/>
          <w:rtl/>
        </w:rPr>
        <w:t>فرشید</w:t>
      </w:r>
      <w:proofErr w:type="spellEnd"/>
      <w:r>
        <w:rPr>
          <w:rFonts w:hint="cs"/>
          <w:rtl/>
        </w:rPr>
        <w:t xml:space="preserve"> </w:t>
      </w:r>
      <w:proofErr w:type="spellStart"/>
      <w:r>
        <w:rPr>
          <w:rFonts w:hint="cs"/>
          <w:rtl/>
        </w:rPr>
        <w:t>نوشی</w:t>
      </w:r>
      <w:proofErr w:type="spellEnd"/>
    </w:p>
    <w:p w14:paraId="15FE1171" w14:textId="77777777" w:rsidR="005B117B" w:rsidRDefault="005B117B" w:rsidP="005B117B">
      <w:pPr>
        <w:pStyle w:val="Title18"/>
        <w:rPr>
          <w:rtl/>
        </w:rPr>
      </w:pPr>
    </w:p>
    <w:p w14:paraId="4EEFCC14" w14:textId="42AEEB66" w:rsidR="005B117B" w:rsidRDefault="001C0244" w:rsidP="005B117B">
      <w:pPr>
        <w:pStyle w:val="Title16"/>
        <w:rPr>
          <w:rtl/>
        </w:rPr>
      </w:pPr>
      <w:r>
        <w:rPr>
          <w:rFonts w:hint="cs"/>
          <w:rtl/>
        </w:rPr>
        <w:t xml:space="preserve">شماره </w:t>
      </w:r>
      <w:proofErr w:type="spellStart"/>
      <w:r>
        <w:rPr>
          <w:rFonts w:hint="cs"/>
          <w:rtl/>
        </w:rPr>
        <w:t>دانشجویی</w:t>
      </w:r>
      <w:proofErr w:type="spellEnd"/>
    </w:p>
    <w:p w14:paraId="607505AA" w14:textId="0D22B2D6" w:rsidR="005B117B" w:rsidRPr="00902997" w:rsidRDefault="001C0244" w:rsidP="005B117B">
      <w:pPr>
        <w:pStyle w:val="Title18"/>
        <w:rPr>
          <w:rtl/>
        </w:rPr>
      </w:pPr>
      <w:r>
        <w:rPr>
          <w:rFonts w:hint="cs"/>
          <w:rtl/>
        </w:rPr>
        <w:t>۹۸۳۱۰۶۸</w:t>
      </w:r>
    </w:p>
    <w:p w14:paraId="6028334A" w14:textId="07D54DD2" w:rsidR="005B117B" w:rsidRDefault="005B117B" w:rsidP="005B117B">
      <w:pPr>
        <w:pStyle w:val="Title16"/>
        <w:rPr>
          <w:rtl/>
        </w:rPr>
      </w:pPr>
    </w:p>
    <w:p w14:paraId="1D172EA8" w14:textId="117BF3ED" w:rsidR="001C0244" w:rsidRDefault="001C0244" w:rsidP="005B117B">
      <w:pPr>
        <w:pStyle w:val="Title16"/>
        <w:rPr>
          <w:rtl/>
        </w:rPr>
      </w:pPr>
    </w:p>
    <w:p w14:paraId="01447554" w14:textId="4626C503" w:rsidR="005B117B" w:rsidRPr="00185B51" w:rsidRDefault="005B117B" w:rsidP="005B117B">
      <w:pPr>
        <w:pStyle w:val="Title16"/>
        <w:rPr>
          <w:sz w:val="28"/>
          <w:szCs w:val="28"/>
          <w:rtl/>
        </w:rPr>
      </w:pPr>
      <w:r>
        <w:rPr>
          <w:sz w:val="28"/>
          <w:szCs w:val="28"/>
          <w:rtl/>
        </w:rPr>
        <w:br/>
      </w:r>
      <w:proofErr w:type="spellStart"/>
      <w:r>
        <w:rPr>
          <w:rFonts w:hint="cs"/>
          <w:sz w:val="28"/>
          <w:szCs w:val="28"/>
          <w:rtl/>
        </w:rPr>
        <w:t>خرداد</w:t>
      </w:r>
      <w:proofErr w:type="spellEnd"/>
      <w:r>
        <w:rPr>
          <w:rFonts w:hint="cs"/>
          <w:sz w:val="28"/>
          <w:szCs w:val="28"/>
          <w:rtl/>
        </w:rPr>
        <w:t xml:space="preserve"> ۱۴۰۱</w:t>
      </w:r>
    </w:p>
    <w:p w14:paraId="3A55CA05" w14:textId="77777777" w:rsidR="005B117B" w:rsidRDefault="005B117B" w:rsidP="005B117B">
      <w:pPr>
        <w:pStyle w:val="Title16"/>
        <w:jc w:val="both"/>
        <w:rPr>
          <w:rtl/>
        </w:rPr>
      </w:pPr>
    </w:p>
    <w:p w14:paraId="7AADE676" w14:textId="77D4D105" w:rsidR="00B00E2E" w:rsidRDefault="005B117B" w:rsidP="001C0244">
      <w:pPr>
        <w:pStyle w:val="Heading1"/>
        <w:rPr>
          <w:rtl/>
        </w:rPr>
      </w:pPr>
      <w:r>
        <w:rPr>
          <w:rtl/>
        </w:rPr>
        <w:br w:type="page"/>
      </w:r>
    </w:p>
    <w:p w14:paraId="6CC43F6F" w14:textId="051E07E4" w:rsidR="001C0244" w:rsidRDefault="001C0244" w:rsidP="001C0244">
      <w:pPr>
        <w:pStyle w:val="Heading1"/>
      </w:pPr>
      <w:r>
        <w:rPr>
          <w:rFonts w:hint="cs"/>
          <w:rtl/>
        </w:rPr>
        <w:lastRenderedPageBreak/>
        <w:t xml:space="preserve">ثبت اطلاعات منابع در </w:t>
      </w:r>
      <w:proofErr w:type="spellStart"/>
      <w:r>
        <w:rPr>
          <w:rFonts w:hint="cs"/>
          <w:rtl/>
        </w:rPr>
        <w:t>نرم‌افزار</w:t>
      </w:r>
      <w:proofErr w:type="spellEnd"/>
      <w:r>
        <w:rPr>
          <w:rFonts w:hint="cs"/>
          <w:rtl/>
        </w:rPr>
        <w:t xml:space="preserve"> </w:t>
      </w:r>
      <w:r>
        <w:t>Zotero</w:t>
      </w:r>
    </w:p>
    <w:p w14:paraId="6C2175D1" w14:textId="4695AACE" w:rsidR="001C0244" w:rsidRDefault="001C0244" w:rsidP="001C0244">
      <w:pPr>
        <w:pStyle w:val="Heading2"/>
      </w:pPr>
    </w:p>
    <w:p w14:paraId="3EAA3F3B" w14:textId="7863BF1D" w:rsidR="003803B6" w:rsidRDefault="001C0244" w:rsidP="003803B6">
      <w:pPr>
        <w:pStyle w:val="Heading2"/>
        <w:rPr>
          <w:rtl/>
        </w:rPr>
      </w:pPr>
      <w:r>
        <w:rPr>
          <w:rFonts w:hint="cs"/>
          <w:rtl/>
        </w:rPr>
        <w:t xml:space="preserve">روش </w:t>
      </w:r>
      <w:proofErr w:type="gramStart"/>
      <w:r w:rsidR="003803B6">
        <w:rPr>
          <w:rFonts w:hint="cs"/>
          <w:rtl/>
        </w:rPr>
        <w:t>اول(</w:t>
      </w:r>
      <w:proofErr w:type="gramEnd"/>
      <w:r w:rsidR="00344D7A">
        <w:t>IEEE Style</w:t>
      </w:r>
      <w:r w:rsidR="009C3EBA">
        <w:rPr>
          <w:rFonts w:hint="cs"/>
          <w:rtl/>
        </w:rPr>
        <w:t>)</w:t>
      </w:r>
    </w:p>
    <w:p w14:paraId="105AD8DC" w14:textId="16974733" w:rsidR="003803B6" w:rsidRDefault="003803B6" w:rsidP="003803B6">
      <w:pPr>
        <w:rPr>
          <w:rtl/>
          <w:lang w:bidi="fa-IR"/>
        </w:rPr>
      </w:pPr>
      <w:r>
        <w:rPr>
          <w:rFonts w:hint="cs"/>
          <w:rtl/>
          <w:lang w:bidi="fa-IR"/>
        </w:rPr>
        <w:t>ارجاع اول</w:t>
      </w:r>
      <w:r w:rsidR="009C3EBA">
        <w:rPr>
          <w:rtl/>
          <w:lang w:bidi="fa-IR"/>
        </w:rPr>
        <w:fldChar w:fldCharType="begin"/>
      </w:r>
      <w:r w:rsidR="009C3EBA">
        <w:rPr>
          <w:rFonts w:cs="Times New Roman"/>
          <w:rtl/>
          <w:lang w:bidi="fa-IR"/>
        </w:rPr>
        <w:instrText xml:space="preserve"> </w:instrText>
      </w:r>
      <w:r w:rsidR="009C3EBA">
        <w:rPr>
          <w:rFonts w:cs="Times New Roman"/>
          <w:lang w:bidi="fa-IR"/>
        </w:rPr>
        <w:instrText>ADDIN ZOTERO_ITEM CSL_CITATION {"citationID":"iVZHwOGi","properties":{"formattedCitation":"[1]","plainCitation":"[1]","noteIndex":0},"citationItems":[{"id":33,"uris":["http://zotero.org/users/9618132/items/3L7GR5J4"],"itemData":{"id":33,"type":"article-journal","abstract":"The efficient and accurate prediction of building energy consumption can improve the management of power systems. In this paper, the rough set theory was used to reduce the redundant influencing factors of building energy consumption and find the critical factors of building energy consumption. These key factors were then used as the input of a deep neural network with a “deep” architecture and powerful capabilities in extracting features. Building energy consumption is output of the deep neural network. This study collected data from 100 civil public buildings for rough set reduction, and then collected data from a laboratory building of a university in Dalian for nearly a year to train and test deep neural networks. The test included</w:instrText>
      </w:r>
      <w:r w:rsidR="009C3EBA">
        <w:rPr>
          <w:rFonts w:cs="Times New Roman"/>
          <w:rtl/>
          <w:lang w:bidi="fa-IR"/>
        </w:rPr>
        <w:instrText xml:space="preserve"> </w:instrText>
      </w:r>
      <w:r w:rsidR="009C3EBA">
        <w:rPr>
          <w:rFonts w:cs="Times New Roman"/>
          <w:lang w:bidi="fa-IR"/>
        </w:rPr>
        <w:instrText>both the short-term and medium-term predictions of building energy consumption. The prediction results of the deep neural network were compared with that of the back propagation neural network, Elman neural network and fuzzy neural network. The results show that the integrated rough set and deep neural network was the most accurate. The method proposed in this study could provide a practical and accurate solution for building energy consumption prediction.","container-title":"Energy and Buildings","DOI</w:instrText>
      </w:r>
      <w:r w:rsidR="009C3EBA">
        <w:rPr>
          <w:rFonts w:cs="Times New Roman"/>
          <w:rtl/>
          <w:lang w:bidi="fa-IR"/>
        </w:rPr>
        <w:instrText>":"10.1016/</w:instrText>
      </w:r>
      <w:r w:rsidR="009C3EBA">
        <w:rPr>
          <w:rFonts w:cs="Times New Roman"/>
          <w:lang w:bidi="fa-IR"/>
        </w:rPr>
        <w:instrText>j.enbuild.2021.110886","ISSN":"0378-7788","journalAbbreviation":"Energy and Buildings","language":"en","page":"110886","source":"ScienceDirect","title":"A building energy consumption prediction model based on rough set theory and deep learning algorithms","volume":"240","author":[{"family":"Lei","given":"Lei"},{"family":"Chen","given":"Wei"},{"family":"Wu","given":"Bing"},{"family":"Chen","given":"Chao"},{"family":"Liu","given":"Wei"}],"issued":{"date-parts":[["2021",6,1]]}}}],"schema":"https://github.com/citation-style-language/schema/raw/master/csl-citation.json</w:instrText>
      </w:r>
      <w:r w:rsidR="009C3EBA">
        <w:rPr>
          <w:rFonts w:cs="Times New Roman"/>
          <w:rtl/>
          <w:lang w:bidi="fa-IR"/>
        </w:rPr>
        <w:instrText xml:space="preserve">"} </w:instrText>
      </w:r>
      <w:r w:rsidR="009C3EBA">
        <w:rPr>
          <w:rtl/>
          <w:lang w:bidi="fa-IR"/>
        </w:rPr>
        <w:fldChar w:fldCharType="separate"/>
      </w:r>
      <w:r w:rsidR="009C3EBA" w:rsidRPr="00423BBD">
        <w:rPr>
          <w:rFonts w:cs="Times New Roman"/>
          <w:noProof/>
          <w:rtl/>
          <w:lang w:bidi="fa-IR"/>
        </w:rPr>
        <w:t>[1]</w:t>
      </w:r>
      <w:r w:rsidR="009C3EBA">
        <w:rPr>
          <w:rtl/>
          <w:lang w:bidi="fa-IR"/>
        </w:rPr>
        <w:fldChar w:fldCharType="end"/>
      </w:r>
    </w:p>
    <w:p w14:paraId="44933F8D" w14:textId="753392FF" w:rsidR="009C3EBA" w:rsidRDefault="009C3EBA" w:rsidP="003803B6">
      <w:pPr>
        <w:rPr>
          <w:rtl/>
          <w:lang w:bidi="fa-IR"/>
        </w:rPr>
      </w:pPr>
      <w:r>
        <w:rPr>
          <w:rFonts w:hint="cs"/>
          <w:rtl/>
          <w:lang w:bidi="fa-IR"/>
        </w:rPr>
        <w:t>ارجاع دوم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{"citationID":"BACkiFEe","properties":{"formattedCitation":"[2]","plainCitation":"[2]","noteIndex":0},"citationItems":[{"id":54,"uris":["http://zotero.org/users/9618132/items/QHDBV6H9"],"itemData":{"id":54,"type":"article-journal","abstract":"Smart buildings are equipped with sensors that allow monitoring a range of building systems including heating and air conditioning, lighting and the general electric energy consumption. Thees data can then be stored and analyzed. The ability to use historical data regarding electric energy consumption could allow improving the energy efficiency of such buildings, as well as help to spot problems related to wasting of energy. This problem is even more important when considering that buildings are some of the largest consumers of energy. In this paper, we are interested in forecasting the energy consumption of smart buildings, and, to this aim, we propose a comparative study of different forecasting strategies that can be used to this aim. To do this, we used the data regarding the electric consumption registered by thirteen buildings located in a university campus in the south of Spain. The empirical comparison of the selected methods on the different data showed that some methods are more suitable than others for this kind of problem. In particular, we show that strategies based on Machine Learning approaches seem to be more suitable for this task.","container-title":"Energies","DOI":"10.3390/en12101934","ISSN":"1996-1073","issue":"10</w:instrText>
      </w:r>
      <w:r>
        <w:rPr>
          <w:rFonts w:cs="Times New Roman"/>
          <w:rtl/>
          <w:lang w:bidi="fa-IR"/>
        </w:rPr>
        <w:instrText>","</w:instrText>
      </w:r>
      <w:r>
        <w:rPr>
          <w:rFonts w:cs="Times New Roman"/>
          <w:lang w:bidi="fa-IR"/>
        </w:rPr>
        <w:instrText>language":"en","note":"number: 10\npublisher: Multidisciplinary Digital Publishing Institute","page":"1934","source":"www.mdpi.com","title":"A Comparative Study of Time Series Forecasting Methods for Short Term Electric Energy Consumption Prediction in</w:instrText>
      </w:r>
      <w:r>
        <w:rPr>
          <w:rFonts w:cs="Times New Roman"/>
          <w:rtl/>
          <w:lang w:bidi="fa-IR"/>
        </w:rPr>
        <w:instrText xml:space="preserve"> </w:instrText>
      </w:r>
      <w:r>
        <w:rPr>
          <w:rFonts w:cs="Times New Roman"/>
          <w:lang w:bidi="fa-IR"/>
        </w:rPr>
        <w:instrText>Smart Buildings","volume":"12","author":[{"family":"Divina","given":"Federico"},{"family":"García Torres","given":"Miguel"},{"family":"Goméz Vela","given":"Francisco A."},{"family":"Vázquez Noguera","given":"José Luis"}],"issued":{"date-parts":[["2019",1</w:instrText>
      </w:r>
      <w:r>
        <w:rPr>
          <w:rFonts w:cs="Times New Roman"/>
          <w:rtl/>
          <w:lang w:bidi="fa-IR"/>
        </w:rPr>
        <w:instrText>]]}}}],"</w:instrText>
      </w:r>
      <w:r>
        <w:rPr>
          <w:rFonts w:cs="Times New Roman"/>
          <w:lang w:bidi="fa-IR"/>
        </w:rPr>
        <w:instrText>schema":"https://github.com/citation-style-language/schema/raw/master/csl-citation.json</w:instrText>
      </w:r>
      <w:r>
        <w:rPr>
          <w:rFonts w:cs="Times New Roman"/>
          <w:rtl/>
          <w:lang w:bidi="fa-IR"/>
        </w:rPr>
        <w:instrText xml:space="preserve">"} </w:instrText>
      </w:r>
      <w:r>
        <w:rPr>
          <w:rtl/>
          <w:lang w:bidi="fa-IR"/>
        </w:rPr>
        <w:fldChar w:fldCharType="separate"/>
      </w:r>
      <w:r w:rsidR="00423BBD">
        <w:rPr>
          <w:rFonts w:cs="Times New Roman"/>
          <w:noProof/>
          <w:rtl/>
          <w:lang w:bidi="fa-IR"/>
        </w:rPr>
        <w:t>[2]</w:t>
      </w:r>
      <w:r>
        <w:rPr>
          <w:rtl/>
          <w:lang w:bidi="fa-IR"/>
        </w:rPr>
        <w:fldChar w:fldCharType="end"/>
      </w:r>
    </w:p>
    <w:p w14:paraId="0175B845" w14:textId="38425089" w:rsidR="009C3EBA" w:rsidRDefault="009C3EBA" w:rsidP="003803B6">
      <w:pPr>
        <w:rPr>
          <w:lang w:bidi="fa-IR"/>
        </w:rPr>
      </w:pPr>
      <w:r>
        <w:rPr>
          <w:rFonts w:hint="cs"/>
          <w:rtl/>
          <w:lang w:bidi="fa-IR"/>
        </w:rPr>
        <w:t>ارجاع سوم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{"citationID":"v3Aq8NVd","properties":{"formattedCitation":"[3]","plainCitation":"[3]","noteIndex":0},"citationItems":[{"id":57,"uris":["http://zotero.org/users/9618132/items/RI66QE63"],"itemData":{"id":57,"type":"article-journal","abstract":"Buildings are among the largest energy consumers in the world. As new technologies have been developed, great advances have been made in buildings, turning conventional buildings into smart buildings. These smart buildings have allowed</w:instrText>
      </w:r>
      <w:r>
        <w:rPr>
          <w:rFonts w:cs="Times New Roman"/>
          <w:rtl/>
          <w:lang w:bidi="fa-IR"/>
        </w:rPr>
        <w:instrText xml:space="preserve"> </w:instrText>
      </w:r>
      <w:r>
        <w:rPr>
          <w:rFonts w:cs="Times New Roman"/>
          <w:lang w:bidi="fa-IR"/>
        </w:rPr>
        <w:instrText>for greater supervision and control of the energy resources within the buildings, taking steps to energy management strategies to achieve significant energy savings. The forecast of energy consumption in buildings has been a very important element in these energy strategies since it allows adjusting the operation of buildings so that energy can be used more efficiently. This paper presents a review of energy consumption forecasting in smart buildings for improving energy efficiency. Different forecasting</w:instrText>
      </w:r>
      <w:r>
        <w:rPr>
          <w:rFonts w:cs="Times New Roman"/>
          <w:rtl/>
          <w:lang w:bidi="fa-IR"/>
        </w:rPr>
        <w:instrText xml:space="preserve"> </w:instrText>
      </w:r>
      <w:r>
        <w:rPr>
          <w:rFonts w:cs="Times New Roman"/>
          <w:lang w:bidi="fa-IR"/>
        </w:rPr>
        <w:instrText>methods are studied in nonresidential and residential buildings. Following this, the literature is analyzed in terms of forecasting objectives, input variables, forecasting methods and prediction horizon. In conclusion, the paper examines future challenges for building energy consumption forecasting.","container-title":"Applied Sciences","DOI":"10.3390/app10238323","ISSN":"2076-3417","issue":"23","language":"en","note":"number: 23\npublisher: Multidisciplinary Digital Publishing Institute","page":"8323</w:instrText>
      </w:r>
      <w:r>
        <w:rPr>
          <w:rFonts w:cs="Times New Roman"/>
          <w:rtl/>
          <w:lang w:bidi="fa-IR"/>
        </w:rPr>
        <w:instrText>","</w:instrText>
      </w:r>
      <w:r>
        <w:rPr>
          <w:rFonts w:cs="Times New Roman"/>
          <w:lang w:bidi="fa-IR"/>
        </w:rPr>
        <w:instrText>source":"www.mdpi.com","title":"A Review of Energy Consumption Forecasting in Smart Buildings: Methods, Input Variables, Forecasting Horizon and Metrics","title-short":"A Review of Energy Consumption Forecasting in Smart Buildings","volume":"10","author</w:instrText>
      </w:r>
      <w:r>
        <w:rPr>
          <w:rFonts w:cs="Times New Roman"/>
          <w:rtl/>
          <w:lang w:bidi="fa-IR"/>
        </w:rPr>
        <w:instrText>":[{"</w:instrText>
      </w:r>
      <w:r>
        <w:rPr>
          <w:rFonts w:cs="Times New Roman"/>
          <w:lang w:bidi="fa-IR"/>
        </w:rPr>
        <w:instrText>family":"Mariano-Hernández","given":"Deyslen"},{"family":"Hernández-Callejo","given":"Luis"},{"family":"García","given":"Felix Santos"},{"family":"Duque-Perez","given":"Oscar"},{"family":"Zorita-Lamadrid","given":"Angel L."}],"issued":{"date-parts</w:instrText>
      </w:r>
      <w:r>
        <w:rPr>
          <w:rFonts w:cs="Times New Roman"/>
          <w:rtl/>
          <w:lang w:bidi="fa-IR"/>
        </w:rPr>
        <w:instrText>":[["2020",1]]}}}],"</w:instrText>
      </w:r>
      <w:r>
        <w:rPr>
          <w:rFonts w:cs="Times New Roman"/>
          <w:lang w:bidi="fa-IR"/>
        </w:rPr>
        <w:instrText>schema":"https://github.com/citation-style-language/schema/raw/master/csl-citation.json</w:instrText>
      </w:r>
      <w:r>
        <w:rPr>
          <w:rFonts w:cs="Times New Roman"/>
          <w:rtl/>
          <w:lang w:bidi="fa-IR"/>
        </w:rPr>
        <w:instrText xml:space="preserve">"} </w:instrText>
      </w:r>
      <w:r>
        <w:rPr>
          <w:rtl/>
          <w:lang w:bidi="fa-IR"/>
        </w:rPr>
        <w:fldChar w:fldCharType="separate"/>
      </w:r>
      <w:r w:rsidR="00EA22CF">
        <w:rPr>
          <w:rFonts w:cs="Times New Roman"/>
          <w:noProof/>
          <w:rtl/>
          <w:lang w:bidi="fa-IR"/>
        </w:rPr>
        <w:t>[</w:t>
      </w:r>
      <w:r w:rsidR="00EA22CF">
        <w:rPr>
          <w:rFonts w:cs="Times New Roman" w:hint="cs"/>
          <w:rtl/>
        </w:rPr>
        <w:t>۳</w:t>
      </w:r>
      <w:r w:rsidR="00EA22CF">
        <w:rPr>
          <w:rFonts w:cs="Times New Roman"/>
          <w:noProof/>
          <w:rtl/>
          <w:lang w:bidi="fa-IR"/>
        </w:rPr>
        <w:t>]</w:t>
      </w:r>
      <w:r>
        <w:rPr>
          <w:rtl/>
          <w:lang w:bidi="fa-IR"/>
        </w:rPr>
        <w:fldChar w:fldCharType="end"/>
      </w:r>
    </w:p>
    <w:p w14:paraId="662DBBB8" w14:textId="003519BA" w:rsidR="009C3EBA" w:rsidRDefault="009C3EBA" w:rsidP="003803B6">
      <w:pPr>
        <w:rPr>
          <w:rtl/>
          <w:lang w:bidi="fa-IR"/>
        </w:rPr>
      </w:pPr>
      <w:r>
        <w:rPr>
          <w:rFonts w:hint="cs"/>
          <w:rtl/>
          <w:lang w:bidi="fa-IR"/>
        </w:rPr>
        <w:t>ارجاع چهارم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{"citationID":"yq395oEP","properties":{"formattedCitation":"[4]","plainCitation":"[4]","noteIndex":0},"citationItems":[{"id":19,"uris":["http://zotero.org/users/9618132/items/YCDYYXJH"],"itemData":{"id":19,"type":"article-journal","abstract":"The rapid development of human population, buildings and technology application currently has caused electric consumption to grow rapidly. Therefore, efficient energy management and forecasting energy consumption for buildings are important in decision-making for effective energy saving and development in particular places. This paper reviews the building electrical energy forecasting method using artificial intelligence (AI) methods such as support vector machine (SVM) and artificial</w:instrText>
      </w:r>
      <w:r w:rsidR="00423BBD">
        <w:rPr>
          <w:rFonts w:cs="Times New Roman"/>
          <w:rtl/>
          <w:lang w:bidi="fa-IR"/>
        </w:rPr>
        <w:instrText xml:space="preserve"> </w:instrText>
      </w:r>
      <w:r w:rsidR="00423BBD">
        <w:rPr>
          <w:rFonts w:cs="Times New Roman"/>
          <w:lang w:bidi="fa-IR"/>
        </w:rPr>
        <w:instrText>neural networks (ANN). Both methods are widely used in the field of forecasting and their aim on finding the most accurate approach is ever continuing. Besides the already existing single method of forecasting, the hybridization of the two forecasting methods has the potential to be applied for more accurate results. Further research works are currently ongoing, regarding the potential of hybrid method of Group Method of Data Handling (GMDH) and Least Square Support Vector Machine (LSSVM), or known as GLSSVM, to forecast building electrical energy consumption.","container-title":"Renewable and Sustainable Energy Reviews","DOI":"10.1016/j.rser.2014.01.069","journalAbbreviation":"Renewable and Sustainable Energy Reviews","page":"102–109","source":"ResearchGate","title":"A review on applications of ANN and SVM for building electrical energy consumption forecasting","volume":"33","author":[{"family":"Ahmad","given":"A.S."},{"family":"Hassan","given":"Mohammad Yusri"},{"family":"Abdullah","given":"Md Pauzi</w:instrText>
      </w:r>
      <w:r w:rsidR="00423BBD">
        <w:rPr>
          <w:rFonts w:cs="Times New Roman"/>
          <w:rtl/>
          <w:lang w:bidi="fa-IR"/>
        </w:rPr>
        <w:instrText>"},{"</w:instrText>
      </w:r>
      <w:r w:rsidR="00423BBD">
        <w:rPr>
          <w:rFonts w:cs="Times New Roman"/>
          <w:lang w:bidi="fa-IR"/>
        </w:rPr>
        <w:instrText>family":"Abdul Rahman","given":"Hasimah"},{"family":"Hussin","given":"Faridah"},{"family":"Abdullah","given":"H."},{"family":"Rahman","given":"Saidur"}],"issued":{"date-parts":[["2014",5,1]]}}}],"schema":"https://github.com/citation-style-language/schema</w:instrText>
      </w:r>
      <w:r w:rsidR="00423BBD">
        <w:rPr>
          <w:rFonts w:cs="Times New Roman"/>
          <w:rtl/>
          <w:lang w:bidi="fa-IR"/>
        </w:rPr>
        <w:instrText>/</w:instrText>
      </w:r>
      <w:r w:rsidR="00423BBD">
        <w:rPr>
          <w:rFonts w:cs="Times New Roman"/>
          <w:lang w:bidi="fa-IR"/>
        </w:rPr>
        <w:instrText>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[4]</w:t>
      </w:r>
      <w:r>
        <w:rPr>
          <w:rtl/>
          <w:lang w:bidi="fa-IR"/>
        </w:rPr>
        <w:fldChar w:fldCharType="end"/>
      </w:r>
    </w:p>
    <w:p w14:paraId="3CC81205" w14:textId="420AA9A6" w:rsidR="009C3EBA" w:rsidRDefault="009C3EBA" w:rsidP="009C3EBA">
      <w:pPr>
        <w:rPr>
          <w:rtl/>
          <w:lang w:bidi="fa-IR"/>
        </w:rPr>
      </w:pPr>
      <w:r>
        <w:rPr>
          <w:rFonts w:hint="cs"/>
          <w:rtl/>
          <w:lang w:bidi="fa-IR"/>
        </w:rPr>
        <w:t>ارجاع پنجم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{"citationID":"IXLUTGr9","properties":{"formattedCitation":"[5]","plainCitation":"[5]","noteIndex":0},"citationItems":[{"id":21,"uris":["http://zotero.org/users/9618132/items/KCSV83YW"],"itemData":{"id":21,"type":"article-journal","abstract":"The energy performance in buildings is influenced by many factors, such as ambient weather conditions, building structure and characteristics, the operation of sub-level components like lighting and HVAC systems, occupancy and their behavior. This complex situation makes it very difficult to accurately implement the prediction of building energy consumption. This paper reviews recently developed models for solving this problem, which include elaborate and simplified engineering methods</w:instrText>
      </w:r>
      <w:r w:rsidR="00423BBD">
        <w:rPr>
          <w:rFonts w:cs="Times New Roman"/>
          <w:rtl/>
          <w:lang w:bidi="fa-IR"/>
        </w:rPr>
        <w:instrText xml:space="preserve">, </w:instrText>
      </w:r>
      <w:r w:rsidR="00423BBD">
        <w:rPr>
          <w:rFonts w:cs="Times New Roman"/>
          <w:lang w:bidi="fa-IR"/>
        </w:rPr>
        <w:instrText>statistical methods and artificial intelligence methods. Previous research work concerning these models and relevant applications are introduced. Based on the analysis of previous work, further prospects are proposed for additional research reference</w:instrText>
      </w:r>
      <w:r w:rsidR="00423BBD">
        <w:rPr>
          <w:rFonts w:cs="Times New Roman"/>
          <w:rtl/>
          <w:lang w:bidi="fa-IR"/>
        </w:rPr>
        <w:instrText>.","</w:instrText>
      </w:r>
      <w:r w:rsidR="00423BBD">
        <w:rPr>
          <w:rFonts w:cs="Times New Roman"/>
          <w:lang w:bidi="fa-IR"/>
        </w:rPr>
        <w:instrText>container-title":"Renewable and Sustainable Energy Reviews","DOI":"10.1016/j.rser.2012.02.049","journalAbbreviation":"Renewable and Sustainable Energy Reviews","page":"3586-3592","source":"ResearchGate","title":"A review on the prediction of building energy consumption","volume":"16","author":[{"family":"Zhao","given":"Hai-xiang"},{"family":"Magoulès","given":"Frédéric"}],"issued":{"date-parts":[["2012",8,1]]}}}],"schema":"https://github.com/citation-style-language/schema/raw/master/csl-citation.json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EA22CF">
        <w:rPr>
          <w:rFonts w:cs="Times New Roman"/>
          <w:noProof/>
          <w:rtl/>
          <w:lang w:bidi="fa-IR"/>
        </w:rPr>
        <w:t>[</w:t>
      </w:r>
      <w:r w:rsidR="00EA22CF">
        <w:rPr>
          <w:rFonts w:cs="Times New Roman" w:hint="cs"/>
          <w:rtl/>
        </w:rPr>
        <w:t>۵</w:t>
      </w:r>
      <w:r w:rsidR="00EA22CF">
        <w:rPr>
          <w:rFonts w:cs="Times New Roman"/>
          <w:noProof/>
          <w:rtl/>
          <w:lang w:bidi="fa-IR"/>
        </w:rPr>
        <w:t>]</w:t>
      </w:r>
      <w:r>
        <w:rPr>
          <w:rtl/>
          <w:lang w:bidi="fa-IR"/>
        </w:rPr>
        <w:fldChar w:fldCharType="end"/>
      </w:r>
    </w:p>
    <w:p w14:paraId="54C01A53" w14:textId="6B88460C" w:rsidR="009C3EBA" w:rsidRDefault="009C3EBA" w:rsidP="009C3EBA">
      <w:pPr>
        <w:rPr>
          <w:rtl/>
          <w:lang w:bidi="fa-IR"/>
        </w:rPr>
      </w:pPr>
      <w:r>
        <w:rPr>
          <w:rFonts w:hint="cs"/>
          <w:rtl/>
          <w:lang w:bidi="fa-IR"/>
        </w:rPr>
        <w:t>ارجاع ششم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{"citationID":"CKpeFHge","properties":{"formattedCitation":"[6]","plainCitation":"[6]","noteIndex":0},"citationItems":[{"id":50,"uris":["http://zotero.org/users/9618132/items/5D6W7BGS"],"itemData":{"id":50,"type":"article-journal","abstract":"Energy consumption forecasting for buildings has immense value in energy efficiency and sustainability research. Accurate energy forecasting models have numerous implications in planning and energy optimization of buildings and campuses. For new buildings, where past recorded data is unavailable, computer simulation methods are used for energy analysis and forecasting future scenarios. However, for existing buildings with historically recorded time series energy data, statistical and machine learning techniques have proved to be more accurate and quick. This study presents a comprehensive review of the existing machine learning techniques for forecasting time series energy consumption. Although the emphasis is given to a single time series data analysis, the review is not just limited to it since energy data is often co-analyzed with other time series variables like outdoor weather and indoor environmental conditions. The nine most popular forecasting techniques that are based on the machine learning platform are analyzed. An in-depth review and analysis of the ‘hybrid model’, that combines two or more forecasting techniques is also presented. The various combinations of the hybrid model are found to be the most effective in time series energy forecasting for building.","container-title":"Renewable and Sustainable Energy Reviews","DOI":"10.1016/j.rser.2017.02.085","ISSN":"1364-0321","journalAbbreviation":"Renewable and Sustainable Energy Reviews","language":"en","page":"902-924","source":"ScienceDirect","title":"A review on time series forecasting techniques for building energy consumption","volume":"74","author":[{"family":"Deb","given":"Chirag"},{"family":"Zhang","given":"Fan"},{"family":"Yang","given":"Junjing"},{"family":"Lee","given":"Siew Eang"},{"family":"Shah","given":"Kwok Wei"}],"issued":{"date-parts":[["2017",7,1]]}}}],"schema":"https://github.com/citation-style-language/schema/raw/master/csl-citation.json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[6]</w:t>
      </w:r>
      <w:r>
        <w:rPr>
          <w:rtl/>
          <w:lang w:bidi="fa-IR"/>
        </w:rPr>
        <w:fldChar w:fldCharType="end"/>
      </w:r>
    </w:p>
    <w:p w14:paraId="2EB64F55" w14:textId="1B7DDD61" w:rsidR="009C3EBA" w:rsidRDefault="009C3EBA" w:rsidP="009C3EBA">
      <w:pPr>
        <w:rPr>
          <w:rtl/>
          <w:lang w:bidi="fa-IR"/>
        </w:rPr>
      </w:pPr>
      <w:r>
        <w:rPr>
          <w:rFonts w:hint="cs"/>
          <w:rtl/>
          <w:lang w:bidi="fa-IR"/>
        </w:rPr>
        <w:t>ارجاع هفتم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{"citationID":"3bdCE964","properties":{"formattedCitation":"[7]","plainCitation":"[7]","noteIndex":0},"citationItems":[{"id":29,"uris":["http://zotero.org/users/9618132/items/4ZFY7YY7"],"itemData":{"id":29,"type":"article-journal","abstract":"Short-term load forecasting of building electricity usage is of great importance for anomaly detection on electricity usage pattern and management of building energy consumption in an environment where electricity pricing is dynamically determined based on the peak energy consumption. In this paper, we present a data-driven forecasting model for day-ahead electricity usage of buildings in 15-minute resolution. By using variable importance analysis, we have selected key variables: day type indicator, time-of-day, HVAC set temperature schedule, outdoor air dry-bulb temperature, and outdoor humidity as the most important predictors for electricity consumption. This study proposes a short-term building energy usage forecasting model based</w:instrText>
      </w:r>
      <w:r w:rsidR="00423BBD">
        <w:rPr>
          <w:rFonts w:cs="Times New Roman"/>
          <w:rtl/>
          <w:lang w:bidi="fa-IR"/>
        </w:rPr>
        <w:instrText xml:space="preserve"> </w:instrText>
      </w:r>
      <w:r w:rsidR="00423BBD">
        <w:rPr>
          <w:rFonts w:cs="Times New Roman"/>
          <w:lang w:bidi="fa-IR"/>
        </w:rPr>
        <w:instrText>on an Artificial Neural Network (ANN) model with Bayesian regularization algorithm and investigates how the network design parameters such as time delay, number of hidden neurons, and training data effect on the model capability and generality. The results demonstrate that the proposed model with adaptive training methods is capable to predict the electricity consumption with 15-minute time intervals and the daily peak electricity usage reasonably well in a test case of a commercial building complex.","container-title":"Energy and Buildings","DOI":"10.1016/j.enbuild.2015.11.045","ISSN":"0378-7788","journalAbbreviation":"Energy and Buildings","language":"en","page":"184-194","source":"ScienceDirect","title":"Artificial neural network model for forecasting</w:instrText>
      </w:r>
      <w:r w:rsidR="00423BBD">
        <w:rPr>
          <w:rFonts w:cs="Times New Roman"/>
          <w:rtl/>
          <w:lang w:bidi="fa-IR"/>
        </w:rPr>
        <w:instrText xml:space="preserve"> </w:instrText>
      </w:r>
      <w:r w:rsidR="00423BBD">
        <w:rPr>
          <w:rFonts w:cs="Times New Roman"/>
          <w:lang w:bidi="fa-IR"/>
        </w:rPr>
        <w:instrText>sub-hourly electricity usage in commercial buildings","volume":"111","author":[{"family":"Chae","given":"Young Tae"},{"family":"Horesh","given":"Raya"},{"family":"Hwang","given":"Youngdeok"},{"family":"Lee","given":"Young M."}],"issued":{"date-parts":[["2</w:instrText>
      </w:r>
      <w:r w:rsidR="00423BBD">
        <w:rPr>
          <w:rFonts w:cs="Times New Roman"/>
          <w:rtl/>
          <w:lang w:bidi="fa-IR"/>
        </w:rPr>
        <w:instrText>016",1,1]]}}}],"</w:instrText>
      </w:r>
      <w:r w:rsidR="00423BBD">
        <w:rPr>
          <w:rFonts w:cs="Times New Roman"/>
          <w:lang w:bidi="fa-IR"/>
        </w:rPr>
        <w:instrText>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[7]</w:t>
      </w:r>
      <w:r>
        <w:rPr>
          <w:rtl/>
          <w:lang w:bidi="fa-IR"/>
        </w:rPr>
        <w:fldChar w:fldCharType="end"/>
      </w:r>
    </w:p>
    <w:p w14:paraId="765E8B89" w14:textId="0E63846E" w:rsidR="009C3EBA" w:rsidRDefault="009C3EBA" w:rsidP="009C3EBA">
      <w:pPr>
        <w:rPr>
          <w:rtl/>
          <w:lang w:bidi="fa-IR"/>
        </w:rPr>
      </w:pPr>
      <w:r>
        <w:rPr>
          <w:rFonts w:hint="cs"/>
          <w:rtl/>
          <w:lang w:bidi="fa-IR"/>
        </w:rPr>
        <w:t>ارجاع هشتم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{"citationID":"UwbAxcAD","properties":{"formattedCitation":"[8]","plainCitation":"[8]","noteIndex":0},"citationItems":[{"id":52,"uris":["http://zotero.org/users/9618132/items/DW463LZP"],"itemData":{"id":52,"type":"article-journal","abstract":"It is important for building owners and operators to manage the electrical energy consumption of their buildings. As electrical energy is the major form of energy consumed in a commercial building, the ability to forecast electrical energy consumption in a building will bring great benefits to the building owners and operators. This paper provides a review of the building electrical energy consumption forecasting methods which include the conventional and artificial intelligence (AI) methods. The significant goal of this study is to review, recognize, and analyse the performance of both methods for forecasting of electrical energy consumption. Compared to using a single method of forecasting, the hybrid of two forecasting methods can possibly be applied for more precise results. Regarding this potential, the swarm intelligence (SI) method has been reviewed to be hybridized with AI. Published literature presented in this paper shows that, the hybrid of SVM and SI methods has indeed presented superior performance for forecasting building electrical energy consumption.","container-title":"Renewable and Sustainable Energy Reviews","DOI":"10.1016/j.rser.2016.12.015","ISSN":"1364-0321","journalAbbreviation":"Renewable and Sustainable Energy</w:instrText>
      </w:r>
      <w:r w:rsidR="00423BBD">
        <w:rPr>
          <w:rFonts w:cs="Times New Roman"/>
          <w:rtl/>
          <w:lang w:bidi="fa-IR"/>
        </w:rPr>
        <w:instrText xml:space="preserve"> </w:instrText>
      </w:r>
      <w:r w:rsidR="00423BBD">
        <w:rPr>
          <w:rFonts w:cs="Times New Roman"/>
          <w:lang w:bidi="fa-IR"/>
        </w:rPr>
        <w:instrText>Reviews","language":"en","page":"1108-1118","source":"ScienceDirect","title":"Building electrical energy consumption forecasting analysis using conventional and artificial intelligence methods: A review","title-short":"Building electrical energy consumption forecasting analysis using conventional and artificial intelligence methods","volume":"70","author":[{"family":"Mat Daut","given":"Mohammad Azhar"},{"family":"Hassan","given":"Mohammad Yusri"},{"family":"Abdullah","given":"Hayati"},{"family":"Rahman</w:instrText>
      </w:r>
      <w:r w:rsidR="00423BBD">
        <w:rPr>
          <w:rFonts w:cs="Times New Roman"/>
          <w:rtl/>
          <w:lang w:bidi="fa-IR"/>
        </w:rPr>
        <w:instrText>","</w:instrText>
      </w:r>
      <w:r w:rsidR="00423BBD">
        <w:rPr>
          <w:rFonts w:cs="Times New Roman"/>
          <w:lang w:bidi="fa-IR"/>
        </w:rPr>
        <w:instrText>given":"Hasimah Abdul"},{"family":"Abdullah","given":"Md Pauzi"},{"family":"Hussin","given":"Faridah"}],"issued":{"date-parts":[["2017",4,1]]}}}],"schema":"https://github.com/citation-style-language/schema/raw/master/csl-citation.json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[8]</w:t>
      </w:r>
      <w:r>
        <w:rPr>
          <w:rtl/>
          <w:lang w:bidi="fa-IR"/>
        </w:rPr>
        <w:fldChar w:fldCharType="end"/>
      </w:r>
    </w:p>
    <w:p w14:paraId="1EA190A6" w14:textId="7725D9CD" w:rsidR="009C3EBA" w:rsidRDefault="009C3EBA" w:rsidP="009C3EBA">
      <w:pPr>
        <w:rPr>
          <w:rtl/>
          <w:lang w:bidi="fa-IR"/>
        </w:rPr>
      </w:pPr>
      <w:r>
        <w:rPr>
          <w:rFonts w:hint="cs"/>
          <w:rtl/>
          <w:lang w:bidi="fa-IR"/>
        </w:rPr>
        <w:t>ارجاع نهم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{"citationID":"kYpyFBrJ","properties":{"formattedCitation":"[9]","plainCitation":"[9]","noteIndex":0},"citationItems":[{"id":38,"uris":["http://zotero.org/users/9618132/items/5LKV9SHM"],"itemData":{"id":38,"type":"article-journal","container-title":"Energy and Buildings","DOI":"10.1016/j.enbuild.2016.06.089","journalAbbreviation":"Energy and Buildings","source":"ResearchGate","title":"Building energy-consumption status worldwide and the state-of-the-art technologies for zero-energy buildings during the past decade","volume":"128","author":[{"family":"Cao","given":"Xiaodong"},{"family":"Xilei","given":"Dai"},{"family":"Liu","given":"Junjie"}],"issued":{"date-parts":[["2016",6,1]]}}}],"schema":"https://github.com/citation-style-language/schema/raw/master/csl-citation.json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[9]</w:t>
      </w:r>
      <w:r>
        <w:rPr>
          <w:rtl/>
          <w:lang w:bidi="fa-IR"/>
        </w:rPr>
        <w:fldChar w:fldCharType="end"/>
      </w:r>
    </w:p>
    <w:p w14:paraId="27F86D84" w14:textId="6F99166D" w:rsidR="009C3EBA" w:rsidRDefault="009C3EBA" w:rsidP="009C3EBA">
      <w:pPr>
        <w:rPr>
          <w:rtl/>
          <w:lang w:bidi="fa-IR"/>
        </w:rPr>
      </w:pPr>
      <w:r>
        <w:rPr>
          <w:rFonts w:hint="cs"/>
          <w:rtl/>
          <w:lang w:bidi="fa-IR"/>
        </w:rPr>
        <w:t>ارجاع دهم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{"citationID":"4Lucsfoq","properties":{"formattedCitation":"[10]","plainCitation":"[10]","noteIndex":0},"citationItems":[{"id":26,"uris":["http://zotero.org/users/9618132/items/JLVNKLXN"],"itemData":{"id":26,"type":"article</w:instrText>
      </w:r>
      <w:r w:rsidR="00423BBD">
        <w:rPr>
          <w:rFonts w:cs="Times New Roman"/>
          <w:rtl/>
          <w:lang w:bidi="fa-IR"/>
        </w:rPr>
        <w:instrText>-</w:instrText>
      </w:r>
      <w:r w:rsidR="00423BBD">
        <w:rPr>
          <w:rFonts w:cs="Times New Roman"/>
          <w:lang w:bidi="fa-IR"/>
        </w:rPr>
        <w:instrText>journal","container-title":"Energies","DOI":"10.3390/en13225885","journalAbbreviation":"Energies","page":"5885","source":"ResearchGate","title":"Forecasting Electricity Consumption in Commercial Buildings Using a Machine Learning Approach","volume":"13</w:instrText>
      </w:r>
      <w:r w:rsidR="00423BBD">
        <w:rPr>
          <w:rFonts w:cs="Times New Roman"/>
          <w:rtl/>
          <w:lang w:bidi="fa-IR"/>
        </w:rPr>
        <w:instrText>","</w:instrText>
      </w:r>
      <w:r w:rsidR="00423BBD">
        <w:rPr>
          <w:rFonts w:cs="Times New Roman"/>
          <w:lang w:bidi="fa-IR"/>
        </w:rPr>
        <w:instrText>author":[{"family":"Hwang","given":"Junhwa"},{"family":"Suh","given":"Dongjun"},{"family":"Otto","given":"Marc-Oliver"}],"issued":{"date-parts":[["2020",11,11]]}}}],"schema":"https://github.com/citation-style-language/schema/raw/master/csl-citation.json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[10]</w:t>
      </w:r>
      <w:r>
        <w:rPr>
          <w:rtl/>
          <w:lang w:bidi="fa-IR"/>
        </w:rPr>
        <w:fldChar w:fldCharType="end"/>
      </w:r>
    </w:p>
    <w:p w14:paraId="3DF3F6AE" w14:textId="7622F528" w:rsidR="009C3EBA" w:rsidRDefault="009C3EBA" w:rsidP="009C3EBA">
      <w:pPr>
        <w:rPr>
          <w:rtl/>
          <w:lang w:bidi="fa-IR"/>
        </w:rPr>
      </w:pPr>
      <w:r>
        <w:rPr>
          <w:rFonts w:hint="cs"/>
          <w:rtl/>
          <w:lang w:bidi="fa-IR"/>
        </w:rPr>
        <w:t>ارجاع یازدهم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{"citationID":"CBAasEU7","properties":{"formattedCitation":"[11]","plainCitation":"[11]","noteIndex":0},"citationItems":[{"id":35,"uris":["http://zotero.org/users/9618132/items/DA7HD7B4"],"itemData":{"id":35,"type":"article</w:instrText>
      </w:r>
      <w:r w:rsidR="00423BBD">
        <w:rPr>
          <w:rFonts w:cs="Times New Roman"/>
          <w:rtl/>
          <w:lang w:bidi="fa-IR"/>
        </w:rPr>
        <w:instrText>-</w:instrText>
      </w:r>
      <w:r w:rsidR="00423BBD">
        <w:rPr>
          <w:rFonts w:cs="Times New Roman"/>
          <w:lang w:bidi="fa-IR"/>
        </w:rPr>
        <w:instrText>journal","abstract":"Building energy consumption prediction plays an important role in realizing building energy conservation control. Limited by some external factors such as temperature, there are some problems in practical applications, such as complex operation and low prediction accuracy. Aiming at the problem of low prediction accuracy caused by poor timing of existing building energy consumption prediction methods, a building energy consumption prediction and analysis method based on the deep learning network is proposed in this paper. Before establishing the energy consumption prediction model, the building energy consumption data source is preprocessed and analyzed. Then, based on the Keras deep learning framework, an improved long short-term memory (ILSTM) prediction model is built to support the accurate analysis of the whole cycle of the prediction network. At the same time, the adaptive moment (Adam) estimation algorithm is used to update and optimize the weight parameters of the model to realize the adaptive and rapid update and matching of network parameters. The simulation experiment is based on the actual dataset collected by a university in Southwest China. The experimental results show that the evaluation indexes MAE and RMSE of the proposed method are 0.015 and 0.109, respectively, which are better than the comparison method. The simulation experiment proves that the proposed method is feasible.","container-title":"Scientific Programming","DOI":"10.1155/2021/3323316","journalAbbreviation":"Scientific Programming","page":"1-9","source":"ResearchGate","title":"Intelligent Prediction Method of Building Energy Consumption Based on Deep Learning","volume":"2021","author":[{"family":"Fan","given":"Bingqian"},{"family":"Xing","given":"Xuanxuan"}],"issued":{"date-parts":[["2021",12,29]]}}}],"schema":"https://github.com/citation-style-language/schema/raw/master/csl-citation.json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[11]</w:t>
      </w:r>
      <w:r>
        <w:rPr>
          <w:rtl/>
          <w:lang w:bidi="fa-IR"/>
        </w:rPr>
        <w:fldChar w:fldCharType="end"/>
      </w:r>
    </w:p>
    <w:p w14:paraId="304B1314" w14:textId="02F41F3B" w:rsidR="009C3EBA" w:rsidRDefault="009C3EBA" w:rsidP="009C3EBA">
      <w:pPr>
        <w:rPr>
          <w:rtl/>
          <w:lang w:bidi="fa-IR"/>
        </w:rPr>
      </w:pPr>
      <w:r>
        <w:rPr>
          <w:rFonts w:hint="cs"/>
          <w:rtl/>
          <w:lang w:bidi="fa-IR"/>
        </w:rPr>
        <w:t>ارجاع دوازدهم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{"citationID":"PpnbEC4k","properties":{"formattedCitation":"[12]","plainCitation":"[12]","noteIndex":0},"citationItems":[{"id":23,"uris":["http://zotero.org/users/9618132/items/IHD767U2"],"itemData":{"id":23,"type":"article</w:instrText>
      </w:r>
      <w:r w:rsidR="00423BBD">
        <w:rPr>
          <w:rFonts w:cs="Times New Roman"/>
          <w:rtl/>
          <w:lang w:bidi="fa-IR"/>
        </w:rPr>
        <w:instrText>-</w:instrText>
      </w:r>
      <w:r w:rsidR="00423BBD">
        <w:rPr>
          <w:rFonts w:cs="Times New Roman"/>
          <w:lang w:bidi="fa-IR"/>
        </w:rPr>
        <w:instrText>journal","abstract":"Abstract Ever growing population and progressive municipal business demands for constructing new buildings are known as the foremost contributor to greenhouse gasses. Therefore, improvement of energy efficiency of the building sector</w:instrText>
      </w:r>
      <w:r w:rsidR="00423BBD">
        <w:rPr>
          <w:rFonts w:cs="Times New Roman"/>
          <w:rtl/>
          <w:lang w:bidi="fa-IR"/>
        </w:rPr>
        <w:instrText xml:space="preserve"> </w:instrText>
      </w:r>
      <w:r w:rsidR="00423BBD">
        <w:rPr>
          <w:rFonts w:cs="Times New Roman"/>
          <w:lang w:bidi="fa-IR"/>
        </w:rPr>
        <w:instrText>has become an essential target to reduce the amount of gas emission as well as fossil fuel consumption. One most effective approach to reducing CO2 emission and energy consumption with regards to new buildings is to consider energy efficiency at a very early design stage. On the other hand,efficient energy management and smart refurbishments can enhance energy performance of the existing stock. All these solutions entail accurate energy prediction for optimal decision making. In recent years, artificial</w:instrText>
      </w:r>
      <w:r w:rsidR="00423BBD">
        <w:rPr>
          <w:rFonts w:cs="Times New Roman"/>
          <w:rtl/>
          <w:lang w:bidi="fa-IR"/>
        </w:rPr>
        <w:instrText xml:space="preserve"> </w:instrText>
      </w:r>
      <w:r w:rsidR="00423BBD">
        <w:rPr>
          <w:rFonts w:cs="Times New Roman"/>
          <w:lang w:bidi="fa-IR"/>
        </w:rPr>
        <w:instrText>intelligence (AI) in general and machine learning (ML) techniques in specific terms have been proposed for forecasting of building energy consumption and performance. This paper provides a substantial review on the four main ML approaches including artificial neural network, support vector machine, Gaussian-based regressions and clustering, which have commonly been applied in forecasting and improving building energy performance.","container-title":"Visualization in Engineering","DOI":"10.1186/s40327-018</w:instrText>
      </w:r>
      <w:r w:rsidR="00423BBD">
        <w:rPr>
          <w:rFonts w:cs="Times New Roman"/>
          <w:rtl/>
          <w:lang w:bidi="fa-IR"/>
        </w:rPr>
        <w:instrText>-0064-7","</w:instrText>
      </w:r>
      <w:r w:rsidR="00423BBD">
        <w:rPr>
          <w:rFonts w:cs="Times New Roman"/>
          <w:lang w:bidi="fa-IR"/>
        </w:rPr>
        <w:instrText>journalAbbreviation":"Visualization in Engineering","source":"ResearchGate","title":"Machine learning for estimation of building energy consumption and performance: a review","title-short":"Machine learning for estimation of building energy consumption and performance","volume":"6","author":[{"family":"Seyedzadeh","given":"Saleh"},{"family":"Pour Rahimian","given":"Farzad"},{"family":"Glesk","given":"Ivan"},{"family":"Roper","given":"Marc"}],"issued":{"date-parts":[["2018",12,1]]}}}],"schema":"https://github.com/citation-style-language/schema/raw/master/csl-citation.json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[12]</w:t>
      </w:r>
      <w:r>
        <w:rPr>
          <w:rtl/>
          <w:lang w:bidi="fa-IR"/>
        </w:rPr>
        <w:fldChar w:fldCharType="end"/>
      </w:r>
    </w:p>
    <w:p w14:paraId="24C65907" w14:textId="7289C9C4" w:rsidR="009C3EBA" w:rsidRDefault="009C3EBA" w:rsidP="009C3EBA">
      <w:pPr>
        <w:rPr>
          <w:rtl/>
          <w:lang w:bidi="fa-IR"/>
        </w:rPr>
      </w:pPr>
      <w:r>
        <w:rPr>
          <w:rFonts w:hint="cs"/>
          <w:rtl/>
          <w:lang w:bidi="fa-IR"/>
        </w:rPr>
        <w:t>ارجاع سیزدهم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{"citationID":"ch4o6p2u","properties":{"formattedCitation":"[13]","plainCitation":"[13]","noteIndex":0},"citationItems":[{"id":48,"uris":["http://zotero.org/users/9618132/items/WS2LZSUV"],"itemData":{"id":48,"type":"article</w:instrText>
      </w:r>
      <w:r w:rsidR="00423BBD">
        <w:rPr>
          <w:rFonts w:cs="Times New Roman"/>
          <w:rtl/>
          <w:lang w:bidi="fa-IR"/>
        </w:rPr>
        <w:instrText>-</w:instrText>
      </w:r>
      <w:r w:rsidR="00423BBD">
        <w:rPr>
          <w:rFonts w:cs="Times New Roman"/>
          <w:lang w:bidi="fa-IR"/>
        </w:rPr>
        <w:instrText>journal","abstract":"In residential buildings, occupant behavior and occupancy status have a significant impact on energy consumption variation. Although the American Society of Heating, Refrigerating, and Air-Conditioning Engineers (ASHRAE) recommends a</w:instrText>
      </w:r>
      <w:r w:rsidR="00423BBD">
        <w:rPr>
          <w:rFonts w:cs="Times New Roman"/>
          <w:rtl/>
          <w:lang w:bidi="fa-IR"/>
        </w:rPr>
        <w:instrText xml:space="preserve"> </w:instrText>
      </w:r>
      <w:r w:rsidR="00423BBD">
        <w:rPr>
          <w:rFonts w:cs="Times New Roman"/>
          <w:lang w:bidi="fa-IR"/>
        </w:rPr>
        <w:instrText>uniform occupancy schedule for building energy assessment, occupant behavior patterns and schedules could be different for each building due to occupants’ lifestyles, preferences, occupations, and other differences. Existing occupant behavior models focus on analyzing occupants’ sociodemographic characteristics to predict their energy consumption with statistical approaches. This paper proposes to identify and classify occupants’ behavior with direct energy consumption outcomes and energy time use data through unsupervised clustering. Based on the American Time Use Survey (ATUS), the proposed approach integrates k-modes clustering and demographic-based probability neural networks and identifies 10 distinctive behavior patterns. With the results of the behavior classification and simulation, a bottom-up engineering model reveals that the proposed behavior model offers a more accurate and reliable prediction than the ASHRAE standard schedule. With qualified and sufficient time use data, the model is capable of automatically estimating energy consumption on even larger geographic scales.","container-title":"Energy and Buildings","DOI":"10.1016/j.enbuild.2017.04.072","ISSN":"0378-7788","journalAbbreviation":"Energy and Buildings","language":"en","page":"47-6</w:instrText>
      </w:r>
      <w:r w:rsidR="00423BBD">
        <w:rPr>
          <w:rFonts w:cs="Times New Roman"/>
          <w:rtl/>
          <w:lang w:bidi="fa-IR"/>
        </w:rPr>
        <w:instrText>6","</w:instrText>
      </w:r>
      <w:r w:rsidR="00423BBD">
        <w:rPr>
          <w:rFonts w:cs="Times New Roman"/>
          <w:lang w:bidi="fa-IR"/>
        </w:rPr>
        <w:instrText>source":"ScienceDirect","title":"Modeling energy consumption in residential buildings: A bottom-up analysis based on occupant behavior pattern clustering and stochastic simulation","title-short":"Modeling energy consumption in residential buildings</w:instrText>
      </w:r>
      <w:r w:rsidR="00423BBD">
        <w:rPr>
          <w:rFonts w:cs="Times New Roman"/>
          <w:rtl/>
          <w:lang w:bidi="fa-IR"/>
        </w:rPr>
        <w:instrText>","</w:instrText>
      </w:r>
      <w:r w:rsidR="00423BBD">
        <w:rPr>
          <w:rFonts w:cs="Times New Roman"/>
          <w:lang w:bidi="fa-IR"/>
        </w:rPr>
        <w:instrText>volume":"147","author":[{"family":"Diao","given":"Longquan"},{"family":"Sun","given":"Yongjun"},{"family":"Chen","given":"Zejun"},{"family":"Chen","given":"Jiayu"}],"issued":{"date-parts":[["2017",7,15]]}}}],"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[13]</w:t>
      </w:r>
      <w:r>
        <w:rPr>
          <w:rtl/>
          <w:lang w:bidi="fa-IR"/>
        </w:rPr>
        <w:fldChar w:fldCharType="end"/>
      </w:r>
    </w:p>
    <w:p w14:paraId="0920A651" w14:textId="4F1B6FB5" w:rsidR="009C3EBA" w:rsidRDefault="009C3EBA" w:rsidP="009C3EBA">
      <w:pPr>
        <w:rPr>
          <w:rtl/>
          <w:lang w:bidi="fa-IR"/>
        </w:rPr>
      </w:pPr>
      <w:r>
        <w:rPr>
          <w:rFonts w:hint="cs"/>
          <w:rtl/>
          <w:lang w:bidi="fa-IR"/>
        </w:rPr>
        <w:t>ارجاع چهاردهم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{"citationID":"uNVCxLQt","properties":{"formattedCitation":"[14]","plainCitation":"[14]","noteIndex":0},"citationItems":[{"id":41,"uris":["http://zotero.org/users/9618132/items/SCF9NS8C"],"itemData":{"id":41,"type":"article</w:instrText>
      </w:r>
      <w:r w:rsidR="00423BBD">
        <w:rPr>
          <w:rFonts w:cs="Times New Roman"/>
          <w:rtl/>
          <w:lang w:bidi="fa-IR"/>
        </w:rPr>
        <w:instrText>-</w:instrText>
      </w:r>
      <w:r w:rsidR="00423BBD">
        <w:rPr>
          <w:rFonts w:cs="Times New Roman"/>
          <w:lang w:bidi="fa-IR"/>
        </w:rPr>
        <w:instrText>journal","abstract":"Controlling buildings energy consumption is a great practical significance. During early design stage, accurate and rapid prediction of energy consumption could provide a quantitative basis for energy-saving designs. Currently, the key problem that are still facing designers is the interoperability between building modeling and energy simulation tools. In addition, design challenges gained recognition due to the complexity of the prevalence of large numbers of independent interrelated variables. Artificial Neural Networks (ANNs) are the most broadly applied artificial intelligence method in buildings’ performance field due to its competence to handle nonlinear variables’ relationships accurately and promptly. This paper presents a methodology based on the ANNs to improve the prediction of energy usage for residential buildings in early design stages. The model is created using a dataset resulted from the calculation of energy consumption by simulating multiple design options with randomly input variables. The proposed methodology can mitigate technical barriers while integrating and automating available commercial tools into a workflow from a parametric model to the simulation of building energy. The developed ANN model is evaluated</w:instrText>
      </w:r>
      <w:r w:rsidR="00423BBD">
        <w:rPr>
          <w:rFonts w:cs="Times New Roman"/>
          <w:rtl/>
          <w:lang w:bidi="fa-IR"/>
        </w:rPr>
        <w:instrText xml:space="preserve"> </w:instrText>
      </w:r>
      <w:r w:rsidR="00423BBD">
        <w:rPr>
          <w:rFonts w:cs="Times New Roman"/>
          <w:lang w:bidi="fa-IR"/>
        </w:rPr>
        <w:instrText>and validated and used to predict the energy consumption with acceptable accuracy. Finally, a user-friendly interface is designed to facilitate energy consumption prediction without any experience in modeling and simulation tools acting as a decision support tool, which is simple, reliable and easy to use.","container-title":"Energy Reports","DOI":"10.1016/j.egyr.2021.04.053","ISSN":"2352-4847","journalAbbreviation":"Energy Reports","language":"en","page":"2534-2545","source":"ScienceDirect","title":"Predicting energy consumption for residential buildings using ANN through parametric modeling","volume":"7","author":[{"family":"Elbeltagi","given":"Emad"},{"family":"Wefki","given":"Hossam"}],"issued":{"date-parts":[["2021",11,1]]}}}],"schema":"https://github.com/citation-style-language/schema/raw/master/csl-citation.json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[14]</w:t>
      </w:r>
      <w:r>
        <w:rPr>
          <w:rtl/>
          <w:lang w:bidi="fa-IR"/>
        </w:rPr>
        <w:fldChar w:fldCharType="end"/>
      </w:r>
    </w:p>
    <w:p w14:paraId="2EDBA67D" w14:textId="24D773EB" w:rsidR="009C3EBA" w:rsidRDefault="009C3EBA" w:rsidP="009C3EBA">
      <w:pPr>
        <w:rPr>
          <w:rtl/>
          <w:lang w:bidi="fa-IR"/>
        </w:rPr>
      </w:pPr>
      <w:r>
        <w:rPr>
          <w:rFonts w:hint="cs"/>
          <w:rtl/>
          <w:lang w:bidi="fa-IR"/>
        </w:rPr>
        <w:t>ارجاع پانزدهم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{"citationID":"NNsS29pm","properties":{"formattedCitation":"[15]","plainCitation":"[15]","noteIndex":0},"citationItems":[{"id":31,"uris":["http://zotero.org/users/9618132/items/BVXNNSB9"],"itemData":{"id":31,"type":"article</w:instrText>
      </w:r>
      <w:r w:rsidR="00423BBD">
        <w:rPr>
          <w:rFonts w:cs="Times New Roman"/>
          <w:rtl/>
          <w:lang w:bidi="fa-IR"/>
        </w:rPr>
        <w:instrText>-</w:instrText>
      </w:r>
      <w:r w:rsidR="00423BBD">
        <w:rPr>
          <w:rFonts w:cs="Times New Roman"/>
          <w:lang w:bidi="fa-IR"/>
        </w:rPr>
        <w:instrText>journal","abstract":"Traditional whole building energy modeling suffers from several factors, including the large number of inputs required for building characterization, simplifying assumptions, and the gap between the as-designed and as-built building</w:instrText>
      </w:r>
      <w:r w:rsidR="00423BBD">
        <w:rPr>
          <w:rFonts w:cs="Times New Roman"/>
          <w:rtl/>
          <w:lang w:bidi="fa-IR"/>
        </w:rPr>
        <w:instrText xml:space="preserve">. </w:instrText>
      </w:r>
      <w:r w:rsidR="00423BBD">
        <w:rPr>
          <w:rFonts w:cs="Times New Roman"/>
          <w:lang w:bidi="fa-IR"/>
        </w:rPr>
        <w:instrText>Prior work has attempted to mitigate these problems by using sensor-based machine learning approaches to statistically model energy consumption, applying the techniques primarily to commercial building data, which makes use of hourly consumption data. It</w:instrText>
      </w:r>
      <w:r w:rsidR="00423BBD">
        <w:rPr>
          <w:rFonts w:cs="Times New Roman"/>
          <w:rtl/>
          <w:lang w:bidi="fa-IR"/>
        </w:rPr>
        <w:instrText xml:space="preserve"> </w:instrText>
      </w:r>
      <w:r w:rsidR="00423BBD">
        <w:rPr>
          <w:rFonts w:cs="Times New Roman"/>
          <w:lang w:bidi="fa-IR"/>
        </w:rPr>
        <w:instrText>is unclear, however, whether these techniques can translate to residential buildings, since the energy usage patterns may vary significantly. Until now, most residential modeling research only had access to monthly electrical consumption data. In this article, we report on the evaluation of seven different machine learning algorithms applied to a new residential data set that contains sensor measurements collected every 15min, with the objective of determining which techniques are most successful for predicting next hour residential building consumption. We first validate each learner's correctness on the ASHRAE Great Energy Prediction Shootout, confirming existing conclusions that Neural Network-based methods perform best on commercial buildings. However, our additional results show that these methods perform poorly on residential data, and that Least Squares Support Vector Machines perform best – a technique not previously applied to this domain.","container-title":"Energy and Buildings","DOI":"10.1016</w:instrText>
      </w:r>
      <w:r w:rsidR="00423BBD">
        <w:rPr>
          <w:rFonts w:cs="Times New Roman"/>
          <w:rtl/>
          <w:lang w:bidi="fa-IR"/>
        </w:rPr>
        <w:instrText>/</w:instrText>
      </w:r>
      <w:r w:rsidR="00423BBD">
        <w:rPr>
          <w:rFonts w:cs="Times New Roman"/>
          <w:lang w:bidi="fa-IR"/>
        </w:rPr>
        <w:instrText>j.enbuild.2012.03.010","ISSN":"0378-7788","journalAbbreviation":"Energy and Buildings","language":"en","page":"591-603","source":"ScienceDirect","title":"Predicting future hourly residential electrical consumption: A machine learning case study","title-short":"Predicting future hourly residential electrical consumption","volume":"49","author":[{"family":"Edwards","given":"Richard E."},{"family":"New","given":"Joshua"},{"family":"Parker","given":"Lynne E."}],"issued":{"date-parts":[["2012",6,1]]}}}],"schema":"https://github.com/citation-style-language/schema/raw/master/csl-citation.json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[15]</w:t>
      </w:r>
      <w:r>
        <w:rPr>
          <w:rtl/>
          <w:lang w:bidi="fa-IR"/>
        </w:rPr>
        <w:fldChar w:fldCharType="end"/>
      </w:r>
    </w:p>
    <w:p w14:paraId="24E4CE0B" w14:textId="156CDE57" w:rsidR="009C3EBA" w:rsidRDefault="009C3EBA" w:rsidP="009C3EBA">
      <w:pPr>
        <w:rPr>
          <w:rtl/>
          <w:lang w:bidi="fa-IR"/>
        </w:rPr>
      </w:pPr>
      <w:r>
        <w:rPr>
          <w:rFonts w:hint="cs"/>
          <w:rtl/>
          <w:lang w:bidi="fa-IR"/>
        </w:rPr>
        <w:t>ارجاع شانزدهم</w:t>
      </w:r>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{"citationID":"Gsy3C731","properties":{"formattedCitation":"[16]","plainCitation":"[16]","noteIndex":0},"citationItems":[{"id":46,"uris":["http://zotero.org/users/9618132/items/KW63CEJW"],"itemData":{"id":46,"type":"article</w:instrText>
      </w:r>
      <w:r w:rsidR="00423BBD">
        <w:rPr>
          <w:rFonts w:cs="Times New Roman"/>
          <w:rtl/>
          <w:lang w:bidi="fa-IR"/>
        </w:rPr>
        <w:instrText>-</w:instrText>
      </w:r>
      <w:r w:rsidR="00423BBD">
        <w:rPr>
          <w:rFonts w:cs="Times New Roman"/>
          <w:lang w:bidi="fa-IR"/>
        </w:rPr>
        <w:instrText>journal","abstract":"The rapid increase in human population and development in technology have sharply raised power consumption in today's world. Since electricity is consumed simultaneously as it is generated at the power plant, it is important to accurately predict the energy consumption in advance for stable power supply. In this paper, we propose a CNN-LSTM neural network that can extract spatial and temporal features to effectively predict the housing energy consumption. Experiments have shown that</w:instrText>
      </w:r>
      <w:r w:rsidR="00423BBD">
        <w:rPr>
          <w:rFonts w:cs="Times New Roman"/>
          <w:rtl/>
          <w:lang w:bidi="fa-IR"/>
        </w:rPr>
        <w:instrText xml:space="preserve"> </w:instrText>
      </w:r>
      <w:r w:rsidR="00423BBD">
        <w:rPr>
          <w:rFonts w:cs="Times New Roman"/>
          <w:lang w:bidi="fa-IR"/>
        </w:rPr>
        <w:instrText>the CNN-LSTM neural network, which combines convolutional neural network (CNN) and long short-term memory (LSTM), can extract complex features of energy consumption. The CNN layer can extract the features between several variables affecting energy consumption, and the LSTM layer is appropriate for modeling temporal information of irregular trends in time series components. The proposed CNN-LSTM method achieves almost perfect prediction performance for electric energy consumption that was previously difficult to predict. Also, it records the smallest value of root mean square error compared to the conventional forecasting methods for the dataset on individual household power consumption. The empirical analysis of the variables confirms what affects to forecast the power consumption most.","container-title":"Energy","DOI":"10.1016/j.energy.2019.05.230","ISSN":"0360-5442","journalAbbreviation":"Energy","language":"en","page":"72-81","source":"ScienceDirect","title":"Predicting residential energy consumption</w:instrText>
      </w:r>
      <w:r w:rsidR="00423BBD">
        <w:rPr>
          <w:rFonts w:cs="Times New Roman"/>
          <w:rtl/>
          <w:lang w:bidi="fa-IR"/>
        </w:rPr>
        <w:instrText xml:space="preserve"> </w:instrText>
      </w:r>
      <w:r w:rsidR="00423BBD">
        <w:rPr>
          <w:rFonts w:cs="Times New Roman"/>
          <w:lang w:bidi="fa-IR"/>
        </w:rPr>
        <w:instrText>using CNN-LSTM neural networks","volume":"182","author":[{"family":"Kim","given":"Tae-Young"},{"family":"Cho","given":"Sung-Bae"}],"issued":{"date-parts":[["2019",9,1]]}}}],"schema":"https://github.com/citation-style-language/schema/raw/master/csl-citation.json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[16]</w:t>
      </w:r>
      <w:r>
        <w:rPr>
          <w:rtl/>
          <w:lang w:bidi="fa-IR"/>
        </w:rPr>
        <w:fldChar w:fldCharType="end"/>
      </w:r>
    </w:p>
    <w:p w14:paraId="7C632787" w14:textId="38EEECCA" w:rsidR="009C3EBA" w:rsidRDefault="009C3EBA" w:rsidP="009C3EBA">
      <w:pPr>
        <w:rPr>
          <w:rtl/>
          <w:lang w:bidi="fa-IR"/>
        </w:rPr>
      </w:pPr>
      <w:r>
        <w:rPr>
          <w:rFonts w:hint="cs"/>
          <w:rtl/>
          <w:lang w:bidi="fa-IR"/>
        </w:rPr>
        <w:t xml:space="preserve">ارجاع </w:t>
      </w:r>
      <w:proofErr w:type="spellStart"/>
      <w:r>
        <w:rPr>
          <w:rFonts w:hint="cs"/>
          <w:rtl/>
          <w:lang w:bidi="fa-IR"/>
        </w:rPr>
        <w:t>هفتدهم</w:t>
      </w:r>
      <w:proofErr w:type="spellEnd"/>
      <w:r>
        <w:rPr>
          <w:rtl/>
          <w:lang w:bidi="fa-IR"/>
        </w:rPr>
        <w:fldChar w:fldCharType="begin"/>
      </w:r>
      <w:r w:rsidR="00423BBD">
        <w:rPr>
          <w:rFonts w:cs="Times New Roman"/>
          <w:rtl/>
          <w:lang w:bidi="fa-IR"/>
        </w:rPr>
        <w:instrText xml:space="preserve"> </w:instrText>
      </w:r>
      <w:r w:rsidR="00423BBD">
        <w:rPr>
          <w:rFonts w:cs="Times New Roman"/>
          <w:lang w:bidi="fa-IR"/>
        </w:rPr>
        <w:instrText>ADDIN ZOTERO_ITEM CSL_CITATION {"citationID":"CmxYsXfJ","properties":{"formattedCitation":"[17]","plainCitation":"[17]","noteIndex":0},"citationItems":[{"id":43,"uris":["http://zotero.org/users/9618132/items/DSPLAC8Q"],"itemData":{"id":43,"type":"article</w:instrText>
      </w:r>
      <w:r w:rsidR="00423BBD">
        <w:rPr>
          <w:rFonts w:cs="Times New Roman"/>
          <w:rtl/>
          <w:lang w:bidi="fa-IR"/>
        </w:rPr>
        <w:instrText>-</w:instrText>
      </w:r>
      <w:r w:rsidR="00423BBD">
        <w:rPr>
          <w:rFonts w:cs="Times New Roman"/>
          <w:lang w:bidi="fa-IR"/>
        </w:rPr>
        <w:instrText>journal","abstract":"The change in climate has led to an interest in how this will affect the energy consumption in buildings. Most of the work in the literature relates to offices and homes. However, this paper investigates a supermarket in northern England by means of a multiple regression analysis based on gas and electricity data for 2012. The equations obtained in this analysis use the humidity ratio derived from the dry-bulb temperature and the relative humidity in conjunction with the actual dry-bulb temperature. These equations are used to estimate the consumption for the base year period (1961–1990) and for the predicted climate period 2030–2059. The findings indicate that electricity use will increase by 2.1% whereas gas consumption will drop by about 13% for the central future estimate. The research further suggests that the year 2012 is comparable in temperature to the future climate, but the relative humidity is lower. Further research should include adaptation/mitigation measures and an evaluation of their usefulness.","container-title":"Applied Energy","DOI":"10.1016/j.apenergy.2014.05.062","ISSN":"0306-2619","journalAbbreviation":"Applied Energy","language":"en","page":"305-313","source":"ScienceDirect","title":"Using regression analysis</w:instrText>
      </w:r>
      <w:r w:rsidR="00423BBD">
        <w:rPr>
          <w:rFonts w:cs="Times New Roman"/>
          <w:rtl/>
          <w:lang w:bidi="fa-IR"/>
        </w:rPr>
        <w:instrText xml:space="preserve"> </w:instrText>
      </w:r>
      <w:r w:rsidR="00423BBD">
        <w:rPr>
          <w:rFonts w:cs="Times New Roman"/>
          <w:lang w:bidi="fa-IR"/>
        </w:rPr>
        <w:instrText>to predict the future energy consumption of a supermarket in the UK","volume":"130","author":[{"family":"Braun","given":"M. R."},{"family":"Altan","given":"H."},{"family":"Beck","given":"S. B. M."}],"issued":{"date-parts":[["2014",10,1]]}}}],"schema":"https://github.com/citation-style-language/schema/raw/master/csl-citation.json</w:instrText>
      </w:r>
      <w:r w:rsidR="00423BBD">
        <w:rPr>
          <w:rFonts w:cs="Times New Roman"/>
          <w:rtl/>
          <w:lang w:bidi="fa-IR"/>
        </w:rPr>
        <w:instrText xml:space="preserve">"} </w:instrText>
      </w:r>
      <w:r>
        <w:rPr>
          <w:rtl/>
          <w:lang w:bidi="fa-IR"/>
        </w:rPr>
        <w:fldChar w:fldCharType="separate"/>
      </w:r>
      <w:r w:rsidR="00423BBD">
        <w:rPr>
          <w:rFonts w:cs="Times New Roman"/>
          <w:noProof/>
          <w:rtl/>
          <w:lang w:bidi="fa-IR"/>
        </w:rPr>
        <w:t>[17]</w:t>
      </w:r>
      <w:r>
        <w:rPr>
          <w:rtl/>
          <w:lang w:bidi="fa-IR"/>
        </w:rPr>
        <w:fldChar w:fldCharType="end"/>
      </w:r>
    </w:p>
    <w:p w14:paraId="7BA3F8B4" w14:textId="7F2EEE0B" w:rsidR="009C3EBA" w:rsidRDefault="009C3EBA" w:rsidP="0033352A">
      <w:pPr>
        <w:bidi w:val="0"/>
        <w:rPr>
          <w:rtl/>
          <w:lang w:bidi="fa-IR"/>
        </w:rPr>
      </w:pPr>
    </w:p>
    <w:p w14:paraId="5CD99287" w14:textId="48CD517C" w:rsidR="00423BBD" w:rsidRPr="00423BBD" w:rsidRDefault="00344D7A" w:rsidP="00D53142">
      <w:pPr>
        <w:pStyle w:val="Bibliography"/>
        <w:bidi w:val="0"/>
        <w:ind w:left="720" w:hanging="720"/>
        <w:rPr>
          <w:rFonts w:cs="Times New Roman"/>
        </w:rPr>
      </w:pPr>
      <w:r>
        <w:rPr>
          <w:rtl/>
          <w:lang w:bidi="fa-IR"/>
        </w:rPr>
        <w:fldChar w:fldCharType="begin"/>
      </w:r>
      <w:r w:rsidR="00423BBD">
        <w:rPr>
          <w:rtl/>
          <w:lang w:bidi="fa-IR"/>
        </w:rPr>
        <w:instrText xml:space="preserve"> </w:instrText>
      </w:r>
      <w:r w:rsidR="00423BBD">
        <w:rPr>
          <w:lang w:bidi="fa-IR"/>
        </w:rPr>
        <w:instrText>ADDIN ZOTERO_BIBL {"uncited":[],"omitted":[],"custom":[]} CSL_BIBLIOGRAPHY</w:instrText>
      </w:r>
      <w:r w:rsidR="00423BBD">
        <w:rPr>
          <w:rtl/>
          <w:lang w:bidi="fa-IR"/>
        </w:rPr>
        <w:instrText xml:space="preserve"> </w:instrText>
      </w:r>
      <w:r>
        <w:rPr>
          <w:rtl/>
          <w:lang w:bidi="fa-IR"/>
        </w:rPr>
        <w:fldChar w:fldCharType="separate"/>
      </w:r>
      <w:r w:rsidR="00423BBD" w:rsidRPr="00423BBD">
        <w:rPr>
          <w:rFonts w:cs="Times New Roman"/>
        </w:rPr>
        <w:t>[</w:t>
      </w:r>
      <w:r w:rsidR="0033352A">
        <w:rPr>
          <w:rFonts w:cs="Times New Roman" w:hint="cs"/>
          <w:rtl/>
        </w:rPr>
        <w:t>۱</w:t>
      </w:r>
      <w:r w:rsidR="00423BBD" w:rsidRPr="00423BBD">
        <w:rPr>
          <w:rFonts w:cs="Times New Roman"/>
        </w:rPr>
        <w:t>]</w:t>
      </w:r>
      <w:r w:rsidR="00423BBD" w:rsidRPr="00423BBD">
        <w:rPr>
          <w:rFonts w:cs="Times New Roman"/>
        </w:rPr>
        <w:tab/>
      </w:r>
      <w:r w:rsidR="00D53142">
        <w:rPr>
          <w:rFonts w:cs="Times New Roman"/>
          <w:rtl/>
        </w:rPr>
        <w:tab/>
      </w:r>
      <w:r w:rsidR="00423BBD" w:rsidRPr="00423BBD">
        <w:rPr>
          <w:rFonts w:cs="Times New Roman"/>
        </w:rPr>
        <w:t xml:space="preserve">L. Lei, W. Chen, B. Wu, C. Chen, and W. Liu, “A building energy consumption prediction model based on rough set theory and deep learning algorithms,” </w:t>
      </w:r>
      <w:r w:rsidR="00423BBD" w:rsidRPr="00423BBD">
        <w:rPr>
          <w:rFonts w:cs="Times New Roman"/>
          <w:i/>
          <w:iCs/>
        </w:rPr>
        <w:t>Energy Build.</w:t>
      </w:r>
      <w:r w:rsidR="00423BBD" w:rsidRPr="00423BBD">
        <w:rPr>
          <w:rFonts w:cs="Times New Roman"/>
        </w:rPr>
        <w:t>, vol. 240, p. 110886, Jun. 2021, doi: 10.1016/j.enbuild.2021.110886.</w:t>
      </w:r>
    </w:p>
    <w:p w14:paraId="21D72481" w14:textId="4F68C984"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۲</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F. Divina, M. García Torres, F. A. Goméz Vela, and J. L. Vázquez Noguera, “A Comparative Study of Time Series Forecasting Methods for Short Term </w:t>
      </w:r>
      <w:r w:rsidRPr="00423BBD">
        <w:rPr>
          <w:rFonts w:cs="Times New Roman"/>
        </w:rPr>
        <w:lastRenderedPageBreak/>
        <w:t xml:space="preserve">Electric Energy Consumption Prediction in Smart Buildings,” </w:t>
      </w:r>
      <w:r w:rsidRPr="00423BBD">
        <w:rPr>
          <w:rFonts w:cs="Times New Roman"/>
          <w:i/>
          <w:iCs/>
        </w:rPr>
        <w:t>Energies</w:t>
      </w:r>
      <w:r w:rsidRPr="00423BBD">
        <w:rPr>
          <w:rFonts w:cs="Times New Roman"/>
        </w:rPr>
        <w:t>, vol. 12, no. 10, Art. no. 10, Jan. 2019, doi: 10.3390/en12101934.</w:t>
      </w:r>
    </w:p>
    <w:p w14:paraId="55A02C13" w14:textId="1557048F"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۳</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D. Mariano-Hernández, L. Hernández-Callejo, F. S. García, O. Duque-Perez, and A. L. Zorita-Lamadrid, “A Review of Energy Consumption Forecasting in Smart Buildings: Methods, Input Variables, Forecasting Horizon and Metrics,” </w:t>
      </w:r>
      <w:r w:rsidRPr="00423BBD">
        <w:rPr>
          <w:rFonts w:cs="Times New Roman"/>
          <w:i/>
          <w:iCs/>
        </w:rPr>
        <w:t>Appl. Sci.</w:t>
      </w:r>
      <w:r w:rsidRPr="00423BBD">
        <w:rPr>
          <w:rFonts w:cs="Times New Roman"/>
        </w:rPr>
        <w:t>, vol. 10, no. 23, Art. no. 23, Jan. 2020, doi: 10.3390/app10238323.</w:t>
      </w:r>
    </w:p>
    <w:p w14:paraId="7CC7AC1E" w14:textId="7F310809"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۴</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A. S. Ahmad </w:t>
      </w:r>
      <w:r w:rsidRPr="00423BBD">
        <w:rPr>
          <w:rFonts w:cs="Times New Roman"/>
          <w:i/>
          <w:iCs/>
        </w:rPr>
        <w:t>et al.</w:t>
      </w:r>
      <w:r w:rsidRPr="00423BBD">
        <w:rPr>
          <w:rFonts w:cs="Times New Roman"/>
        </w:rPr>
        <w:t xml:space="preserve">, “A review on applications of ANN and SVM for building electrical energy consumption forecasting,” </w:t>
      </w:r>
      <w:r w:rsidRPr="00423BBD">
        <w:rPr>
          <w:rFonts w:cs="Times New Roman"/>
          <w:i/>
          <w:iCs/>
        </w:rPr>
        <w:t>Renew. Sustain. Energy Rev.</w:t>
      </w:r>
      <w:r w:rsidRPr="00423BBD">
        <w:rPr>
          <w:rFonts w:cs="Times New Roman"/>
        </w:rPr>
        <w:t>, vol. 33, pp. 102–109, May 2014, doi: 10.1016/j.rser.2014.01.069.</w:t>
      </w:r>
    </w:p>
    <w:p w14:paraId="1322E53A" w14:textId="49F462F4"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۵</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H. Zhao and F. Magoulès, “A review on the prediction of building energy consumption,” </w:t>
      </w:r>
      <w:r w:rsidRPr="00423BBD">
        <w:rPr>
          <w:rFonts w:cs="Times New Roman"/>
          <w:i/>
          <w:iCs/>
        </w:rPr>
        <w:t>Renew. Sustain. Energy Rev.</w:t>
      </w:r>
      <w:r w:rsidRPr="00423BBD">
        <w:rPr>
          <w:rFonts w:cs="Times New Roman"/>
        </w:rPr>
        <w:t>, vol. 16, pp. 3586–3592, Aug. 2012, doi: 10.1016/j.rser.2012.02.049.</w:t>
      </w:r>
    </w:p>
    <w:p w14:paraId="3CC08BF5" w14:textId="7160A6E0"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۶</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C. Deb, F. Zhang, J. Yang, S. E. Lee, and K. W. Shah, “A review on time series forecasting techniques for building energy consumption,” </w:t>
      </w:r>
      <w:r w:rsidRPr="00423BBD">
        <w:rPr>
          <w:rFonts w:cs="Times New Roman"/>
          <w:i/>
          <w:iCs/>
        </w:rPr>
        <w:t>Renew. Sustain. Energy Rev.</w:t>
      </w:r>
      <w:r w:rsidRPr="00423BBD">
        <w:rPr>
          <w:rFonts w:cs="Times New Roman"/>
        </w:rPr>
        <w:t>, vol. 74, pp. 902–924, Jul. 2017, doi: 10.1016/j.rser.2017.02.085.</w:t>
      </w:r>
    </w:p>
    <w:p w14:paraId="41C5FE16" w14:textId="3E4B25DA"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۷</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Y. T. Chae, R. Horesh, Y. Hwang, and Y. M. Lee, “Artificial neural network model for forecasting sub-hourly electricity usage in commercial buildings,” </w:t>
      </w:r>
      <w:r w:rsidRPr="00423BBD">
        <w:rPr>
          <w:rFonts w:cs="Times New Roman"/>
          <w:i/>
          <w:iCs/>
        </w:rPr>
        <w:t>Energy Build.</w:t>
      </w:r>
      <w:r w:rsidRPr="00423BBD">
        <w:rPr>
          <w:rFonts w:cs="Times New Roman"/>
        </w:rPr>
        <w:t>, vol. 111, pp. 184–194, Jan. 2016, doi: 10.1016/j.enbuild.2015.11.045.</w:t>
      </w:r>
    </w:p>
    <w:p w14:paraId="63B161CA" w14:textId="2B711151"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۸</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M. A. Mat Daut, M. Y. Hassan, H. Abdullah, H. A. Rahman, M. P. Abdullah, and F. Hussin, “Building electrical energy consumption forecasting analysis using conventional and artificial intelligence methods: A review,” </w:t>
      </w:r>
      <w:r w:rsidRPr="00423BBD">
        <w:rPr>
          <w:rFonts w:cs="Times New Roman"/>
          <w:i/>
          <w:iCs/>
        </w:rPr>
        <w:t>Renew. Sustain. Energy Rev.</w:t>
      </w:r>
      <w:r w:rsidRPr="00423BBD">
        <w:rPr>
          <w:rFonts w:cs="Times New Roman"/>
        </w:rPr>
        <w:t>, vol. 70, pp. 1108–1118, Apr. 2017, doi: 10.1016/j.rser.2016.12.015.</w:t>
      </w:r>
    </w:p>
    <w:p w14:paraId="27016D62" w14:textId="1D9F56DD"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۹</w:t>
      </w:r>
      <w:r w:rsidRPr="00423BBD">
        <w:rPr>
          <w:rFonts w:cs="Times New Roman"/>
        </w:rPr>
        <w:t>]</w:t>
      </w:r>
      <w:r w:rsidR="0033352A">
        <w:rPr>
          <w:rFonts w:cs="Times New Roman"/>
        </w:rPr>
        <w:t xml:space="preserve">  </w:t>
      </w:r>
      <w:r w:rsidR="00D53142">
        <w:rPr>
          <w:rFonts w:cs="Times New Roman"/>
          <w:rtl/>
        </w:rPr>
        <w:tab/>
      </w:r>
      <w:r w:rsidR="0033352A">
        <w:rPr>
          <w:rFonts w:cs="Times New Roman" w:hint="cs"/>
          <w:rtl/>
        </w:rPr>
        <w:t xml:space="preserve"> </w:t>
      </w:r>
      <w:r w:rsidR="00D53142">
        <w:rPr>
          <w:rFonts w:cs="Times New Roman"/>
          <w:rtl/>
        </w:rPr>
        <w:tab/>
      </w:r>
      <w:r w:rsidRPr="00423BBD">
        <w:rPr>
          <w:rFonts w:cs="Times New Roman"/>
        </w:rPr>
        <w:t xml:space="preserve">X. Cao, D. Xilei, and J. Liu, “Building energy-consumption status worldwide and the state-of-the-art technologies for zero-energy buildings during the past decade,” </w:t>
      </w:r>
      <w:r w:rsidRPr="00423BBD">
        <w:rPr>
          <w:rFonts w:cs="Times New Roman"/>
          <w:i/>
          <w:iCs/>
        </w:rPr>
        <w:t>Energy Build.</w:t>
      </w:r>
      <w:r w:rsidRPr="00423BBD">
        <w:rPr>
          <w:rFonts w:cs="Times New Roman"/>
        </w:rPr>
        <w:t>, vol. 128, Jun. 2016, doi: 10.1016/j.enbuild.2016.06.089.</w:t>
      </w:r>
    </w:p>
    <w:p w14:paraId="7CCE0AC3" w14:textId="09C6716B" w:rsidR="00423BBD" w:rsidRPr="00423BBD" w:rsidRDefault="00423BBD" w:rsidP="0033352A">
      <w:pPr>
        <w:pStyle w:val="Bibliography"/>
        <w:bidi w:val="0"/>
        <w:ind w:left="720" w:hanging="720"/>
        <w:rPr>
          <w:rFonts w:cs="Times New Roman"/>
        </w:rPr>
      </w:pPr>
      <w:r w:rsidRPr="00423BBD">
        <w:rPr>
          <w:rFonts w:cs="Times New Roman"/>
        </w:rPr>
        <w:t>[</w:t>
      </w:r>
      <w:r w:rsidR="0033352A">
        <w:rPr>
          <w:rFonts w:cs="Times New Roman" w:hint="cs"/>
          <w:rtl/>
        </w:rPr>
        <w:t>۱۰</w:t>
      </w:r>
      <w:r w:rsidRPr="00423BBD">
        <w:rPr>
          <w:rFonts w:cs="Times New Roman"/>
        </w:rPr>
        <w:t>]</w:t>
      </w:r>
      <w:r w:rsidR="0033352A">
        <w:rPr>
          <w:rFonts w:cs="Times New Roman" w:hint="cs"/>
          <w:rtl/>
        </w:rPr>
        <w:t xml:space="preserve"> </w:t>
      </w:r>
      <w:r w:rsidR="0033352A">
        <w:rPr>
          <w:rFonts w:cs="Times New Roman"/>
          <w:rtl/>
        </w:rPr>
        <w:tab/>
      </w:r>
      <w:r w:rsidRPr="00423BBD">
        <w:rPr>
          <w:rFonts w:cs="Times New Roman"/>
        </w:rPr>
        <w:t xml:space="preserve">J. Hwang, D. Suh, and M.-O. Otto, “Forecasting Electricity Consumption in Commercial Buildings Using a Machine Learning Approach,” </w:t>
      </w:r>
      <w:r w:rsidRPr="00423BBD">
        <w:rPr>
          <w:rFonts w:cs="Times New Roman"/>
          <w:i/>
          <w:iCs/>
        </w:rPr>
        <w:t>Energies</w:t>
      </w:r>
      <w:r w:rsidRPr="00423BBD">
        <w:rPr>
          <w:rFonts w:cs="Times New Roman"/>
        </w:rPr>
        <w:t>, vol. 13, p. 5885, Nov. 2020, doi: 10.3390/en13225885.</w:t>
      </w:r>
    </w:p>
    <w:p w14:paraId="077FC398" w14:textId="1E0FBF88"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۱۱</w:t>
      </w:r>
      <w:r w:rsidRPr="00423BBD">
        <w:rPr>
          <w:rFonts w:cs="Times New Roman"/>
        </w:rPr>
        <w:t>]</w:t>
      </w:r>
      <w:r w:rsidR="00D53142">
        <w:rPr>
          <w:rFonts w:cs="Times New Roman"/>
          <w:rtl/>
        </w:rPr>
        <w:tab/>
      </w:r>
      <w:r w:rsidR="00D53142">
        <w:rPr>
          <w:rFonts w:cs="Times New Roman"/>
          <w:rtl/>
        </w:rPr>
        <w:tab/>
      </w:r>
      <w:r w:rsidRPr="00423BBD">
        <w:rPr>
          <w:rFonts w:cs="Times New Roman"/>
        </w:rPr>
        <w:t xml:space="preserve">B. Fan and X. Xing, “Intelligent Prediction Method of Building Energy Consumption Based on Deep Learning,” </w:t>
      </w:r>
      <w:r w:rsidRPr="00423BBD">
        <w:rPr>
          <w:rFonts w:cs="Times New Roman"/>
          <w:i/>
          <w:iCs/>
        </w:rPr>
        <w:t>Sci. Program.</w:t>
      </w:r>
      <w:r w:rsidRPr="00423BBD">
        <w:rPr>
          <w:rFonts w:cs="Times New Roman"/>
        </w:rPr>
        <w:t>, vol. 2021, pp. 1–9, Dec. 2021, doi: 10.1155/2021/3323316.</w:t>
      </w:r>
    </w:p>
    <w:p w14:paraId="4B7F4F4C" w14:textId="1BD2D4ED"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۱۲</w:t>
      </w:r>
      <w:r w:rsidRPr="00423BBD">
        <w:rPr>
          <w:rFonts w:cs="Times New Roman"/>
        </w:rPr>
        <w:t>]</w:t>
      </w:r>
      <w:r w:rsidRPr="00423BBD">
        <w:rPr>
          <w:rFonts w:cs="Times New Roman"/>
        </w:rPr>
        <w:tab/>
      </w:r>
      <w:r w:rsidR="0033352A">
        <w:rPr>
          <w:rFonts w:cs="Times New Roman" w:hint="cs"/>
          <w:rtl/>
        </w:rPr>
        <w:t xml:space="preserve">  </w:t>
      </w:r>
      <w:r w:rsidR="00D53142">
        <w:rPr>
          <w:rFonts w:cs="Times New Roman"/>
          <w:rtl/>
        </w:rPr>
        <w:tab/>
      </w:r>
      <w:r w:rsidRPr="00423BBD">
        <w:rPr>
          <w:rFonts w:cs="Times New Roman"/>
        </w:rPr>
        <w:t xml:space="preserve">S. Seyedzadeh, F. Pour Rahimian, I. Glesk, and M. Roper, “Machine learning for estimation of building energy consumption and performance: a review,” </w:t>
      </w:r>
      <w:r w:rsidRPr="00423BBD">
        <w:rPr>
          <w:rFonts w:cs="Times New Roman"/>
          <w:i/>
          <w:iCs/>
        </w:rPr>
        <w:t>Vis. Eng.</w:t>
      </w:r>
      <w:r w:rsidRPr="00423BBD">
        <w:rPr>
          <w:rFonts w:cs="Times New Roman"/>
        </w:rPr>
        <w:t>, vol. 6, Dec. 2018, doi: 10.1186/s40327-018-0064-7.</w:t>
      </w:r>
    </w:p>
    <w:p w14:paraId="6E11EF79" w14:textId="6BCCE0DF"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۱۳</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L. Diao, Y. Sun, Z. Chen, and J. Chen, “Modeling energy consumption in residential buildings: A bottom-up analysis based on occupant behavior pattern </w:t>
      </w:r>
      <w:r w:rsidRPr="00423BBD">
        <w:rPr>
          <w:rFonts w:cs="Times New Roman"/>
        </w:rPr>
        <w:lastRenderedPageBreak/>
        <w:t xml:space="preserve">clustering and stochastic simulation,” </w:t>
      </w:r>
      <w:r w:rsidRPr="00423BBD">
        <w:rPr>
          <w:rFonts w:cs="Times New Roman"/>
          <w:i/>
          <w:iCs/>
        </w:rPr>
        <w:t>Energy Build.</w:t>
      </w:r>
      <w:r w:rsidRPr="00423BBD">
        <w:rPr>
          <w:rFonts w:cs="Times New Roman"/>
        </w:rPr>
        <w:t>, vol. 147, pp. 47–66, Jul. 2017, doi: 10.1016/j.enbuild.2017.04.072.</w:t>
      </w:r>
    </w:p>
    <w:p w14:paraId="411CDF21" w14:textId="325DA89C"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۱۴</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E. Elbeltagi and H. Wefki, “Predicting energy consumption for residential buildings using ANN through parametric modeling,” </w:t>
      </w:r>
      <w:r w:rsidRPr="00423BBD">
        <w:rPr>
          <w:rFonts w:cs="Times New Roman"/>
          <w:i/>
          <w:iCs/>
        </w:rPr>
        <w:t>Energy Rep.</w:t>
      </w:r>
      <w:r w:rsidRPr="00423BBD">
        <w:rPr>
          <w:rFonts w:cs="Times New Roman"/>
        </w:rPr>
        <w:t>, vol. 7, pp. 2534–2545, Nov. 2021, doi: 10.1016/j.egyr.2021.04.053.</w:t>
      </w:r>
    </w:p>
    <w:p w14:paraId="0BA8DDAB" w14:textId="569E8D1E"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۱۵</w:t>
      </w:r>
      <w:r w:rsidRPr="00423BBD">
        <w:rPr>
          <w:rFonts w:cs="Times New Roman"/>
        </w:rPr>
        <w:t>]</w:t>
      </w:r>
      <w:r w:rsidRPr="00423BBD">
        <w:rPr>
          <w:rFonts w:cs="Times New Roman"/>
        </w:rPr>
        <w:tab/>
      </w:r>
      <w:r w:rsidR="00D53142">
        <w:rPr>
          <w:rFonts w:cs="Times New Roman"/>
          <w:rtl/>
        </w:rPr>
        <w:tab/>
      </w:r>
      <w:r w:rsidRPr="00423BBD">
        <w:rPr>
          <w:rFonts w:cs="Times New Roman"/>
        </w:rPr>
        <w:t xml:space="preserve">R. E. Edwards, J. New, and L. E. Parker, “Predicting future hourly residential electrical consumption: A machine learning case study,” </w:t>
      </w:r>
      <w:r w:rsidRPr="00423BBD">
        <w:rPr>
          <w:rFonts w:cs="Times New Roman"/>
          <w:i/>
          <w:iCs/>
        </w:rPr>
        <w:t>Energy Build.</w:t>
      </w:r>
      <w:r w:rsidRPr="00423BBD">
        <w:rPr>
          <w:rFonts w:cs="Times New Roman"/>
        </w:rPr>
        <w:t>, vol. 49, pp. 591–603, Jun. 2012, doi: 10.1016/j.enbuild.2012.03.010.</w:t>
      </w:r>
    </w:p>
    <w:p w14:paraId="684C9314" w14:textId="61943854"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rPr>
        <w:t>۱۶</w:t>
      </w:r>
      <w:r w:rsidRPr="00423BBD">
        <w:rPr>
          <w:rFonts w:cs="Times New Roman"/>
        </w:rPr>
        <w:t>]</w:t>
      </w:r>
      <w:r w:rsidR="00D53142">
        <w:rPr>
          <w:rFonts w:cs="Times New Roman"/>
          <w:rtl/>
        </w:rPr>
        <w:tab/>
      </w:r>
      <w:r w:rsidR="00D53142">
        <w:rPr>
          <w:rFonts w:cs="Times New Roman"/>
          <w:rtl/>
        </w:rPr>
        <w:tab/>
      </w:r>
      <w:r w:rsidRPr="00423BBD">
        <w:rPr>
          <w:rFonts w:cs="Times New Roman"/>
        </w:rPr>
        <w:t xml:space="preserve">T.-Y. Kim and S.-B. Cho, “Predicting residential energy consumption using CNN-LSTM neural networks,” </w:t>
      </w:r>
      <w:r w:rsidRPr="00423BBD">
        <w:rPr>
          <w:rFonts w:cs="Times New Roman"/>
          <w:i/>
          <w:iCs/>
        </w:rPr>
        <w:t>Energy</w:t>
      </w:r>
      <w:r w:rsidRPr="00423BBD">
        <w:rPr>
          <w:rFonts w:cs="Times New Roman"/>
        </w:rPr>
        <w:t>, vol. 182, pp. 72–81, Sep. 2019, doi: 10.1016/j.energy.2019.05.230.</w:t>
      </w:r>
    </w:p>
    <w:p w14:paraId="5CB35BAD" w14:textId="72B94D9F" w:rsidR="00423BBD" w:rsidRPr="00423BBD" w:rsidRDefault="00423BBD" w:rsidP="00D53142">
      <w:pPr>
        <w:pStyle w:val="Bibliography"/>
        <w:bidi w:val="0"/>
        <w:ind w:left="720" w:hanging="720"/>
        <w:rPr>
          <w:rFonts w:cs="Times New Roman"/>
        </w:rPr>
      </w:pPr>
      <w:r w:rsidRPr="00423BBD">
        <w:rPr>
          <w:rFonts w:cs="Times New Roman"/>
        </w:rPr>
        <w:t>[</w:t>
      </w:r>
      <w:r w:rsidR="0033352A">
        <w:rPr>
          <w:rFonts w:cs="Times New Roman" w:hint="cs"/>
          <w:rtl/>
          <w:lang w:bidi="fa-IR"/>
        </w:rPr>
        <w:t>۱۷</w:t>
      </w:r>
      <w:r w:rsidRPr="00423BBD">
        <w:rPr>
          <w:rFonts w:cs="Times New Roman"/>
        </w:rPr>
        <w:t>]</w:t>
      </w:r>
      <w:r w:rsidR="0033352A">
        <w:rPr>
          <w:rFonts w:cs="Times New Roman" w:hint="cs"/>
          <w:rtl/>
        </w:rPr>
        <w:t xml:space="preserve"> </w:t>
      </w:r>
      <w:r w:rsidR="00D53142">
        <w:rPr>
          <w:rFonts w:cs="Times New Roman"/>
          <w:rtl/>
        </w:rPr>
        <w:tab/>
      </w:r>
      <w:r w:rsidRPr="00423BBD">
        <w:rPr>
          <w:rFonts w:cs="Times New Roman"/>
        </w:rPr>
        <w:t xml:space="preserve">M. R. Braun, H. Altan, and S. B. M. Beck, “Using regression analysis to predict the future energy consumption of a supermarket in the UK,” </w:t>
      </w:r>
      <w:r w:rsidRPr="00423BBD">
        <w:rPr>
          <w:rFonts w:cs="Times New Roman"/>
          <w:i/>
          <w:iCs/>
        </w:rPr>
        <w:t>Appl. Energy</w:t>
      </w:r>
      <w:r w:rsidRPr="00423BBD">
        <w:rPr>
          <w:rFonts w:cs="Times New Roman"/>
        </w:rPr>
        <w:t>, vol. 130, pp. 305–313, Oct. 2014, doi: 10.1016/j.apenergy.2014.05.062.</w:t>
      </w:r>
    </w:p>
    <w:p w14:paraId="466F29E9" w14:textId="554308D6" w:rsidR="00344D7A" w:rsidRDefault="00344D7A" w:rsidP="0033352A">
      <w:pPr>
        <w:bidi w:val="0"/>
        <w:rPr>
          <w:rtl/>
          <w:lang w:bidi="fa-IR"/>
        </w:rPr>
      </w:pPr>
      <w:r>
        <w:rPr>
          <w:rtl/>
          <w:lang w:bidi="fa-IR"/>
        </w:rPr>
        <w:fldChar w:fldCharType="end"/>
      </w:r>
    </w:p>
    <w:p w14:paraId="7A939078" w14:textId="25547EE6" w:rsidR="001B6617" w:rsidRDefault="001B6617">
      <w:pPr>
        <w:bidi w:val="0"/>
        <w:spacing w:before="0" w:after="200" w:line="360" w:lineRule="auto"/>
        <w:jc w:val="both"/>
        <w:rPr>
          <w:rtl/>
          <w:lang w:bidi="fa-IR"/>
        </w:rPr>
      </w:pPr>
      <w:r>
        <w:rPr>
          <w:rFonts w:cs="Times New Roman"/>
          <w:rtl/>
          <w:lang w:bidi="fa-IR"/>
        </w:rPr>
        <w:br w:type="page"/>
      </w:r>
    </w:p>
    <w:p w14:paraId="598345A4" w14:textId="54A1C069" w:rsidR="001B6617" w:rsidRDefault="001B6617" w:rsidP="001B6617">
      <w:pPr>
        <w:pStyle w:val="Heading2"/>
        <w:rPr>
          <w:rtl/>
          <w:lang w:bidi="fa-IR"/>
        </w:rPr>
      </w:pPr>
      <w:r>
        <w:rPr>
          <w:rFonts w:hint="cs"/>
          <w:rtl/>
          <w:lang w:bidi="fa-IR"/>
        </w:rPr>
        <w:lastRenderedPageBreak/>
        <w:t>روش دوم(</w:t>
      </w:r>
      <w:r w:rsidR="00A46845">
        <w:rPr>
          <w:lang w:bidi="fa-IR"/>
        </w:rPr>
        <w:t>Modern Languages Association</w:t>
      </w:r>
      <w:r>
        <w:rPr>
          <w:lang w:bidi="fa-IR"/>
        </w:rPr>
        <w:t xml:space="preserve"> Style</w:t>
      </w:r>
      <w:r>
        <w:rPr>
          <w:rFonts w:hint="cs"/>
          <w:rtl/>
          <w:lang w:bidi="fa-IR"/>
        </w:rPr>
        <w:t>)</w:t>
      </w:r>
    </w:p>
    <w:p w14:paraId="32E3388C" w14:textId="683522C1" w:rsidR="001B6617" w:rsidRDefault="001B6617" w:rsidP="001B6617">
      <w:pPr>
        <w:rPr>
          <w:rtl/>
          <w:lang w:bidi="fa-IR"/>
        </w:rPr>
      </w:pPr>
      <w:r>
        <w:rPr>
          <w:rFonts w:hint="cs"/>
          <w:rtl/>
          <w:lang w:bidi="fa-IR"/>
        </w:rPr>
        <w:t>ارجاع اول</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{"citationID":"iVZHwOGi","properties":{"formattedCitation":"(Lei et al.)","plainCitation":"(Lei et al.)","noteIndex":0},"citationItems":[{"id":33,"uris":["http://zotero.org/users/9618132/items/3L7GR5J4"],"itemData":{"id":33</w:instrText>
      </w:r>
      <w:r>
        <w:rPr>
          <w:rFonts w:cs="Times New Roman"/>
          <w:rtl/>
          <w:lang w:bidi="fa-IR"/>
        </w:rPr>
        <w:instrText>,"</w:instrText>
      </w:r>
      <w:r>
        <w:rPr>
          <w:rFonts w:cs="Times New Roman"/>
          <w:lang w:bidi="fa-IR"/>
        </w:rPr>
        <w:instrText>type":"article-journal","abstract":"The efficient and accurate prediction of building energy consumption can improve the management of power systems. In this paper, the rough set theory was used to reduce the redundant influencing factors of building energy consumption and find the critical factors of building energy consumption. These key factors were then used as the input of a deep neural network with a “deep” architecture and powerful capabilities in extracting features. Building energy consumption</w:instrText>
      </w:r>
      <w:r>
        <w:rPr>
          <w:rFonts w:cs="Times New Roman"/>
          <w:rtl/>
          <w:lang w:bidi="fa-IR"/>
        </w:rPr>
        <w:instrText xml:space="preserve"> </w:instrText>
      </w:r>
      <w:r>
        <w:rPr>
          <w:rFonts w:cs="Times New Roman"/>
          <w:lang w:bidi="fa-IR"/>
        </w:rPr>
        <w:instrText>is output of the deep neural network. This study collected data from 100 civil public buildings for rough set reduction, and then collected data from a laboratory building of a university in Dalian for nearly a year to train and test deep neural networks</w:instrText>
      </w:r>
      <w:r>
        <w:rPr>
          <w:rFonts w:cs="Times New Roman"/>
          <w:rtl/>
          <w:lang w:bidi="fa-IR"/>
        </w:rPr>
        <w:instrText xml:space="preserve">. </w:instrText>
      </w:r>
      <w:r>
        <w:rPr>
          <w:rFonts w:cs="Times New Roman"/>
          <w:lang w:bidi="fa-IR"/>
        </w:rPr>
        <w:instrText>The test included both the short-term and medium-term predictions of building energy consumption. The prediction results of the deep neural network were compared with that of the back propagation neural network, Elman neural network and fuzzy neural network. The results show that the integrated rough set and deep neural network was the most accurate. The method proposed in this study could provide a practical and accurate solution for building energy consumption prediction.","container-title":"Energy and</w:instrText>
      </w:r>
      <w:r>
        <w:rPr>
          <w:rFonts w:cs="Times New Roman"/>
          <w:rtl/>
          <w:lang w:bidi="fa-IR"/>
        </w:rPr>
        <w:instrText xml:space="preserve"> </w:instrText>
      </w:r>
      <w:r>
        <w:rPr>
          <w:rFonts w:cs="Times New Roman"/>
          <w:lang w:bidi="fa-IR"/>
        </w:rPr>
        <w:instrText>Buildings","DOI":"10.1016/j.enbuild.2021.110886","ISSN":"0378-7788","journalAbbreviation":"Energy and Buildings","language":"en","page":"110886","source":"ScienceDirect","title":"A building energy consumption prediction model based on rough set theory and deep learning algorithms","volume":"240","author":[{"family":"Lei","given":"Lei"},{"family":"Chen","given":"Wei"},{"family":"Wu","given":"Bing"},{"family":"Chen","given":"Chao"},{"family":"Liu","given":"Wei"}],"issued":{"date-parts":[["2021",6,1</w:instrText>
      </w:r>
      <w:r>
        <w:rPr>
          <w:rFonts w:cs="Times New Roman"/>
          <w:rtl/>
          <w:lang w:bidi="fa-IR"/>
        </w:rPr>
        <w:instrText>]]}}}],"</w:instrText>
      </w:r>
      <w:r>
        <w:rPr>
          <w:rFonts w:cs="Times New Roman"/>
          <w:lang w:bidi="fa-IR"/>
        </w:rPr>
        <w:instrText>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Lei et al</w:t>
      </w:r>
      <w:r>
        <w:rPr>
          <w:rFonts w:cs="Times New Roman"/>
          <w:noProof/>
          <w:rtl/>
          <w:lang w:bidi="fa-IR"/>
        </w:rPr>
        <w:t>.)</w:t>
      </w:r>
      <w:r>
        <w:rPr>
          <w:rtl/>
          <w:lang w:bidi="fa-IR"/>
        </w:rPr>
        <w:fldChar w:fldCharType="end"/>
      </w:r>
    </w:p>
    <w:p w14:paraId="51FD1DF0" w14:textId="77777777" w:rsidR="001B6617" w:rsidRDefault="001B6617" w:rsidP="001B6617">
      <w:pPr>
        <w:rPr>
          <w:rtl/>
          <w:lang w:bidi="fa-IR"/>
        </w:rPr>
      </w:pPr>
      <w:r>
        <w:rPr>
          <w:rFonts w:hint="cs"/>
          <w:rtl/>
          <w:lang w:bidi="fa-IR"/>
        </w:rPr>
        <w:t>ارجاع دوم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{"citationID":"BACkiFEe","properties":{"formattedCitation":"(Divina et al.)","plainCitation":"(Divina et al.)","noteIndex":0},"citationItems":[{"id":54,"uris":["http://zotero.org/users/9618132/items/QHDBV6H9"],"itemData</w:instrText>
      </w:r>
      <w:r>
        <w:rPr>
          <w:rFonts w:cs="Times New Roman"/>
          <w:rtl/>
          <w:lang w:bidi="fa-IR"/>
        </w:rPr>
        <w:instrText>":{"</w:instrText>
      </w:r>
      <w:r>
        <w:rPr>
          <w:rFonts w:cs="Times New Roman"/>
          <w:lang w:bidi="fa-IR"/>
        </w:rPr>
        <w:instrText>id":54,"type":"article-journal","abstract":"Smart buildings are equipped with sensors that allow monitoring a range of building systems including heating and air conditioning, lighting and the general electric energy consumption. Thees data can then be stored and analyzed. The ability to use historical data regarding electric energy consumption could allow improving the energy efficiency of such buildings, as well as help to spot problems related to wasting of energy. This problem is even more important when considering that buildings are some of the largest consumers of energy. In this paper, we are interested in forecasting the energy consumption of smart buildings, and, to this aim, we propose a comparative study of different forecasting strategies that can be used to this aim. To do this, we used the data regarding the electric consumption registered by thirteen buildings located in a university campus in the south of Spain. The empirical comparison of the selected methods on the different data showed</w:instrText>
      </w:r>
      <w:r>
        <w:rPr>
          <w:rFonts w:cs="Times New Roman"/>
          <w:rtl/>
          <w:lang w:bidi="fa-IR"/>
        </w:rPr>
        <w:instrText xml:space="preserve"> </w:instrText>
      </w:r>
      <w:r>
        <w:rPr>
          <w:rFonts w:cs="Times New Roman"/>
          <w:lang w:bidi="fa-IR"/>
        </w:rPr>
        <w:instrText>that some methods are more suitable than others for this kind of problem. In particular, we show that strategies based on Machine Learning approaches seem to be more suitable for this task.","container-title":"Energies","DOI":"10.3390/en12101934","ISSN</w:instrText>
      </w:r>
      <w:r>
        <w:rPr>
          <w:rFonts w:cs="Times New Roman"/>
          <w:rtl/>
          <w:lang w:bidi="fa-IR"/>
        </w:rPr>
        <w:instrText>":"1996-1073","</w:instrText>
      </w:r>
      <w:r>
        <w:rPr>
          <w:rFonts w:cs="Times New Roman"/>
          <w:lang w:bidi="fa-IR"/>
        </w:rPr>
        <w:instrText>issue":"10","language":"en","note":"number: 10\npublisher: Multidisciplinary Digital Publishing Institute","page":"1934","source":"www.mdpi.com","title":"A Comparative Study of Time Series Forecasting Methods for Short Term Electric Energy Consumption Prediction in Smart Buildings","volume":"12","author":[{"family":"Divina","given":"Federico"},{"family":"García Torres","given":"Miguel"},{"family":"Goméz Vela","given":"Francisco A."},{"family":"Vázquez Noguera","given":"José Luis"}],"issued</w:instrText>
      </w:r>
      <w:r>
        <w:rPr>
          <w:rFonts w:cs="Times New Roman"/>
          <w:rtl/>
          <w:lang w:bidi="fa-IR"/>
        </w:rPr>
        <w:instrText>":{"</w:instrText>
      </w:r>
      <w:r>
        <w:rPr>
          <w:rFonts w:cs="Times New Roman"/>
          <w:lang w:bidi="fa-IR"/>
        </w:rPr>
        <w:instrText>date-parts":[["2019",1]]}}}],"schema":"https://github.com/citation-style-language/schema/raw/master/csl-citation.json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Divina et al</w:t>
      </w:r>
      <w:r>
        <w:rPr>
          <w:rFonts w:cs="Times New Roman"/>
          <w:noProof/>
          <w:rtl/>
          <w:lang w:bidi="fa-IR"/>
        </w:rPr>
        <w:t>.)</w:t>
      </w:r>
      <w:r>
        <w:rPr>
          <w:rtl/>
          <w:lang w:bidi="fa-IR"/>
        </w:rPr>
        <w:fldChar w:fldCharType="end"/>
      </w:r>
    </w:p>
    <w:p w14:paraId="76725A2C" w14:textId="77777777" w:rsidR="001B6617" w:rsidRDefault="001B6617" w:rsidP="001B6617">
      <w:pPr>
        <w:rPr>
          <w:rtl/>
          <w:lang w:bidi="fa-IR"/>
        </w:rPr>
      </w:pPr>
      <w:r>
        <w:rPr>
          <w:rFonts w:hint="cs"/>
          <w:rtl/>
          <w:lang w:bidi="fa-IR"/>
        </w:rPr>
        <w:t>ارجاع سوم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{"citationID":"v3Aq8NVd","properties":{"formattedCitation":"(Mariano-Hern\\uc0\\u225{}ndez et al.)","plainCitation":"(Mariano-Hernández et al.)","noteIndex":0},"citationItems":[{"id":57,"uris":["http://zotero.org/users/9618</w:instrText>
      </w:r>
      <w:r>
        <w:rPr>
          <w:rFonts w:cs="Times New Roman"/>
          <w:rtl/>
          <w:lang w:bidi="fa-IR"/>
        </w:rPr>
        <w:instrText>132/</w:instrText>
      </w:r>
      <w:r>
        <w:rPr>
          <w:rFonts w:cs="Times New Roman"/>
          <w:lang w:bidi="fa-IR"/>
        </w:rPr>
        <w:instrText>items/RI66QE63"],"itemData":{"id":57,"type":"article-journal","abstract":"Buildings are among the largest energy consumers in the world. As new technologies have been developed, great advances have been made in buildings, turning conventional buildings into smart buildings. These smart buildings have allowed for greater supervision and control of the energy resources within the buildings, taking steps to energy management strategies to achieve significant energy savings. The forecast of energy consumption in buildings has been a very important element in these energy strategies since it allows adjusting the operation of buildings so that energy can be used more efficiently. This paper presents a review of energy consumption forecasting in smart buildings for improving energy efficiency. Different forecasting methods are studied in nonresidential and residential buildings. Following this, the literature is analyzed in terms of forecasting objectives, input variables, forecasting methods and prediction</w:instrText>
      </w:r>
      <w:r>
        <w:rPr>
          <w:rFonts w:cs="Times New Roman"/>
          <w:rtl/>
          <w:lang w:bidi="fa-IR"/>
        </w:rPr>
        <w:instrText xml:space="preserve"> </w:instrText>
      </w:r>
      <w:r>
        <w:rPr>
          <w:rFonts w:cs="Times New Roman"/>
          <w:lang w:bidi="fa-IR"/>
        </w:rPr>
        <w:instrText>horizon. In conclusion, the paper examines future challenges for building energy consumption forecasting.","container-title":"Applied Sciences","DOI":"10.3390/app10238323","ISSN":"2076-3417","issue":"23","language":"en","note":"number: 23\npublisher: Multidisciplinary Digital Publishing Institute","page":"8323","source":"www.mdpi.com","title":"A Review of Energy Consumption Forecasting in Smart Buildings: Methods, Input Variables, Forecasting Horizon and Metrics","title-short":"A Review of Energy Consumption Forecasting in Smart Buildings","volume":"10","author":[{"family":"Mariano-Hernández","given":"Deyslen"},{"family":"Hernández-Callejo","given":"Luis"},{"family":"García","given":"Felix Santos"},{"family":"Duque-Perez","given":"Oscar"},{"family":"Zorita-Lamadrid","given":"Angel L."}],"issued":{"date-parts":[["2020",1]]}}}],"schema":"https://github.com/citation-style-language/schema/raw/master/csl-citation.json</w:instrText>
      </w:r>
      <w:r>
        <w:rPr>
          <w:rFonts w:cs="Times New Roman"/>
          <w:rtl/>
          <w:lang w:bidi="fa-IR"/>
        </w:rPr>
        <w:instrText xml:space="preserve">"} </w:instrText>
      </w:r>
      <w:r>
        <w:rPr>
          <w:rtl/>
          <w:lang w:bidi="fa-IR"/>
        </w:rPr>
        <w:fldChar w:fldCharType="separate"/>
      </w:r>
      <w:r w:rsidRPr="002F0BAF">
        <w:rPr>
          <w:rFonts w:cs="Times New Roman"/>
        </w:rPr>
        <w:t>(Mariano-Hernández et al.)</w:t>
      </w:r>
      <w:r>
        <w:rPr>
          <w:rtl/>
          <w:lang w:bidi="fa-IR"/>
        </w:rPr>
        <w:fldChar w:fldCharType="end"/>
      </w:r>
    </w:p>
    <w:p w14:paraId="1BFA4FF5" w14:textId="77777777" w:rsidR="001B6617" w:rsidRDefault="001B6617" w:rsidP="001B6617">
      <w:pPr>
        <w:rPr>
          <w:rtl/>
          <w:lang w:bidi="fa-IR"/>
        </w:rPr>
      </w:pPr>
      <w:r>
        <w:rPr>
          <w:rFonts w:hint="cs"/>
          <w:rtl/>
          <w:lang w:bidi="fa-IR"/>
        </w:rPr>
        <w:t>ارجاع چهارم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{"citationID":"yq395oEP","properties":{"formattedCitation":"(Ahmad et al.)","plainCitation":"(Ahmad et al.)","noteIndex":0},"citationItems":[{"id":19,"uris":["http://zotero.org/users/9618132/items/YCDYYXJH"],"itemData":{"id</w:instrText>
      </w:r>
      <w:r>
        <w:rPr>
          <w:rFonts w:cs="Times New Roman"/>
          <w:rtl/>
          <w:lang w:bidi="fa-IR"/>
        </w:rPr>
        <w:instrText>":19,"</w:instrText>
      </w:r>
      <w:r>
        <w:rPr>
          <w:rFonts w:cs="Times New Roman"/>
          <w:lang w:bidi="fa-IR"/>
        </w:rPr>
        <w:instrText>type":"article-journal","abstract":"The rapid development of human population, buildings and technology application currently has caused electric consumption to grow rapidly. Therefore, efficient energy management and forecasting energy consumption</w:instrText>
      </w:r>
      <w:r>
        <w:rPr>
          <w:rFonts w:cs="Times New Roman"/>
          <w:rtl/>
          <w:lang w:bidi="fa-IR"/>
        </w:rPr>
        <w:instrText xml:space="preserve"> </w:instrText>
      </w:r>
      <w:r>
        <w:rPr>
          <w:rFonts w:cs="Times New Roman"/>
          <w:lang w:bidi="fa-IR"/>
        </w:rPr>
        <w:instrText>for buildings are important in decision-making for effective energy saving and development in particular places. This paper reviews the building electrical energy forecasting method using artificial intelligence (AI) methods such as support vector machine</w:instrText>
      </w:r>
      <w:r>
        <w:rPr>
          <w:rFonts w:cs="Times New Roman"/>
          <w:rtl/>
          <w:lang w:bidi="fa-IR"/>
        </w:rPr>
        <w:instrText xml:space="preserve"> (</w:instrText>
      </w:r>
      <w:r>
        <w:rPr>
          <w:rFonts w:cs="Times New Roman"/>
          <w:lang w:bidi="fa-IR"/>
        </w:rPr>
        <w:instrText>SVM) and artificial neural networks (ANN). Both methods are widely used in the field of forecasting and their aim on finding the most accurate approach is ever continuing. Besides the already existing single method of forecasting, the hybridization of the two forecasting methods has the potential to be applied for more accurate results. Further research works are currently ongoing, regarding the potential of hybrid method of Group Method of Data Handling (GMDH) and Least Square Support Vector Machine (LSSVM), or known as GLSSVM, to forecast building electrical energy consumption.","container-title":"Renewable and Sustainable Energy Reviews","DOI":"10.1016/j.rser.2014.01.069","journalAbbreviation":"Renewable and Sustainable Energy Reviews","page":"102–10</w:instrText>
      </w:r>
      <w:r>
        <w:rPr>
          <w:rFonts w:cs="Times New Roman"/>
          <w:rtl/>
          <w:lang w:bidi="fa-IR"/>
        </w:rPr>
        <w:instrText>9","</w:instrText>
      </w:r>
      <w:r>
        <w:rPr>
          <w:rFonts w:cs="Times New Roman"/>
          <w:lang w:bidi="fa-IR"/>
        </w:rPr>
        <w:instrText>source":"ResearchGate","title":"A review on applications of ANN and SVM for building electrical energy consumption forecasting","volume":"33","author":[{"family":"Ahmad","given":"A.S."},{"family":"Hassan","given":"Mohammad Yusri"},{"family":"Abdullah</w:instrText>
      </w:r>
      <w:r>
        <w:rPr>
          <w:rFonts w:cs="Times New Roman"/>
          <w:rtl/>
          <w:lang w:bidi="fa-IR"/>
        </w:rPr>
        <w:instrText>","</w:instrText>
      </w:r>
      <w:r>
        <w:rPr>
          <w:rFonts w:cs="Times New Roman"/>
          <w:lang w:bidi="fa-IR"/>
        </w:rPr>
        <w:instrText>given":"Md Pauzi"},{"family":"Abdul Rahman","given":"Hasimah"},{"family":"Hussin","given":"Faridah"},{"family":"Abdullah","given":"H."},{"family":"Rahman","given":"Saidur"}],"issued":{"date-parts":[["2014",5,1]]}}}],"schema":"https://github.com/citation</w:instrText>
      </w:r>
      <w:r>
        <w:rPr>
          <w:rFonts w:cs="Times New Roman"/>
          <w:rtl/>
          <w:lang w:bidi="fa-IR"/>
        </w:rPr>
        <w:instrText>-</w:instrText>
      </w:r>
      <w:r>
        <w:rPr>
          <w:rFonts w:cs="Times New Roman"/>
          <w:lang w:bidi="fa-IR"/>
        </w:rPr>
        <w:instrText>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Ahmad et al</w:t>
      </w:r>
      <w:r>
        <w:rPr>
          <w:rFonts w:cs="Times New Roman"/>
          <w:noProof/>
          <w:rtl/>
          <w:lang w:bidi="fa-IR"/>
        </w:rPr>
        <w:t>.)</w:t>
      </w:r>
      <w:r>
        <w:rPr>
          <w:rtl/>
          <w:lang w:bidi="fa-IR"/>
        </w:rPr>
        <w:fldChar w:fldCharType="end"/>
      </w:r>
    </w:p>
    <w:p w14:paraId="6CDA3B26" w14:textId="77777777" w:rsidR="001B6617" w:rsidRDefault="001B6617" w:rsidP="001B6617">
      <w:pPr>
        <w:rPr>
          <w:rtl/>
          <w:lang w:bidi="fa-IR"/>
        </w:rPr>
      </w:pPr>
      <w:r>
        <w:rPr>
          <w:rFonts w:hint="cs"/>
          <w:rtl/>
          <w:lang w:bidi="fa-IR"/>
        </w:rPr>
        <w:t>ارجاع پنجم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{"citationID":"IXLUTGr9","properties":{"formattedCitation":"(Zhao and Magoul\\uc0\\u232{}s)","plainCitation":"(Zhao and Magoulès)","noteIndex":0},"citationItems":[{"id":21,"uris":["http://zotero.org/users/9618132/items/KCSV</w:instrText>
      </w:r>
      <w:r>
        <w:rPr>
          <w:rFonts w:cs="Times New Roman"/>
          <w:rtl/>
          <w:lang w:bidi="fa-IR"/>
        </w:rPr>
        <w:instrText>83</w:instrText>
      </w:r>
      <w:r>
        <w:rPr>
          <w:rFonts w:cs="Times New Roman"/>
          <w:lang w:bidi="fa-IR"/>
        </w:rPr>
        <w:instrText>YW"],"itemData":{"id":21,"type":"article-journal","abstract":"The energy performance in buildings is influenced by many factors, such as ambient weather conditions, building structure and characteristics, the operation of sub-level components like lighting and HVAC systems, occupancy and their behavior. This complex situation makes it very difficult to accurately implement the prediction of building energy consumption. This paper reviews recently developed models for solving this problem, which include</w:instrText>
      </w:r>
      <w:r>
        <w:rPr>
          <w:rFonts w:cs="Times New Roman"/>
          <w:rtl/>
          <w:lang w:bidi="fa-IR"/>
        </w:rPr>
        <w:instrText xml:space="preserve"> </w:instrText>
      </w:r>
      <w:r>
        <w:rPr>
          <w:rFonts w:cs="Times New Roman"/>
          <w:lang w:bidi="fa-IR"/>
        </w:rPr>
        <w:instrText>elaborate and simplified engineering methods, statistical methods and artificial intelligence methods. Previous research work concerning these models and relevant applications are introduced. Based on the analysis of previous work, further prospects are proposed for additional research reference.","container-title":"Renewable and Sustainable Energy Reviews","DOI":"10.1016/j.rser.2012.02.049","journalAbbreviation":"Renewable and Sustainable Energy Reviews","page":"3586-3592","source":"ResearchGate","title</w:instrText>
      </w:r>
      <w:r>
        <w:rPr>
          <w:rFonts w:cs="Times New Roman"/>
          <w:rtl/>
          <w:lang w:bidi="fa-IR"/>
        </w:rPr>
        <w:instrText>":"</w:instrText>
      </w:r>
      <w:r>
        <w:rPr>
          <w:rFonts w:cs="Times New Roman"/>
          <w:lang w:bidi="fa-IR"/>
        </w:rPr>
        <w:instrText>A review on the prediction of building energy consumption","volume":"16","author":[{"family":"Zhao","given":"Hai-xiang"},{"family":"Magoulès","given":"Frédéric"}],"issued":{"date-parts":[["2012",8,1]]}}}],"schema":"https://github.com/citation-style-language/schema/raw/master/csl-citation.json</w:instrText>
      </w:r>
      <w:r>
        <w:rPr>
          <w:rFonts w:cs="Times New Roman"/>
          <w:rtl/>
          <w:lang w:bidi="fa-IR"/>
        </w:rPr>
        <w:instrText xml:space="preserve">"} </w:instrText>
      </w:r>
      <w:r>
        <w:rPr>
          <w:rtl/>
          <w:lang w:bidi="fa-IR"/>
        </w:rPr>
        <w:fldChar w:fldCharType="separate"/>
      </w:r>
      <w:r w:rsidRPr="002F0BAF">
        <w:rPr>
          <w:rFonts w:cs="Times New Roman"/>
        </w:rPr>
        <w:t>(Zhao and Magoulès)</w:t>
      </w:r>
      <w:r>
        <w:rPr>
          <w:rtl/>
          <w:lang w:bidi="fa-IR"/>
        </w:rPr>
        <w:fldChar w:fldCharType="end"/>
      </w:r>
    </w:p>
    <w:p w14:paraId="0B1C1625" w14:textId="77777777" w:rsidR="001B6617" w:rsidRDefault="001B6617" w:rsidP="001B6617">
      <w:pPr>
        <w:rPr>
          <w:rtl/>
          <w:lang w:bidi="fa-IR"/>
        </w:rPr>
      </w:pPr>
      <w:r>
        <w:rPr>
          <w:rFonts w:hint="cs"/>
          <w:rtl/>
          <w:lang w:bidi="fa-IR"/>
        </w:rPr>
        <w:t>ارجاع ششم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{"citationID":"CKpeFHge","properties":{"formattedCitation":"(Deb et al.)","plainCitation":"(Deb et al.)","noteIndex":0},"citationItems":[{"id":50,"uris":["http://zotero.org/users/9618132/items/5D6W7BGS"],"itemData":{"id":50</w:instrText>
      </w:r>
      <w:r>
        <w:rPr>
          <w:rFonts w:cs="Times New Roman"/>
          <w:rtl/>
          <w:lang w:bidi="fa-IR"/>
        </w:rPr>
        <w:instrText>,"</w:instrText>
      </w:r>
      <w:r>
        <w:rPr>
          <w:rFonts w:cs="Times New Roman"/>
          <w:lang w:bidi="fa-IR"/>
        </w:rPr>
        <w:instrText>type":"article-journal","abstract":"Energy consumption forecasting for buildings has immense value in energy efficiency and sustainability research. Accurate energy forecasting models have numerous implications in planning and energy optimization of buildings and campuses. For new buildings, where past recorded data is unavailable, computer simulation methods are used for energy analysis and forecasting future scenarios. However, for existing buildings with historically recorded time series energy data</w:instrText>
      </w:r>
      <w:r>
        <w:rPr>
          <w:rFonts w:cs="Times New Roman"/>
          <w:rtl/>
          <w:lang w:bidi="fa-IR"/>
        </w:rPr>
        <w:instrText xml:space="preserve">, </w:instrText>
      </w:r>
      <w:r>
        <w:rPr>
          <w:rFonts w:cs="Times New Roman"/>
          <w:lang w:bidi="fa-IR"/>
        </w:rPr>
        <w:instrText>statistical and machine learning techniques have proved to be more accurate and quick. This study presents a comprehensive review of the existing machine learning techniques for forecasting time series energy consumption. Although the emphasis is given to a single time series data analysis, the review is not just limited to it since energy data is often co-analyzed with other time series variables like outdoor weather and indoor environmental conditions. The nine most popular forecasting techniques that</w:instrText>
      </w:r>
      <w:r>
        <w:rPr>
          <w:rFonts w:cs="Times New Roman"/>
          <w:rtl/>
          <w:lang w:bidi="fa-IR"/>
        </w:rPr>
        <w:instrText xml:space="preserve"> </w:instrText>
      </w:r>
      <w:r>
        <w:rPr>
          <w:rFonts w:cs="Times New Roman"/>
          <w:lang w:bidi="fa-IR"/>
        </w:rPr>
        <w:instrText>are based on the machine learning platform are analyzed. An in-depth review and analysis of the ‘hybrid model’, that combines two or more forecasting techniques is also presented. The various combinations of the hybrid model are found to be the most effective in time series energy forecasting for building.","container-title":"Renewable and Sustainable Energy Reviews","DOI":"10.1016/j.rser.2017.02.085","ISSN":"1364-0321","journalAbbreviation":"Renewable and Sustainable Energy Reviews","language":"en","page</w:instrText>
      </w:r>
      <w:r>
        <w:rPr>
          <w:rFonts w:cs="Times New Roman"/>
          <w:rtl/>
          <w:lang w:bidi="fa-IR"/>
        </w:rPr>
        <w:instrText>":"902-924","</w:instrText>
      </w:r>
      <w:r>
        <w:rPr>
          <w:rFonts w:cs="Times New Roman"/>
          <w:lang w:bidi="fa-IR"/>
        </w:rPr>
        <w:instrText>source":"ScienceDirect","title":"A review on time series forecasting techniques for building energy consumption","volume":"74","author":[{"family":"Deb","given":"Chirag"},{"family":"Zhang","given":"Fan"},{"family":"Yang","given":"Junjing</w:instrText>
      </w:r>
      <w:r>
        <w:rPr>
          <w:rFonts w:cs="Times New Roman"/>
          <w:rtl/>
          <w:lang w:bidi="fa-IR"/>
        </w:rPr>
        <w:instrText>"},{"</w:instrText>
      </w:r>
      <w:r>
        <w:rPr>
          <w:rFonts w:cs="Times New Roman"/>
          <w:lang w:bidi="fa-IR"/>
        </w:rPr>
        <w:instrText>family":"Lee","given":"Siew Eang"},{"family":"Shah","given":"Kwok Wei"}],"issued":{"date-parts":[["2017",7,1]]}}}],"schema":"https://github.com/citation-style-language/schema/raw/master/csl-citation.json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Deb et al</w:t>
      </w:r>
      <w:r>
        <w:rPr>
          <w:rFonts w:cs="Times New Roman"/>
          <w:noProof/>
          <w:rtl/>
          <w:lang w:bidi="fa-IR"/>
        </w:rPr>
        <w:t>.)</w:t>
      </w:r>
      <w:r>
        <w:rPr>
          <w:rtl/>
          <w:lang w:bidi="fa-IR"/>
        </w:rPr>
        <w:fldChar w:fldCharType="end"/>
      </w:r>
    </w:p>
    <w:p w14:paraId="4F8A4E4D" w14:textId="77777777" w:rsidR="001B6617" w:rsidRDefault="001B6617" w:rsidP="001B6617">
      <w:pPr>
        <w:rPr>
          <w:rtl/>
          <w:lang w:bidi="fa-IR"/>
        </w:rPr>
      </w:pPr>
      <w:r>
        <w:rPr>
          <w:rFonts w:hint="cs"/>
          <w:rtl/>
          <w:lang w:bidi="fa-IR"/>
        </w:rPr>
        <w:t>ارجاع هفتم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{"citationID":"3bdCE964","properties":{"formattedCitation":"(Chae et al.)","plainCitation":"(Chae et al.)","noteIndex":0},"citationItems":[{"id":29,"uris":["http://zotero.org/users/9618132/items/4ZFY7YY7"],"itemData":{"id</w:instrText>
      </w:r>
      <w:r>
        <w:rPr>
          <w:rFonts w:cs="Times New Roman"/>
          <w:rtl/>
          <w:lang w:bidi="fa-IR"/>
        </w:rPr>
        <w:instrText>":29,"</w:instrText>
      </w:r>
      <w:r>
        <w:rPr>
          <w:rFonts w:cs="Times New Roman"/>
          <w:lang w:bidi="fa-IR"/>
        </w:rPr>
        <w:instrText>type":"article-journal","abstract":"Short-term load forecasting of building electricity usage is of great importance for anomaly detection on electricity usage pattern and management of building energy consumption in an environment where electricity pricing is dynamically determined based on the peak energy consumption. In this paper, we present a data-driven forecasting model for day-ahead electricity usage of buildings in 15-minute resolution. By using variable importance analysis, we have selected</w:instrText>
      </w:r>
      <w:r>
        <w:rPr>
          <w:rFonts w:cs="Times New Roman"/>
          <w:rtl/>
          <w:lang w:bidi="fa-IR"/>
        </w:rPr>
        <w:instrText xml:space="preserve"> </w:instrText>
      </w:r>
      <w:r>
        <w:rPr>
          <w:rFonts w:cs="Times New Roman"/>
          <w:lang w:bidi="fa-IR"/>
        </w:rPr>
        <w:instrText>key variables: day type indicator, time-of-day, HVAC set temperature schedule, outdoor air dry-bulb temperature, and outdoor humidity as the most important predictors for electricity consumption. This study proposes a short-term building energy usage forecasting model based on an Artificial Neural Network (ANN) model with Bayesian regularization algorithm and investigates how the network design parameters such as time delay, number of hidden neurons, and training data effect on the model capability and generality. The results demonstrate that the proposed model with adaptive training methods is capable to predict the electricity consumption with 15-minute time intervals and the daily peak electricity usage reasonably well in a test case of a commercial building complex.","container-title":"Energy and Buildings","DOI":"10.1016/j.enbuild.2015.11.045","ISSN":"0378-7788","journalAbbreviation":"Energy and Buildings","language":"en","page":"184-194","source":"ScienceDirect","title":"Artificial neural network model for forecasting sub-hourly electricity usage in commercial buildings","volume":"111","author":[{"family":"Chae","given":"Young Tae"},{"family":"Horesh","given":"Raya"},{"family":"Hwang","given":"Youngdeok"},{"family":"Lee","given":"Young M."}],"issued</w:instrText>
      </w:r>
      <w:r>
        <w:rPr>
          <w:rFonts w:cs="Times New Roman"/>
          <w:rtl/>
          <w:lang w:bidi="fa-IR"/>
        </w:rPr>
        <w:instrText>":{"</w:instrText>
      </w:r>
      <w:r>
        <w:rPr>
          <w:rFonts w:cs="Times New Roman"/>
          <w:lang w:bidi="fa-IR"/>
        </w:rPr>
        <w:instrText>date-parts":[["2016",1,1]]}}}],"schema":"https://github.com/citation-style-language/schema/raw/master/csl-citation.json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Chae et al</w:t>
      </w:r>
      <w:r>
        <w:rPr>
          <w:rFonts w:cs="Times New Roman"/>
          <w:noProof/>
          <w:rtl/>
          <w:lang w:bidi="fa-IR"/>
        </w:rPr>
        <w:t>.)</w:t>
      </w:r>
      <w:r>
        <w:rPr>
          <w:rtl/>
          <w:lang w:bidi="fa-IR"/>
        </w:rPr>
        <w:fldChar w:fldCharType="end"/>
      </w:r>
    </w:p>
    <w:p w14:paraId="07EAB70B" w14:textId="77777777" w:rsidR="001B6617" w:rsidRDefault="001B6617" w:rsidP="001B6617">
      <w:pPr>
        <w:rPr>
          <w:rtl/>
          <w:lang w:bidi="fa-IR"/>
        </w:rPr>
      </w:pPr>
      <w:r>
        <w:rPr>
          <w:rFonts w:hint="cs"/>
          <w:rtl/>
          <w:lang w:bidi="fa-IR"/>
        </w:rPr>
        <w:t>ارجاع هشتم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{"citationID":"UwbAxcAD","properties":{"formattedCitation":"(Mat Daut et al.)","plainCitation":"(Mat Daut et al.)","noteIndex":0},"citationItems":[{"id":52,"uris":["http://zotero.org/users/9618132/items/DW463LZP"],"itemData</w:instrText>
      </w:r>
      <w:r>
        <w:rPr>
          <w:rFonts w:cs="Times New Roman"/>
          <w:rtl/>
          <w:lang w:bidi="fa-IR"/>
        </w:rPr>
        <w:instrText>":{"</w:instrText>
      </w:r>
      <w:r>
        <w:rPr>
          <w:rFonts w:cs="Times New Roman"/>
          <w:lang w:bidi="fa-IR"/>
        </w:rPr>
        <w:instrText>id":52,"type":"article-journal","abstract":"It is important for building owners and operators to manage the electrical energy consumption of their buildings. As electrical energy is the major form of energy consumed in a commercial building, the ability to forecast electrical energy consumption in a building will bring great benefits to the building owners and operators. This paper provides a review of the building electrical energy consumption forecasting methods which include the conventional and artificial intelligence (AI) methods. The significant goal of this study is to review, recognize, and analyse the performance of both methods for forecasting of electrical energy consumption. Compared to using a single method of forecasting, the hybrid of two forecasting methods can possibly be applied for more precise results. Regarding this potential, the swarm intelligence (SI) method has been reviewed to be hybridized with AI. Published literature presented in this paper shows that, the hybrid of SVM and SI methods has indeed presented superior performance for forecasting building electrical energy consumption.","container-title":"Renewable and Sustainable Energy Reviews","DOI":"10.1016/j.rser.2016.12.015","ISSN":"1364-0321","journalAbbreviation":"Renewable and Sustainable Energy Reviews","language":"en","page":"1108-1118","source":"ScienceDirect","title":"Building electrical energy consumption forecasting analysis using conventional and artificial intelligence methods: A review","title-short":"Building</w:instrText>
      </w:r>
      <w:r>
        <w:rPr>
          <w:rFonts w:cs="Times New Roman"/>
          <w:rtl/>
          <w:lang w:bidi="fa-IR"/>
        </w:rPr>
        <w:instrText xml:space="preserve"> </w:instrText>
      </w:r>
      <w:r>
        <w:rPr>
          <w:rFonts w:cs="Times New Roman"/>
          <w:lang w:bidi="fa-IR"/>
        </w:rPr>
        <w:instrText>electrical energy consumption forecasting analysis using conventional and artificial intelligence methods","volume":"70","author":[{"family":"Mat Daut","given":"Mohammad Azhar"},{"family":"Hassan","given":"Mohammad Yusri"},{"family":"Abdullah","given":"Hayati"},{"family":"Rahman","given":"Hasimah Abdul"},{"family":"Abdullah","given":"Md Pauzi"},{"family":"Hussin","given":"Faridah"}],"issued":{"date-parts":[["2017",4,1]]}}}],"schema":"https://github.com/citation-style-language/schema/raw/master/csl-citation.json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Mat Daut et al</w:t>
      </w:r>
      <w:r>
        <w:rPr>
          <w:rFonts w:cs="Times New Roman"/>
          <w:noProof/>
          <w:rtl/>
          <w:lang w:bidi="fa-IR"/>
        </w:rPr>
        <w:t>.)</w:t>
      </w:r>
      <w:r>
        <w:rPr>
          <w:rtl/>
          <w:lang w:bidi="fa-IR"/>
        </w:rPr>
        <w:fldChar w:fldCharType="end"/>
      </w:r>
    </w:p>
    <w:p w14:paraId="527CD705" w14:textId="77777777" w:rsidR="001B6617" w:rsidRDefault="001B6617" w:rsidP="001B6617">
      <w:pPr>
        <w:rPr>
          <w:rtl/>
          <w:lang w:bidi="fa-IR"/>
        </w:rPr>
      </w:pPr>
      <w:r>
        <w:rPr>
          <w:rFonts w:hint="cs"/>
          <w:rtl/>
          <w:lang w:bidi="fa-IR"/>
        </w:rPr>
        <w:t>ارجاع نهم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{"citationID":"kYpyFBrJ","properties":{"formattedCitation":"(Cao, Xilei, and Liu)","plainCitation":"(Cao, Xilei, and Liu)","noteIndex":0},"citationItems":[{"id":38,"uris":["http://zotero.org/users/9618132/items/5LKV9SHM</w:instrText>
      </w:r>
      <w:r>
        <w:rPr>
          <w:rFonts w:cs="Times New Roman"/>
          <w:rtl/>
          <w:lang w:bidi="fa-IR"/>
        </w:rPr>
        <w:instrText>"],"</w:instrText>
      </w:r>
      <w:r>
        <w:rPr>
          <w:rFonts w:cs="Times New Roman"/>
          <w:lang w:bidi="fa-IR"/>
        </w:rPr>
        <w:instrText>itemData":{"id":38,"type":"article-journal","container-title":"Energy and Buildings","DOI":"10.1016/j.enbuild.2016.06.089","journalAbbreviation":"Energy and Buildings","source":"ResearchGate","title":"Building energy-consumption status worldwide and the state-of-the-art technologies for zero-energy buildings during the past decade","volume":"128","author":[{"family":"Cao","given":"Xiaodong"},{"family":"Xilei","given":"Dai"},{"family":"Liu","given":"Junjie"}],"issued":{"date-parts":[["2016",6,1]]}}}],"schema":"https://github.com/citation-style-language/schema/raw/master/csl-citation.json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Cao, Xilei, and Liu</w:t>
      </w:r>
      <w:r>
        <w:rPr>
          <w:rFonts w:cs="Times New Roman"/>
          <w:noProof/>
          <w:rtl/>
          <w:lang w:bidi="fa-IR"/>
        </w:rPr>
        <w:t>)</w:t>
      </w:r>
      <w:r>
        <w:rPr>
          <w:rtl/>
          <w:lang w:bidi="fa-IR"/>
        </w:rPr>
        <w:fldChar w:fldCharType="end"/>
      </w:r>
    </w:p>
    <w:p w14:paraId="1A51B33C" w14:textId="77777777" w:rsidR="001B6617" w:rsidRDefault="001B6617" w:rsidP="001B6617">
      <w:pPr>
        <w:rPr>
          <w:rtl/>
          <w:lang w:bidi="fa-IR"/>
        </w:rPr>
      </w:pPr>
      <w:r>
        <w:rPr>
          <w:rFonts w:hint="cs"/>
          <w:rtl/>
          <w:lang w:bidi="fa-IR"/>
        </w:rPr>
        <w:t>ارجاع 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{"citationID":"4Lucsfoq","properties":{"formattedCitation":"(Hwang, Suh, and Otto)","plainCitation":"(Hwang, Suh, and Otto)","noteIndex":0},"citationItems":[{"id":26,"uris":["http://zotero.org/users/9618132/items/JLVNKLXN</w:instrText>
      </w:r>
      <w:r>
        <w:rPr>
          <w:rFonts w:cs="Times New Roman"/>
          <w:rtl/>
          <w:lang w:bidi="fa-IR"/>
        </w:rPr>
        <w:instrText>"],"</w:instrText>
      </w:r>
      <w:r>
        <w:rPr>
          <w:rFonts w:cs="Times New Roman"/>
          <w:lang w:bidi="fa-IR"/>
        </w:rPr>
        <w:instrText>itemData":{"id":26,"type":"article-journal","container-title":"Energies","DOI":"10.3390/en13225885","journalAbbreviation":"Energies","page":"5885","source":"ResearchGate","title":"Forecasting Electricity Consumption in Commercial Buildings Using a Machine Learning Approach","volume":"13","author":[{"family":"Hwang","given":"Junhwa"},{"family":"Suh","given":"Dongjun"},{"family":"Otto","given":"Marc-Oliver"}],"issued":{"date-parts":[["2020",11,11]]}}}],"schema":"https://github.com/citation-style-language</w:instrText>
      </w:r>
      <w:r>
        <w:rPr>
          <w:rFonts w:cs="Times New Roman"/>
          <w:rtl/>
          <w:lang w:bidi="fa-IR"/>
        </w:rPr>
        <w:instrText>/</w:instrText>
      </w:r>
      <w:r>
        <w:rPr>
          <w:rFonts w:cs="Times New Roman"/>
          <w:lang w:bidi="fa-IR"/>
        </w:rPr>
        <w:instrText>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Hwang, Suh, and Otto</w:t>
      </w:r>
      <w:r>
        <w:rPr>
          <w:rFonts w:cs="Times New Roman"/>
          <w:noProof/>
          <w:rtl/>
          <w:lang w:bidi="fa-IR"/>
        </w:rPr>
        <w:t>)</w:t>
      </w:r>
      <w:r>
        <w:rPr>
          <w:rtl/>
          <w:lang w:bidi="fa-IR"/>
        </w:rPr>
        <w:fldChar w:fldCharType="end"/>
      </w:r>
    </w:p>
    <w:p w14:paraId="4B55C529" w14:textId="77777777" w:rsidR="001B6617" w:rsidRDefault="001B6617" w:rsidP="001B6617">
      <w:pPr>
        <w:rPr>
          <w:rtl/>
          <w:lang w:bidi="fa-IR"/>
        </w:rPr>
      </w:pPr>
      <w:r>
        <w:rPr>
          <w:rFonts w:hint="cs"/>
          <w:rtl/>
          <w:lang w:bidi="fa-IR"/>
        </w:rPr>
        <w:t>ارجاع یازدهم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{"citationID":"CBAasEU7","properties":{"formattedCitation":"(Fan and Xing)","plainCitation":"(Fan and Xing)","noteIndex":0},"citationItems":[{"id":35,"uris":["http://zotero.org/users/9618132/items/DA7HD7B4"],"itemData":{"id</w:instrText>
      </w:r>
      <w:r>
        <w:rPr>
          <w:rFonts w:cs="Times New Roman"/>
          <w:rtl/>
          <w:lang w:bidi="fa-IR"/>
        </w:rPr>
        <w:instrText>":35,"</w:instrText>
      </w:r>
      <w:r>
        <w:rPr>
          <w:rFonts w:cs="Times New Roman"/>
          <w:lang w:bidi="fa-IR"/>
        </w:rPr>
        <w:instrText>type":"article-journal","abstract":"Building energy consumption prediction plays an important role in realizing building energy conservation control. Limited by some external factors such as temperature, there are some problems in practical applications, such as complex operation and low prediction accuracy. Aiming at the problem of low prediction accuracy caused by poor timing of existing building energy consumption prediction methods, a building energy consumption prediction and analysis method based on the deep learning network is proposed in this paper. Before establishing the energy consumption prediction model, the building energy consumption data source is preprocessed and analyzed. Then, based on the Keras deep learning framework, an improved long short-term memory (ILSTM) prediction model is built to support the accurate analysis of the whole cycle of the prediction network. At the same time, the adaptive moment (Adam) estimation algorithm is used to update and optimize the weight parameters of the model to realize the adaptive and rapid update and matching of network parameters. The simulation experiment is based on the actual dataset collected by a university in Southwest China. The experimental results show that the evaluation indexes MAE and RMSE of the proposed method are 0.015 and 0.109, respectively, which are better than the comparison method. The simulation experiment proves that the proposed method is feasible.","container-title":"Scientific Programming","DOI":"10.1155/2021/332331</w:instrText>
      </w:r>
      <w:r>
        <w:rPr>
          <w:rFonts w:cs="Times New Roman"/>
          <w:rtl/>
          <w:lang w:bidi="fa-IR"/>
        </w:rPr>
        <w:instrText>6","</w:instrText>
      </w:r>
      <w:r>
        <w:rPr>
          <w:rFonts w:cs="Times New Roman"/>
          <w:lang w:bidi="fa-IR"/>
        </w:rPr>
        <w:instrText>journalAbbreviation":"Scientific Programming","page":"1-9","source":"ResearchGate","title":"Intelligent Prediction Method of Building Energy Consumption Based on Deep Learning","volume":"2021","author":[{"family":"Fan","given":"Bingqian"},{"family":"Xing","given":"Xuanxuan"}],"issued":{"date-parts":[["2021",12,29]]}}}],"schema":"https://github.com/citation-style-language/schema/raw/master/csl-citation.json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Fan and Xing</w:t>
      </w:r>
      <w:r>
        <w:rPr>
          <w:rFonts w:cs="Times New Roman"/>
          <w:noProof/>
          <w:rtl/>
          <w:lang w:bidi="fa-IR"/>
        </w:rPr>
        <w:t>)</w:t>
      </w:r>
      <w:r>
        <w:rPr>
          <w:rtl/>
          <w:lang w:bidi="fa-IR"/>
        </w:rPr>
        <w:fldChar w:fldCharType="end"/>
      </w:r>
    </w:p>
    <w:p w14:paraId="347990DC" w14:textId="77777777" w:rsidR="001B6617" w:rsidRDefault="001B6617" w:rsidP="001B6617">
      <w:pPr>
        <w:rPr>
          <w:rtl/>
          <w:lang w:bidi="fa-IR"/>
        </w:rPr>
      </w:pPr>
      <w:r>
        <w:rPr>
          <w:rFonts w:hint="cs"/>
          <w:rtl/>
          <w:lang w:bidi="fa-IR"/>
        </w:rPr>
        <w:t>ارجاع دوازدهم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{"citationID":"PpnbEC4k","properties":{"formattedCitation":"(Seyedzadeh et al.)","plainCitation":"(Seyedzadeh et al.)","noteIndex":0},"citationItems":[{"id":23,"uris":["http://zotero.org/users/9618132/items/IHD767U2"],"itemData":{"id":23,"type":"article-journal","abstract":"Abstract Ever growing population and progressive municipal business demands for constructing new buildings are known as the foremost contributor to greenhouse gasses. Therefore, improvement of energy efficiency of the building sector has become an essential target to reduce the amount of gas emission as well as fossil fuel consumption. One most effective approach to reducing CO2 emission and energy consumption with regards to new buildings is to consider</w:instrText>
      </w:r>
      <w:r>
        <w:rPr>
          <w:rFonts w:cs="Times New Roman"/>
          <w:rtl/>
          <w:lang w:bidi="fa-IR"/>
        </w:rPr>
        <w:instrText xml:space="preserve"> </w:instrText>
      </w:r>
      <w:r>
        <w:rPr>
          <w:rFonts w:cs="Times New Roman"/>
          <w:lang w:bidi="fa-IR"/>
        </w:rPr>
        <w:instrText>energy efficiency at a very early design stage. On the other hand,efficient energy management and smart refurbishments can enhance energy performance of the existing stock. All these solutions entail accurate energy prediction for optimal decision making</w:instrText>
      </w:r>
      <w:r>
        <w:rPr>
          <w:rFonts w:cs="Times New Roman"/>
          <w:rtl/>
          <w:lang w:bidi="fa-IR"/>
        </w:rPr>
        <w:instrText xml:space="preserve">. </w:instrText>
      </w:r>
      <w:r>
        <w:rPr>
          <w:rFonts w:cs="Times New Roman"/>
          <w:lang w:bidi="fa-IR"/>
        </w:rPr>
        <w:instrText>In recent years, artificial intelligence (AI) in general and machine learning (ML) techniques in specific terms have been proposed for forecasting of building energy consumption and performance. This paper provides a substantial review on the four main</w:instrText>
      </w:r>
      <w:r>
        <w:rPr>
          <w:rFonts w:cs="Times New Roman"/>
          <w:rtl/>
          <w:lang w:bidi="fa-IR"/>
        </w:rPr>
        <w:instrText xml:space="preserve"> </w:instrText>
      </w:r>
      <w:r>
        <w:rPr>
          <w:rFonts w:cs="Times New Roman"/>
          <w:lang w:bidi="fa-IR"/>
        </w:rPr>
        <w:instrText>ML approaches including artificial neural network, support vector machine, Gaussian-based regressions and clustering, which have commonly been applied in forecasting and improving building energy performance.","container-title":"Visualization in Engineering","DOI":"10.1186/s40327-018-0064-7","journalAbbreviation":"Visualization in Engineering","source":"ResearchGate","title":"Machine learning for estimation of building energy consumption and performance: a review","title-short":"Machine learning for estimation of building energy consumption and performance","volume":"6","author":[{"family":"Seyedzadeh","given":"Saleh"},{"family":"Pour Rahimian","given":"Farzad"},{"family":"Glesk","given":"Ivan"},{"family":"Roper","given":"Marc"}],"issued":{"date-parts</w:instrText>
      </w:r>
      <w:r>
        <w:rPr>
          <w:rFonts w:cs="Times New Roman"/>
          <w:rtl/>
          <w:lang w:bidi="fa-IR"/>
        </w:rPr>
        <w:instrText>":[["2018",12,1]]}}}],"</w:instrText>
      </w:r>
      <w:r>
        <w:rPr>
          <w:rFonts w:cs="Times New Roman"/>
          <w:lang w:bidi="fa-IR"/>
        </w:rPr>
        <w:instrText>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Seyedzadeh et al</w:t>
      </w:r>
      <w:r>
        <w:rPr>
          <w:rFonts w:cs="Times New Roman"/>
          <w:noProof/>
          <w:rtl/>
          <w:lang w:bidi="fa-IR"/>
        </w:rPr>
        <w:t>.)</w:t>
      </w:r>
      <w:r>
        <w:rPr>
          <w:rtl/>
          <w:lang w:bidi="fa-IR"/>
        </w:rPr>
        <w:fldChar w:fldCharType="end"/>
      </w:r>
    </w:p>
    <w:p w14:paraId="36B70F08" w14:textId="77777777" w:rsidR="001B6617" w:rsidRDefault="001B6617" w:rsidP="001B6617">
      <w:pPr>
        <w:rPr>
          <w:rtl/>
          <w:lang w:bidi="fa-IR"/>
        </w:rPr>
      </w:pPr>
      <w:r>
        <w:rPr>
          <w:rFonts w:hint="cs"/>
          <w:rtl/>
          <w:lang w:bidi="fa-IR"/>
        </w:rPr>
        <w:t>ارجاع سیزدهم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{"citationID":"ch4o6p2u","properties":{"formattedCitation":"(Diao et al.)","plainCitation":"(Diao et al.)","noteIndex":0},"citationItems":[{"id":48,"uris":["http://zotero.org/users/9618132/items/WS2LZSUV"],"itemData":{"id</w:instrText>
      </w:r>
      <w:r>
        <w:rPr>
          <w:rFonts w:cs="Times New Roman"/>
          <w:rtl/>
          <w:lang w:bidi="fa-IR"/>
        </w:rPr>
        <w:instrText>":48,"</w:instrText>
      </w:r>
      <w:r>
        <w:rPr>
          <w:rFonts w:cs="Times New Roman"/>
          <w:lang w:bidi="fa-IR"/>
        </w:rPr>
        <w:instrText>type":"article-journal","abstract":"In residential buildings, occupant behavior and occupancy status have a significant impact on energy consumption variation. Although the American Society of Heating, Refrigerating, and Air-Conditioning Engineers (ASHRAE) recommends a uniform occupancy schedule for building energy assessment, occupant behavior patterns and schedules could be different for each building due to occupants’ lifestyles, preferences, occupations, and other differences. Existing occupant behavior models focus on analyzing occupants’ sociodemographic characteristics to predict their energy consumption with statistical approaches. This paper proposes to identify and classify occupants’ behavior with direct energy consumption outcomes and energy time use data through unsupervised clustering. Based on the American Time Use Survey (ATUS), the proposed approach integrates k-modes clustering and demographic-based probability neural networks and identifies 10 distinctive behavior patterns. With the</w:instrText>
      </w:r>
      <w:r>
        <w:rPr>
          <w:rFonts w:cs="Times New Roman"/>
          <w:rtl/>
          <w:lang w:bidi="fa-IR"/>
        </w:rPr>
        <w:instrText xml:space="preserve"> </w:instrText>
      </w:r>
      <w:r>
        <w:rPr>
          <w:rFonts w:cs="Times New Roman"/>
          <w:lang w:bidi="fa-IR"/>
        </w:rPr>
        <w:instrText>results of the behavior classification and simulation, a bottom-up engineering model reveals that the proposed behavior model offers a more accurate and reliable prediction than the ASHRAE standard schedule. With qualified and sufficient time use data, the model is capable of automatically estimating energy consumption on even larger geographic scales.","container-title":"Energy and Buildings","DOI":"10.1016/j.enbuild.2017.04.072","ISSN":"0378-7788","journalAbbreviation":"Energy and Buildings","language</w:instrText>
      </w:r>
      <w:r>
        <w:rPr>
          <w:rFonts w:cs="Times New Roman"/>
          <w:rtl/>
          <w:lang w:bidi="fa-IR"/>
        </w:rPr>
        <w:instrText>":"</w:instrText>
      </w:r>
      <w:r>
        <w:rPr>
          <w:rFonts w:cs="Times New Roman"/>
          <w:lang w:bidi="fa-IR"/>
        </w:rPr>
        <w:instrText>en","page":"47-66","source":"ScienceDirect","title":"Modeling energy consumption in residential buildings: A bottom-up analysis based on occupant behavior pattern clustering and stochastic simulation","title-short":"Modeling energy consumption in residential buildings","volume":"147","author":[{"family":"Diao","given":"Longquan"},{"family":"Sun","given":"Yongjun"},{"family":"Chen","given":"Zejun"},{"family":"Chen","given":"Jiayu"}],"issued":{"date-parts":[["2017",7,15]]}}}],"schema":"https://github.com</w:instrText>
      </w:r>
      <w:r>
        <w:rPr>
          <w:rFonts w:cs="Times New Roman"/>
          <w:rtl/>
          <w:lang w:bidi="fa-IR"/>
        </w:rPr>
        <w:instrText>/</w:instrText>
      </w:r>
      <w:r>
        <w:rPr>
          <w:rFonts w:cs="Times New Roman"/>
          <w:lang w:bidi="fa-IR"/>
        </w:rPr>
        <w:instrText>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Diao et al</w:t>
      </w:r>
      <w:r>
        <w:rPr>
          <w:rFonts w:cs="Times New Roman"/>
          <w:noProof/>
          <w:rtl/>
          <w:lang w:bidi="fa-IR"/>
        </w:rPr>
        <w:t>.)</w:t>
      </w:r>
      <w:r>
        <w:rPr>
          <w:rtl/>
          <w:lang w:bidi="fa-IR"/>
        </w:rPr>
        <w:fldChar w:fldCharType="end"/>
      </w:r>
    </w:p>
    <w:p w14:paraId="27C867D8" w14:textId="77777777" w:rsidR="001B6617" w:rsidRDefault="001B6617" w:rsidP="001B6617">
      <w:pPr>
        <w:rPr>
          <w:rtl/>
          <w:lang w:bidi="fa-IR"/>
        </w:rPr>
      </w:pPr>
      <w:r>
        <w:rPr>
          <w:rFonts w:hint="cs"/>
          <w:rtl/>
          <w:lang w:bidi="fa-IR"/>
        </w:rPr>
        <w:t>ارجاع چهاردهم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{"citationID":"uNVCxLQt","properties":{"formattedCitation":"(Elbeltagi and Wefki)","plainCitation":"(Elbeltagi and Wefki)","noteIndex":0},"citationItems":[{"id":41,"uris":["http://zotero.org/users/9618132/items/SCF9NS8C</w:instrText>
      </w:r>
      <w:r>
        <w:rPr>
          <w:rFonts w:cs="Times New Roman"/>
          <w:rtl/>
          <w:lang w:bidi="fa-IR"/>
        </w:rPr>
        <w:instrText>"],"</w:instrText>
      </w:r>
      <w:r>
        <w:rPr>
          <w:rFonts w:cs="Times New Roman"/>
          <w:lang w:bidi="fa-IR"/>
        </w:rPr>
        <w:instrText>itemData":{"id":41,"type":"article-journal","abstract":"Controlling buildings energy consumption is a great practical significance. During early design stage, accurate and rapid prediction of energy consumption could provide a quantitative basis for energy-saving designs. Currently, the key problem that are still facing designers is the interoperability between building modeling and energy simulation tools. In addition, design challenges gained recognition due to the complexity of the prevalence of large</w:instrText>
      </w:r>
      <w:r>
        <w:rPr>
          <w:rFonts w:cs="Times New Roman"/>
          <w:rtl/>
          <w:lang w:bidi="fa-IR"/>
        </w:rPr>
        <w:instrText xml:space="preserve"> </w:instrText>
      </w:r>
      <w:r>
        <w:rPr>
          <w:rFonts w:cs="Times New Roman"/>
          <w:lang w:bidi="fa-IR"/>
        </w:rPr>
        <w:instrText>numbers of independent interrelated variables. Artificial Neural Networks (ANNs) are the most broadly applied artificial intelligence method in buildings’ performance field due to its competence to handle nonlinear variables’ relationships accurately and</w:instrText>
      </w:r>
      <w:r>
        <w:rPr>
          <w:rFonts w:cs="Times New Roman"/>
          <w:rtl/>
          <w:lang w:bidi="fa-IR"/>
        </w:rPr>
        <w:instrText xml:space="preserve"> </w:instrText>
      </w:r>
      <w:r>
        <w:rPr>
          <w:rFonts w:cs="Times New Roman"/>
          <w:lang w:bidi="fa-IR"/>
        </w:rPr>
        <w:instrText>promptly. This paper presents a methodology based on the ANNs to improve the prediction of energy usage for residential buildings in early design stages. The model is created using a dataset resulted from the calculation of energy consumption by simulating multiple design options with randomly input variables. The proposed methodology can mitigate technical barriers while integrating and automating available commercial tools into a workflow from a parametric model to the simulation of building energy. The</w:instrText>
      </w:r>
      <w:r>
        <w:rPr>
          <w:rFonts w:cs="Times New Roman"/>
          <w:rtl/>
          <w:lang w:bidi="fa-IR"/>
        </w:rPr>
        <w:instrText xml:space="preserve"> </w:instrText>
      </w:r>
      <w:r>
        <w:rPr>
          <w:rFonts w:cs="Times New Roman"/>
          <w:lang w:bidi="fa-IR"/>
        </w:rPr>
        <w:instrText>developed ANN model is evaluated and validated and used to predict the energy consumption with acceptable accuracy. Finally, a user-friendly interface is designed to facilitate energy consumption prediction without any experience in modeling and simulation tools acting as a decision support tool, which is simple, reliable and easy to use.","container-title":"Energy Reports","DOI":"10.1016/j.egyr.2021.04.053","ISSN":"2352-4847","journalAbbreviation":"Energy Reports","language":"en","page":"2534-2545","source":"ScienceDirect","title":"Predicting energy consumption for residential buildings using ANN through parametric modeling","volume":"7","author":[{"family":"Elbeltagi","given":"Emad"},{"family":"Wefki","given":"Hossam"}],"issued":{"date-parts":[["2021</w:instrText>
      </w:r>
      <w:r>
        <w:rPr>
          <w:rFonts w:cs="Times New Roman"/>
          <w:rtl/>
          <w:lang w:bidi="fa-IR"/>
        </w:rPr>
        <w:instrText>",11,1]]}}}],"</w:instrText>
      </w:r>
      <w:r>
        <w:rPr>
          <w:rFonts w:cs="Times New Roman"/>
          <w:lang w:bidi="fa-IR"/>
        </w:rPr>
        <w:instrText>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Elbeltagi and Wefki</w:t>
      </w:r>
      <w:r>
        <w:rPr>
          <w:rFonts w:cs="Times New Roman"/>
          <w:noProof/>
          <w:rtl/>
          <w:lang w:bidi="fa-IR"/>
        </w:rPr>
        <w:t>)</w:t>
      </w:r>
      <w:r>
        <w:rPr>
          <w:rtl/>
          <w:lang w:bidi="fa-IR"/>
        </w:rPr>
        <w:fldChar w:fldCharType="end"/>
      </w:r>
    </w:p>
    <w:p w14:paraId="4E449D50" w14:textId="77777777" w:rsidR="001B6617" w:rsidRDefault="001B6617" w:rsidP="001B6617">
      <w:pPr>
        <w:rPr>
          <w:rtl/>
          <w:lang w:bidi="fa-IR"/>
        </w:rPr>
      </w:pPr>
      <w:r>
        <w:rPr>
          <w:rFonts w:hint="cs"/>
          <w:rtl/>
          <w:lang w:bidi="fa-IR"/>
        </w:rPr>
        <w:t>ارجاع پانزدهم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{"citationID":"NNsS29pm","properties":{"formattedCitation":"(Edwards, New, and Parker)","plainCitation":"(Edwards, New, and Parker)","noteIndex":0},"citationItems":[{"id":31,"uris":["http://zotero.org/users/9618132/items/BVXNNSB9"],"itemData":{"id":31,"type":"article-journal","abstract":"Traditional whole building energy modeling suffers from several factors, including the large number of inputs required for building characterization, simplifying assumptions, and the gap between the as-designed and as-built building. Prior work has attempted to mitigate these problems by using sensor-based machine learning approaches to statistically model energy consumption, applying the techniques primarily to commercial building data, which makes use of hourly consumption data. It is unclear, however, whether these techniques can translate to residential buildings, since the energy usage patterns may vary significantly. Until now, most residential modeling research only had access to monthly electrical consumption data. In this article, we report on the evaluation of seven different machine learning algorithms applied to a new residential data set that contains sensor measurements collected every 15min, with the objective of determining</w:instrText>
      </w:r>
      <w:r>
        <w:rPr>
          <w:rFonts w:cs="Times New Roman"/>
          <w:rtl/>
          <w:lang w:bidi="fa-IR"/>
        </w:rPr>
        <w:instrText xml:space="preserve"> </w:instrText>
      </w:r>
      <w:r>
        <w:rPr>
          <w:rFonts w:cs="Times New Roman"/>
          <w:lang w:bidi="fa-IR"/>
        </w:rPr>
        <w:instrText>which techniques are most successful for predicting next hour residential building consumption. We first validate each learner's correctness on the ASHRAE Great Energy Prediction Shootout, confirming existing conclusions that Neural Network-based methods</w:instrText>
      </w:r>
      <w:r>
        <w:rPr>
          <w:rFonts w:cs="Times New Roman"/>
          <w:rtl/>
          <w:lang w:bidi="fa-IR"/>
        </w:rPr>
        <w:instrText xml:space="preserve"> </w:instrText>
      </w:r>
      <w:r>
        <w:rPr>
          <w:rFonts w:cs="Times New Roman"/>
          <w:lang w:bidi="fa-IR"/>
        </w:rPr>
        <w:instrText>perform best on commercial buildings. However, our additional results show that these methods perform poorly on residential data, and that Least Squares Support Vector Machines perform best – a technique not previously applied to this domain.","container</w:instrText>
      </w:r>
      <w:r>
        <w:rPr>
          <w:rFonts w:cs="Times New Roman"/>
          <w:rtl/>
          <w:lang w:bidi="fa-IR"/>
        </w:rPr>
        <w:instrText>-</w:instrText>
      </w:r>
      <w:r>
        <w:rPr>
          <w:rFonts w:cs="Times New Roman"/>
          <w:lang w:bidi="fa-IR"/>
        </w:rPr>
        <w:instrText>title":"Energy and Buildings","DOI":"10.1016/j.enbuild.2012.03.010","ISSN":"0378-7788","journalAbbreviation":"Energy and Buildings","language":"en","page":"591-603","source":"ScienceDirect","title":"Predicting future hourly residential electrical consumption: A machine learning case study","title-short":"Predicting future hourly residential electrical consumption","volume":"49","author":[{"family":"Edwards","given":"Richard E."},{"family":"New","given":"Joshua"},{"family":"Parker","given":"Lynne E."}],"issued":{"date-parts":[["2012",6,1]]}}}],"schema":"https://github.com/citation-style-language/schema/raw/master/csl-citation.json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Edwards, New, and Parker</w:t>
      </w:r>
      <w:r>
        <w:rPr>
          <w:rFonts w:cs="Times New Roman"/>
          <w:noProof/>
          <w:rtl/>
          <w:lang w:bidi="fa-IR"/>
        </w:rPr>
        <w:t>)</w:t>
      </w:r>
      <w:r>
        <w:rPr>
          <w:rtl/>
          <w:lang w:bidi="fa-IR"/>
        </w:rPr>
        <w:fldChar w:fldCharType="end"/>
      </w:r>
    </w:p>
    <w:p w14:paraId="3953E9B8" w14:textId="77777777" w:rsidR="001B6617" w:rsidRDefault="001B6617" w:rsidP="001B6617">
      <w:pPr>
        <w:rPr>
          <w:rtl/>
          <w:lang w:bidi="fa-IR"/>
        </w:rPr>
      </w:pPr>
      <w:r>
        <w:rPr>
          <w:rFonts w:hint="cs"/>
          <w:rtl/>
          <w:lang w:bidi="fa-IR"/>
        </w:rPr>
        <w:t>ارجاع شانزدهم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{"citationID":"Gsy3C731","properties":{"formattedCitation":"(Kim and Cho)","plainCitation":"(Kim and Cho)","noteIndex":0},"citationItems":[{"id":46,"uris":["http://zotero.org/users/9618132/items/KW63CEJW"],"itemData":{"id</w:instrText>
      </w:r>
      <w:r>
        <w:rPr>
          <w:rFonts w:cs="Times New Roman"/>
          <w:rtl/>
          <w:lang w:bidi="fa-IR"/>
        </w:rPr>
        <w:instrText>":46,"</w:instrText>
      </w:r>
      <w:r>
        <w:rPr>
          <w:rFonts w:cs="Times New Roman"/>
          <w:lang w:bidi="fa-IR"/>
        </w:rPr>
        <w:instrText>type":"article-journal","abstract":"The rapid increase in human population and development in technology have sharply raised power consumption in today's world. Since electricity is consumed simultaneously as it is generated at the power plant, it is</w:instrText>
      </w:r>
      <w:r>
        <w:rPr>
          <w:rFonts w:cs="Times New Roman"/>
          <w:rtl/>
          <w:lang w:bidi="fa-IR"/>
        </w:rPr>
        <w:instrText xml:space="preserve"> </w:instrText>
      </w:r>
      <w:r>
        <w:rPr>
          <w:rFonts w:cs="Times New Roman"/>
          <w:lang w:bidi="fa-IR"/>
        </w:rPr>
        <w:instrText>important to accurately predict the energy consumption in advance for stable power supply. In this paper, we propose a CNN-LSTM neural network that can extract spatial and temporal features to effectively predict the housing energy consumption. Experiments have shown that the CNN-LSTM neural network, which combines convolutional neural network (CNN) and long short-term memory (LSTM), can extract complex features of energy consumption. The CNN layer can extract the features between several variables affecting energy consumption, and the LSTM layer is appropriate for modeling temporal information of irregular trends in time series components. The proposed CNN-LSTM method achieves almost perfect prediction performance for electric energy consumption that was</w:instrText>
      </w:r>
      <w:r>
        <w:rPr>
          <w:rFonts w:cs="Times New Roman"/>
          <w:rtl/>
          <w:lang w:bidi="fa-IR"/>
        </w:rPr>
        <w:instrText xml:space="preserve"> </w:instrText>
      </w:r>
      <w:r>
        <w:rPr>
          <w:rFonts w:cs="Times New Roman"/>
          <w:lang w:bidi="fa-IR"/>
        </w:rPr>
        <w:instrText>previously difficult to predict. Also, it records the smallest value of root mean square error compared to the conventional forecasting methods for the dataset on individual household power consumption. The empirical analysis of the variables confirms what affects to forecast the power consumption most.","container-title":"Energy","DOI":"10.1016/j.energy.2019.05.230","ISSN":"0360-5442","journalAbbreviation":"Energy","language":"en","page":"72-81","source":"ScienceDirect","title":"Predicting residential energy consumption using CNN-LSTM neural networks","volume":"182","author":[{"family":"Kim","given":"Tae-Young"},{"family":"Cho","given":"Sung-Bae"}],"issued":{"date-parts":[["2019",9,1]]}}}],"schema":"https://github.com/citation-style-language/schema/raw</w:instrText>
      </w:r>
      <w:r>
        <w:rPr>
          <w:rFonts w:cs="Times New Roman"/>
          <w:rtl/>
          <w:lang w:bidi="fa-IR"/>
        </w:rPr>
        <w:instrText>/</w:instrText>
      </w:r>
      <w:r>
        <w:rPr>
          <w:rFonts w:cs="Times New Roman"/>
          <w:lang w:bidi="fa-IR"/>
        </w:rPr>
        <w:instrText>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Kim and Cho</w:t>
      </w:r>
      <w:r>
        <w:rPr>
          <w:rFonts w:cs="Times New Roman"/>
          <w:noProof/>
          <w:rtl/>
          <w:lang w:bidi="fa-IR"/>
        </w:rPr>
        <w:t>)</w:t>
      </w:r>
      <w:r>
        <w:rPr>
          <w:rtl/>
          <w:lang w:bidi="fa-IR"/>
        </w:rPr>
        <w:fldChar w:fldCharType="end"/>
      </w:r>
    </w:p>
    <w:p w14:paraId="435E13EC" w14:textId="0C249017" w:rsidR="001B6617" w:rsidRDefault="001B6617" w:rsidP="00204AEB">
      <w:pPr>
        <w:rPr>
          <w:lang w:bidi="fa-IR"/>
        </w:rPr>
      </w:pPr>
      <w:r>
        <w:rPr>
          <w:rFonts w:hint="cs"/>
          <w:rtl/>
          <w:lang w:bidi="fa-IR"/>
        </w:rPr>
        <w:t xml:space="preserve">ارجاع </w:t>
      </w:r>
      <w:proofErr w:type="spellStart"/>
      <w:r>
        <w:rPr>
          <w:rFonts w:hint="cs"/>
          <w:rtl/>
          <w:lang w:bidi="fa-IR"/>
        </w:rPr>
        <w:t>هفتدهم</w:t>
      </w:r>
      <w:proofErr w:type="spellEnd"/>
      <w:r>
        <w:rPr>
          <w:rtl/>
          <w:lang w:bidi="fa-IR"/>
        </w:rPr>
        <w:fldChar w:fldCharType="begin"/>
      </w:r>
      <w:r>
        <w:rPr>
          <w:rFonts w:cs="Times New Roman"/>
          <w:rtl/>
          <w:lang w:bidi="fa-IR"/>
        </w:rPr>
        <w:instrText xml:space="preserve"> </w:instrText>
      </w:r>
      <w:r>
        <w:rPr>
          <w:rFonts w:cs="Times New Roman"/>
          <w:lang w:bidi="fa-IR"/>
        </w:rPr>
        <w:instrText>ADDIN ZOTERO_ITEM CSL_CITATION {"citationID":"CmxYsXfJ","properties":{"formattedCitation":"(Braun, Altan, and Beck)","plainCitation":"(Braun, Altan, and Beck)","noteIndex":0},"citationItems":[{"id":43,"uris":["http://zotero.org/users/9618132/items/DSPLAC</w:instrText>
      </w:r>
      <w:r>
        <w:rPr>
          <w:rFonts w:cs="Times New Roman"/>
          <w:rtl/>
          <w:lang w:bidi="fa-IR"/>
        </w:rPr>
        <w:instrText>8</w:instrText>
      </w:r>
      <w:r>
        <w:rPr>
          <w:rFonts w:cs="Times New Roman"/>
          <w:lang w:bidi="fa-IR"/>
        </w:rPr>
        <w:instrText>Q"],"itemData":{"id":43,"type":"article-journal","abstract":"The change in climate has led to an interest in how this will affect the energy consumption in buildings. Most of the work in the literature relates to offices and homes. However, this paper investigates a supermarket in northern England by means of a multiple regression analysis based on gas and electricity data for 2012. The equations obtained in this analysis use the humidity ratio derived from the dry-bulb temperature and the relative humidity in conjunction with the actual dry-bulb temperature. These equations are used to estimate the consumption for the base year period (1961–1990) and for the predicted climate period 2030–2059. The findings indicate that electricity use will increase by</w:instrText>
      </w:r>
      <w:r>
        <w:rPr>
          <w:rFonts w:cs="Times New Roman"/>
          <w:rtl/>
          <w:lang w:bidi="fa-IR"/>
        </w:rPr>
        <w:instrText xml:space="preserve"> 2.1% </w:instrText>
      </w:r>
      <w:r>
        <w:rPr>
          <w:rFonts w:cs="Times New Roman"/>
          <w:lang w:bidi="fa-IR"/>
        </w:rPr>
        <w:instrText>whereas gas consumption will drop by about 13% for the central future estimate. The research further suggests that the year 2012 is comparable in temperature to the future climate, but the relative humidity is lower. Further research should include adaptation/mitigation measures and an evaluation of their usefulness.","container-title":"Applied Energy","DOI":"10.1016/j.apenergy.2014.05.062","ISSN":"0306-2619","journalAbbreviation":"Applied Energy","language":"en","page":"305-313","source":"ScienceDirect","title":"Using regression analysis to predict the future energy consumption of a supermarket in the UK","volume":"130","author":[{"family":"Braun","given":"M. R."},{"family":"Altan","given":"H."},{"family":"Beck","given":"S. B. M."}],"issued":{"date</w:instrText>
      </w:r>
      <w:r>
        <w:rPr>
          <w:rFonts w:cs="Times New Roman"/>
          <w:rtl/>
          <w:lang w:bidi="fa-IR"/>
        </w:rPr>
        <w:instrText>-</w:instrText>
      </w:r>
      <w:r>
        <w:rPr>
          <w:rFonts w:cs="Times New Roman"/>
          <w:lang w:bidi="fa-IR"/>
        </w:rPr>
        <w:instrText>parts":[["2014",10,1]]}}}],"schema":"https://github.com/citation-style-language/schema/raw/master/csl-citation.json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noProof/>
          <w:rtl/>
          <w:lang w:bidi="fa-IR"/>
        </w:rPr>
        <w:t>(</w:t>
      </w:r>
      <w:r>
        <w:rPr>
          <w:rFonts w:cs="Times New Roman"/>
          <w:noProof/>
          <w:lang w:bidi="fa-IR"/>
        </w:rPr>
        <w:t>Braun, Altan, and Beck</w:t>
      </w:r>
      <w:r>
        <w:rPr>
          <w:rFonts w:cs="Times New Roman"/>
          <w:noProof/>
          <w:rtl/>
          <w:lang w:bidi="fa-IR"/>
        </w:rPr>
        <w:t>)</w:t>
      </w:r>
      <w:r>
        <w:rPr>
          <w:rtl/>
          <w:lang w:bidi="fa-IR"/>
        </w:rPr>
        <w:fldChar w:fldCharType="end"/>
      </w:r>
    </w:p>
    <w:p w14:paraId="71B8814B" w14:textId="77777777" w:rsidR="00204AEB" w:rsidRDefault="00204AEB" w:rsidP="00204AEB">
      <w:pPr>
        <w:rPr>
          <w:rtl/>
          <w:lang w:bidi="fa-IR"/>
        </w:rPr>
      </w:pPr>
    </w:p>
    <w:p w14:paraId="35951213" w14:textId="6710319A" w:rsidR="00A46845" w:rsidRDefault="00A46845">
      <w:pPr>
        <w:bidi w:val="0"/>
        <w:spacing w:before="0" w:after="200" w:line="360" w:lineRule="auto"/>
        <w:jc w:val="both"/>
        <w:rPr>
          <w:lang w:bidi="fa-IR"/>
        </w:rPr>
      </w:pPr>
      <w:r>
        <w:rPr>
          <w:lang w:bidi="fa-IR"/>
        </w:rPr>
        <w:br w:type="page"/>
      </w:r>
    </w:p>
    <w:p w14:paraId="3FE6ED8A" w14:textId="77777777" w:rsidR="00A46845" w:rsidRPr="002F0BAF" w:rsidRDefault="00A46845" w:rsidP="00A46845">
      <w:pPr>
        <w:pStyle w:val="Bibliography"/>
        <w:bidi w:val="0"/>
        <w:rPr>
          <w:rFonts w:cs="Times New Roman"/>
        </w:rPr>
      </w:pPr>
      <w:r>
        <w:rPr>
          <w:rtl/>
          <w:lang w:bidi="fa-IR"/>
        </w:rPr>
        <w:lastRenderedPageBreak/>
        <w:fldChar w:fldCharType="begin"/>
      </w:r>
      <w:r>
        <w:rPr>
          <w:rtl/>
          <w:lang w:bidi="fa-IR"/>
        </w:rPr>
        <w:instrText xml:space="preserve"> </w:instrText>
      </w:r>
      <w:r>
        <w:rPr>
          <w:lang w:bidi="fa-IR"/>
        </w:rPr>
        <w:instrText>ADDIN ZOTERO_BIBL {"uncited":[],"omitted":[],"custom":[]} CSL_BIBLIOGRAPHY</w:instrText>
      </w:r>
      <w:r>
        <w:rPr>
          <w:rtl/>
          <w:lang w:bidi="fa-IR"/>
        </w:rPr>
        <w:instrText xml:space="preserve"> </w:instrText>
      </w:r>
      <w:r>
        <w:rPr>
          <w:rtl/>
          <w:lang w:bidi="fa-IR"/>
        </w:rPr>
        <w:fldChar w:fldCharType="separate"/>
      </w:r>
      <w:r w:rsidRPr="002F0BAF">
        <w:rPr>
          <w:rFonts w:cs="Times New Roman"/>
        </w:rPr>
        <w:t xml:space="preserve">Ahmad, A.S. et al. “A Review on Applications of ANN and SVM for Building Electrical Energy Consumption Forecasting.” </w:t>
      </w:r>
      <w:r w:rsidRPr="002F0BAF">
        <w:rPr>
          <w:rFonts w:cs="Times New Roman"/>
          <w:i/>
          <w:iCs/>
        </w:rPr>
        <w:t>Renewable and Sustainable Energy Reviews</w:t>
      </w:r>
      <w:r w:rsidRPr="002F0BAF">
        <w:rPr>
          <w:rFonts w:cs="Times New Roman"/>
        </w:rPr>
        <w:t xml:space="preserve"> 33 (2014): 102–109. </w:t>
      </w:r>
      <w:r w:rsidRPr="002F0BAF">
        <w:rPr>
          <w:rFonts w:cs="Times New Roman"/>
          <w:i/>
          <w:iCs/>
        </w:rPr>
        <w:t>ResearchGate</w:t>
      </w:r>
      <w:r w:rsidRPr="002F0BAF">
        <w:rPr>
          <w:rFonts w:cs="Times New Roman"/>
        </w:rPr>
        <w:t>. Web.</w:t>
      </w:r>
    </w:p>
    <w:p w14:paraId="19339AD5" w14:textId="77777777" w:rsidR="00A46845" w:rsidRPr="002F0BAF" w:rsidRDefault="00A46845" w:rsidP="00A46845">
      <w:pPr>
        <w:pStyle w:val="Bibliography"/>
        <w:bidi w:val="0"/>
        <w:rPr>
          <w:rFonts w:cs="Times New Roman"/>
        </w:rPr>
      </w:pPr>
      <w:r w:rsidRPr="002F0BAF">
        <w:rPr>
          <w:rFonts w:cs="Times New Roman"/>
        </w:rPr>
        <w:t xml:space="preserve">Braun, M. R., H. Altan, and S. B. M. Beck. “Using Regression Analysis to Predict the Future Energy Consumption of a Supermarket in the UK.” </w:t>
      </w:r>
      <w:r w:rsidRPr="002F0BAF">
        <w:rPr>
          <w:rFonts w:cs="Times New Roman"/>
          <w:i/>
          <w:iCs/>
        </w:rPr>
        <w:t>Applied Energy</w:t>
      </w:r>
      <w:r w:rsidRPr="002F0BAF">
        <w:rPr>
          <w:rFonts w:cs="Times New Roman"/>
        </w:rPr>
        <w:t xml:space="preserve"> 130 (2014): 305–313. </w:t>
      </w:r>
      <w:r w:rsidRPr="002F0BAF">
        <w:rPr>
          <w:rFonts w:cs="Times New Roman"/>
          <w:i/>
          <w:iCs/>
        </w:rPr>
        <w:t>ScienceDirect</w:t>
      </w:r>
      <w:r w:rsidRPr="002F0BAF">
        <w:rPr>
          <w:rFonts w:cs="Times New Roman"/>
        </w:rPr>
        <w:t>. Web.</w:t>
      </w:r>
    </w:p>
    <w:p w14:paraId="6BC78CBB" w14:textId="77777777" w:rsidR="00A46845" w:rsidRPr="002F0BAF" w:rsidRDefault="00A46845" w:rsidP="00A46845">
      <w:pPr>
        <w:pStyle w:val="Bibliography"/>
        <w:bidi w:val="0"/>
        <w:rPr>
          <w:rFonts w:cs="Times New Roman"/>
        </w:rPr>
      </w:pPr>
      <w:r w:rsidRPr="002F0BAF">
        <w:rPr>
          <w:rFonts w:cs="Times New Roman"/>
        </w:rPr>
        <w:t xml:space="preserve">Cao, Xiaodong, Dai Xilei, and Junjie Liu. “Building Energy-Consumption Status Worldwide and the State-of-the-Art Technologies for Zero-Energy Buildings during the Past Decade.” </w:t>
      </w:r>
      <w:r w:rsidRPr="002F0BAF">
        <w:rPr>
          <w:rFonts w:cs="Times New Roman"/>
          <w:i/>
          <w:iCs/>
        </w:rPr>
        <w:t>Energy and Buildings</w:t>
      </w:r>
      <w:r w:rsidRPr="002F0BAF">
        <w:rPr>
          <w:rFonts w:cs="Times New Roman"/>
        </w:rPr>
        <w:t xml:space="preserve"> 128 (2016): n. pag. </w:t>
      </w:r>
      <w:r w:rsidRPr="002F0BAF">
        <w:rPr>
          <w:rFonts w:cs="Times New Roman"/>
          <w:i/>
          <w:iCs/>
        </w:rPr>
        <w:t>ResearchGate</w:t>
      </w:r>
      <w:r w:rsidRPr="002F0BAF">
        <w:rPr>
          <w:rFonts w:cs="Times New Roman"/>
        </w:rPr>
        <w:t>. Web.</w:t>
      </w:r>
    </w:p>
    <w:p w14:paraId="616EDA57" w14:textId="77777777" w:rsidR="00A46845" w:rsidRPr="002F0BAF" w:rsidRDefault="00A46845" w:rsidP="00A46845">
      <w:pPr>
        <w:pStyle w:val="Bibliography"/>
        <w:bidi w:val="0"/>
        <w:rPr>
          <w:rFonts w:cs="Times New Roman"/>
        </w:rPr>
      </w:pPr>
      <w:r w:rsidRPr="002F0BAF">
        <w:rPr>
          <w:rFonts w:cs="Times New Roman"/>
        </w:rPr>
        <w:t xml:space="preserve">Chae, Young Tae et al. “Artificial Neural Network Model for Forecasting Sub-Hourly Electricity Usage in Commercial Buildings.” </w:t>
      </w:r>
      <w:r w:rsidRPr="002F0BAF">
        <w:rPr>
          <w:rFonts w:cs="Times New Roman"/>
          <w:i/>
          <w:iCs/>
        </w:rPr>
        <w:t>Energy and Buildings</w:t>
      </w:r>
      <w:r w:rsidRPr="002F0BAF">
        <w:rPr>
          <w:rFonts w:cs="Times New Roman"/>
        </w:rPr>
        <w:t xml:space="preserve"> 111 (2016): 184–194. </w:t>
      </w:r>
      <w:r w:rsidRPr="002F0BAF">
        <w:rPr>
          <w:rFonts w:cs="Times New Roman"/>
          <w:i/>
          <w:iCs/>
        </w:rPr>
        <w:t>ScienceDirect</w:t>
      </w:r>
      <w:r w:rsidRPr="002F0BAF">
        <w:rPr>
          <w:rFonts w:cs="Times New Roman"/>
        </w:rPr>
        <w:t>. Web.</w:t>
      </w:r>
    </w:p>
    <w:p w14:paraId="74BB37E9" w14:textId="77777777" w:rsidR="00A46845" w:rsidRPr="002F0BAF" w:rsidRDefault="00A46845" w:rsidP="00A46845">
      <w:pPr>
        <w:pStyle w:val="Bibliography"/>
        <w:bidi w:val="0"/>
        <w:rPr>
          <w:rFonts w:cs="Times New Roman"/>
        </w:rPr>
      </w:pPr>
      <w:r w:rsidRPr="002F0BAF">
        <w:rPr>
          <w:rFonts w:cs="Times New Roman"/>
        </w:rPr>
        <w:t xml:space="preserve">Deb, Chirag et al. “A Review on Time Series Forecasting Techniques for Building Energy Consumption.” </w:t>
      </w:r>
      <w:r w:rsidRPr="002F0BAF">
        <w:rPr>
          <w:rFonts w:cs="Times New Roman"/>
          <w:i/>
          <w:iCs/>
        </w:rPr>
        <w:t>Renewable and Sustainable Energy Reviews</w:t>
      </w:r>
      <w:r w:rsidRPr="002F0BAF">
        <w:rPr>
          <w:rFonts w:cs="Times New Roman"/>
        </w:rPr>
        <w:t xml:space="preserve"> 74 (2017): 902–924. </w:t>
      </w:r>
      <w:r w:rsidRPr="002F0BAF">
        <w:rPr>
          <w:rFonts w:cs="Times New Roman"/>
          <w:i/>
          <w:iCs/>
        </w:rPr>
        <w:t>ScienceDirect</w:t>
      </w:r>
      <w:r w:rsidRPr="002F0BAF">
        <w:rPr>
          <w:rFonts w:cs="Times New Roman"/>
        </w:rPr>
        <w:t>. Web.</w:t>
      </w:r>
    </w:p>
    <w:p w14:paraId="4D5CCC98" w14:textId="77777777" w:rsidR="00A46845" w:rsidRPr="002F0BAF" w:rsidRDefault="00A46845" w:rsidP="00A46845">
      <w:pPr>
        <w:pStyle w:val="Bibliography"/>
        <w:bidi w:val="0"/>
        <w:rPr>
          <w:rFonts w:cs="Times New Roman"/>
        </w:rPr>
      </w:pPr>
      <w:r w:rsidRPr="002F0BAF">
        <w:rPr>
          <w:rFonts w:cs="Times New Roman"/>
        </w:rPr>
        <w:t xml:space="preserve">Diao, Longquan et al. “Modeling Energy Consumption in Residential Buildings: A Bottom-up Analysis Based on Occupant Behavior Pattern Clustering and Stochastic Simulation.” </w:t>
      </w:r>
      <w:r w:rsidRPr="002F0BAF">
        <w:rPr>
          <w:rFonts w:cs="Times New Roman"/>
          <w:i/>
          <w:iCs/>
        </w:rPr>
        <w:t>Energy and Buildings</w:t>
      </w:r>
      <w:r w:rsidRPr="002F0BAF">
        <w:rPr>
          <w:rFonts w:cs="Times New Roman"/>
        </w:rPr>
        <w:t xml:space="preserve"> 147 (2017): 47–66. </w:t>
      </w:r>
      <w:r w:rsidRPr="002F0BAF">
        <w:rPr>
          <w:rFonts w:cs="Times New Roman"/>
          <w:i/>
          <w:iCs/>
        </w:rPr>
        <w:t>ScienceDirect</w:t>
      </w:r>
      <w:r w:rsidRPr="002F0BAF">
        <w:rPr>
          <w:rFonts w:cs="Times New Roman"/>
        </w:rPr>
        <w:t>. Web.</w:t>
      </w:r>
    </w:p>
    <w:p w14:paraId="7C21D33C" w14:textId="77777777" w:rsidR="00A46845" w:rsidRPr="002F0BAF" w:rsidRDefault="00A46845" w:rsidP="00A46845">
      <w:pPr>
        <w:pStyle w:val="Bibliography"/>
        <w:bidi w:val="0"/>
        <w:rPr>
          <w:rFonts w:cs="Times New Roman"/>
        </w:rPr>
      </w:pPr>
      <w:r w:rsidRPr="002F0BAF">
        <w:rPr>
          <w:rFonts w:cs="Times New Roman"/>
        </w:rPr>
        <w:t xml:space="preserve">Divina, Federico et al. “A Comparative Study of Time Series Forecasting Methods for Short Term Electric Energy Consumption Prediction in Smart Buildings.” </w:t>
      </w:r>
      <w:r w:rsidRPr="002F0BAF">
        <w:rPr>
          <w:rFonts w:cs="Times New Roman"/>
          <w:i/>
          <w:iCs/>
        </w:rPr>
        <w:t>Energies</w:t>
      </w:r>
      <w:r w:rsidRPr="002F0BAF">
        <w:rPr>
          <w:rFonts w:cs="Times New Roman"/>
        </w:rPr>
        <w:t xml:space="preserve"> 12.10 (2019): 1934. </w:t>
      </w:r>
      <w:r w:rsidRPr="002F0BAF">
        <w:rPr>
          <w:rFonts w:cs="Times New Roman"/>
          <w:i/>
          <w:iCs/>
        </w:rPr>
        <w:t>www.mdpi.com</w:t>
      </w:r>
      <w:r w:rsidRPr="002F0BAF">
        <w:rPr>
          <w:rFonts w:cs="Times New Roman"/>
        </w:rPr>
        <w:t>. Web.</w:t>
      </w:r>
    </w:p>
    <w:p w14:paraId="38B193D7" w14:textId="77777777" w:rsidR="00A46845" w:rsidRPr="002F0BAF" w:rsidRDefault="00A46845" w:rsidP="00A46845">
      <w:pPr>
        <w:pStyle w:val="Bibliography"/>
        <w:bidi w:val="0"/>
        <w:rPr>
          <w:rFonts w:cs="Times New Roman"/>
        </w:rPr>
      </w:pPr>
      <w:r w:rsidRPr="002F0BAF">
        <w:rPr>
          <w:rFonts w:cs="Times New Roman"/>
        </w:rPr>
        <w:t xml:space="preserve">Edwards, Richard E., Joshua New, and Lynne E. Parker. “Predicting Future Hourly Residential Electrical Consumption: A Machine Learning Case Study.” </w:t>
      </w:r>
      <w:r w:rsidRPr="002F0BAF">
        <w:rPr>
          <w:rFonts w:cs="Times New Roman"/>
          <w:i/>
          <w:iCs/>
        </w:rPr>
        <w:t>Energy and Buildings</w:t>
      </w:r>
      <w:r w:rsidRPr="002F0BAF">
        <w:rPr>
          <w:rFonts w:cs="Times New Roman"/>
        </w:rPr>
        <w:t xml:space="preserve"> 49 (2012): 591–603. </w:t>
      </w:r>
      <w:r w:rsidRPr="002F0BAF">
        <w:rPr>
          <w:rFonts w:cs="Times New Roman"/>
          <w:i/>
          <w:iCs/>
        </w:rPr>
        <w:t>ScienceDirect</w:t>
      </w:r>
      <w:r w:rsidRPr="002F0BAF">
        <w:rPr>
          <w:rFonts w:cs="Times New Roman"/>
        </w:rPr>
        <w:t>. Web.</w:t>
      </w:r>
    </w:p>
    <w:p w14:paraId="0F818071" w14:textId="77777777" w:rsidR="00A46845" w:rsidRPr="002F0BAF" w:rsidRDefault="00A46845" w:rsidP="00A46845">
      <w:pPr>
        <w:pStyle w:val="Bibliography"/>
        <w:bidi w:val="0"/>
        <w:rPr>
          <w:rFonts w:cs="Times New Roman"/>
        </w:rPr>
      </w:pPr>
      <w:r w:rsidRPr="002F0BAF">
        <w:rPr>
          <w:rFonts w:cs="Times New Roman"/>
        </w:rPr>
        <w:t xml:space="preserve">Elbeltagi, Emad, and Hossam Wefki. “Predicting Energy Consumption for Residential Buildings Using ANN through Parametric Modeling.” </w:t>
      </w:r>
      <w:r w:rsidRPr="002F0BAF">
        <w:rPr>
          <w:rFonts w:cs="Times New Roman"/>
          <w:i/>
          <w:iCs/>
        </w:rPr>
        <w:t>Energy Reports</w:t>
      </w:r>
      <w:r w:rsidRPr="002F0BAF">
        <w:rPr>
          <w:rFonts w:cs="Times New Roman"/>
        </w:rPr>
        <w:t xml:space="preserve"> 7 (2021): 2534–2545. </w:t>
      </w:r>
      <w:r w:rsidRPr="002F0BAF">
        <w:rPr>
          <w:rFonts w:cs="Times New Roman"/>
          <w:i/>
          <w:iCs/>
        </w:rPr>
        <w:t>ScienceDirect</w:t>
      </w:r>
      <w:r w:rsidRPr="002F0BAF">
        <w:rPr>
          <w:rFonts w:cs="Times New Roman"/>
        </w:rPr>
        <w:t>. Web.</w:t>
      </w:r>
    </w:p>
    <w:p w14:paraId="762920A6" w14:textId="77777777" w:rsidR="00A46845" w:rsidRPr="002F0BAF" w:rsidRDefault="00A46845" w:rsidP="00A46845">
      <w:pPr>
        <w:pStyle w:val="Bibliography"/>
        <w:bidi w:val="0"/>
        <w:rPr>
          <w:rFonts w:cs="Times New Roman"/>
        </w:rPr>
      </w:pPr>
      <w:r w:rsidRPr="002F0BAF">
        <w:rPr>
          <w:rFonts w:cs="Times New Roman"/>
        </w:rPr>
        <w:t xml:space="preserve">Fan, Bingqian, and Xuanxuan Xing. “Intelligent Prediction Method of Building Energy Consumption Based on Deep Learning.” </w:t>
      </w:r>
      <w:r w:rsidRPr="002F0BAF">
        <w:rPr>
          <w:rFonts w:cs="Times New Roman"/>
          <w:i/>
          <w:iCs/>
        </w:rPr>
        <w:t>Scientific Programming</w:t>
      </w:r>
      <w:r w:rsidRPr="002F0BAF">
        <w:rPr>
          <w:rFonts w:cs="Times New Roman"/>
        </w:rPr>
        <w:t xml:space="preserve"> 2021 (2021): 1–9. </w:t>
      </w:r>
      <w:r w:rsidRPr="002F0BAF">
        <w:rPr>
          <w:rFonts w:cs="Times New Roman"/>
          <w:i/>
          <w:iCs/>
        </w:rPr>
        <w:t>ResearchGate</w:t>
      </w:r>
      <w:r w:rsidRPr="002F0BAF">
        <w:rPr>
          <w:rFonts w:cs="Times New Roman"/>
        </w:rPr>
        <w:t>. Web.</w:t>
      </w:r>
    </w:p>
    <w:p w14:paraId="22D689F3" w14:textId="77777777" w:rsidR="00A46845" w:rsidRPr="002F0BAF" w:rsidRDefault="00A46845" w:rsidP="00A46845">
      <w:pPr>
        <w:pStyle w:val="Bibliography"/>
        <w:bidi w:val="0"/>
        <w:rPr>
          <w:rFonts w:cs="Times New Roman"/>
        </w:rPr>
      </w:pPr>
      <w:r w:rsidRPr="002F0BAF">
        <w:rPr>
          <w:rFonts w:cs="Times New Roman"/>
        </w:rPr>
        <w:t xml:space="preserve">Hwang, Junhwa, Dongjun Suh, and Marc-Oliver Otto. “Forecasting Electricity Consumption in Commercial Buildings Using a Machine Learning Approach.” </w:t>
      </w:r>
      <w:r w:rsidRPr="002F0BAF">
        <w:rPr>
          <w:rFonts w:cs="Times New Roman"/>
          <w:i/>
          <w:iCs/>
        </w:rPr>
        <w:t>Energies</w:t>
      </w:r>
      <w:r w:rsidRPr="002F0BAF">
        <w:rPr>
          <w:rFonts w:cs="Times New Roman"/>
        </w:rPr>
        <w:t xml:space="preserve"> 13 (2020): 5885. </w:t>
      </w:r>
      <w:r w:rsidRPr="002F0BAF">
        <w:rPr>
          <w:rFonts w:cs="Times New Roman"/>
          <w:i/>
          <w:iCs/>
        </w:rPr>
        <w:t>ResearchGate</w:t>
      </w:r>
      <w:r w:rsidRPr="002F0BAF">
        <w:rPr>
          <w:rFonts w:cs="Times New Roman"/>
        </w:rPr>
        <w:t>. Web.</w:t>
      </w:r>
    </w:p>
    <w:p w14:paraId="1B76FCAE" w14:textId="77777777" w:rsidR="00A46845" w:rsidRPr="002F0BAF" w:rsidRDefault="00A46845" w:rsidP="00A46845">
      <w:pPr>
        <w:pStyle w:val="Bibliography"/>
        <w:bidi w:val="0"/>
        <w:rPr>
          <w:rFonts w:cs="Times New Roman"/>
        </w:rPr>
      </w:pPr>
      <w:r w:rsidRPr="002F0BAF">
        <w:rPr>
          <w:rFonts w:cs="Times New Roman"/>
        </w:rPr>
        <w:t xml:space="preserve">Kim, Tae-Young, and Sung-Bae Cho. “Predicting Residential Energy Consumption Using CNN-LSTM Neural Networks.” </w:t>
      </w:r>
      <w:r w:rsidRPr="002F0BAF">
        <w:rPr>
          <w:rFonts w:cs="Times New Roman"/>
          <w:i/>
          <w:iCs/>
        </w:rPr>
        <w:t>Energy</w:t>
      </w:r>
      <w:r w:rsidRPr="002F0BAF">
        <w:rPr>
          <w:rFonts w:cs="Times New Roman"/>
        </w:rPr>
        <w:t xml:space="preserve"> 182 (2019): 72–81. </w:t>
      </w:r>
      <w:r w:rsidRPr="002F0BAF">
        <w:rPr>
          <w:rFonts w:cs="Times New Roman"/>
          <w:i/>
          <w:iCs/>
        </w:rPr>
        <w:t>ScienceDirect</w:t>
      </w:r>
      <w:r w:rsidRPr="002F0BAF">
        <w:rPr>
          <w:rFonts w:cs="Times New Roman"/>
        </w:rPr>
        <w:t>. Web.</w:t>
      </w:r>
    </w:p>
    <w:p w14:paraId="3EC86B0A" w14:textId="77777777" w:rsidR="00A46845" w:rsidRPr="002F0BAF" w:rsidRDefault="00A46845" w:rsidP="00A46845">
      <w:pPr>
        <w:pStyle w:val="Bibliography"/>
        <w:bidi w:val="0"/>
        <w:rPr>
          <w:rFonts w:cs="Times New Roman"/>
        </w:rPr>
      </w:pPr>
      <w:r w:rsidRPr="002F0BAF">
        <w:rPr>
          <w:rFonts w:cs="Times New Roman"/>
        </w:rPr>
        <w:t xml:space="preserve">Lei, Lei et al. “A Building Energy Consumption Prediction Model Based on Rough Set Theory and Deep Learning Algorithms.” </w:t>
      </w:r>
      <w:r w:rsidRPr="002F0BAF">
        <w:rPr>
          <w:rFonts w:cs="Times New Roman"/>
          <w:i/>
          <w:iCs/>
        </w:rPr>
        <w:t>Energy and Buildings</w:t>
      </w:r>
      <w:r w:rsidRPr="002F0BAF">
        <w:rPr>
          <w:rFonts w:cs="Times New Roman"/>
        </w:rPr>
        <w:t xml:space="preserve"> 240 (2021): 110886. </w:t>
      </w:r>
      <w:r w:rsidRPr="002F0BAF">
        <w:rPr>
          <w:rFonts w:cs="Times New Roman"/>
          <w:i/>
          <w:iCs/>
        </w:rPr>
        <w:t>ScienceDirect</w:t>
      </w:r>
      <w:r w:rsidRPr="002F0BAF">
        <w:rPr>
          <w:rFonts w:cs="Times New Roman"/>
        </w:rPr>
        <w:t>. Web.</w:t>
      </w:r>
    </w:p>
    <w:p w14:paraId="29BF3195" w14:textId="77777777" w:rsidR="00A46845" w:rsidRPr="002F0BAF" w:rsidRDefault="00A46845" w:rsidP="00A46845">
      <w:pPr>
        <w:pStyle w:val="Bibliography"/>
        <w:bidi w:val="0"/>
        <w:rPr>
          <w:rFonts w:cs="Times New Roman"/>
        </w:rPr>
      </w:pPr>
      <w:r w:rsidRPr="002F0BAF">
        <w:rPr>
          <w:rFonts w:cs="Times New Roman"/>
        </w:rPr>
        <w:lastRenderedPageBreak/>
        <w:t xml:space="preserve">Mariano-Hernández, Deyslen et al. “A Review of Energy Consumption Forecasting in Smart Buildings: Methods, Input Variables, Forecasting Horizon and Metrics.” </w:t>
      </w:r>
      <w:r w:rsidRPr="002F0BAF">
        <w:rPr>
          <w:rFonts w:cs="Times New Roman"/>
          <w:i/>
          <w:iCs/>
        </w:rPr>
        <w:t>Applied Sciences</w:t>
      </w:r>
      <w:r w:rsidRPr="002F0BAF">
        <w:rPr>
          <w:rFonts w:cs="Times New Roman"/>
        </w:rPr>
        <w:t xml:space="preserve"> 10.23 (2020): 8323. </w:t>
      </w:r>
      <w:r w:rsidRPr="002F0BAF">
        <w:rPr>
          <w:rFonts w:cs="Times New Roman"/>
          <w:i/>
          <w:iCs/>
        </w:rPr>
        <w:t>www.mdpi.com</w:t>
      </w:r>
      <w:r w:rsidRPr="002F0BAF">
        <w:rPr>
          <w:rFonts w:cs="Times New Roman"/>
        </w:rPr>
        <w:t>. Web.</w:t>
      </w:r>
    </w:p>
    <w:p w14:paraId="26DDD787" w14:textId="77777777" w:rsidR="00A46845" w:rsidRPr="002F0BAF" w:rsidRDefault="00A46845" w:rsidP="00A46845">
      <w:pPr>
        <w:pStyle w:val="Bibliography"/>
        <w:bidi w:val="0"/>
        <w:rPr>
          <w:rFonts w:cs="Times New Roman"/>
        </w:rPr>
      </w:pPr>
      <w:r w:rsidRPr="002F0BAF">
        <w:rPr>
          <w:rFonts w:cs="Times New Roman"/>
        </w:rPr>
        <w:t xml:space="preserve">Mat Daut, Mohammad Azhar et al. “Building Electrical Energy Consumption Forecasting Analysis Using Conventional and Artificial Intelligence Methods: A Review.” </w:t>
      </w:r>
      <w:r w:rsidRPr="002F0BAF">
        <w:rPr>
          <w:rFonts w:cs="Times New Roman"/>
          <w:i/>
          <w:iCs/>
        </w:rPr>
        <w:t>Renewable and Sustainable Energy Reviews</w:t>
      </w:r>
      <w:r w:rsidRPr="002F0BAF">
        <w:rPr>
          <w:rFonts w:cs="Times New Roman"/>
        </w:rPr>
        <w:t xml:space="preserve"> 70 (2017): 1108–1118. </w:t>
      </w:r>
      <w:r w:rsidRPr="002F0BAF">
        <w:rPr>
          <w:rFonts w:cs="Times New Roman"/>
          <w:i/>
          <w:iCs/>
        </w:rPr>
        <w:t>ScienceDirect</w:t>
      </w:r>
      <w:r w:rsidRPr="002F0BAF">
        <w:rPr>
          <w:rFonts w:cs="Times New Roman"/>
        </w:rPr>
        <w:t>. Web.</w:t>
      </w:r>
    </w:p>
    <w:p w14:paraId="27A22AF0" w14:textId="77777777" w:rsidR="00A46845" w:rsidRPr="002F0BAF" w:rsidRDefault="00A46845" w:rsidP="00A46845">
      <w:pPr>
        <w:pStyle w:val="Bibliography"/>
        <w:bidi w:val="0"/>
        <w:rPr>
          <w:rFonts w:cs="Times New Roman"/>
        </w:rPr>
      </w:pPr>
      <w:r w:rsidRPr="002F0BAF">
        <w:rPr>
          <w:rFonts w:cs="Times New Roman"/>
        </w:rPr>
        <w:t xml:space="preserve">Seyedzadeh, Saleh et al. “Machine Learning for Estimation of Building Energy Consumption and Performance: A Review.” </w:t>
      </w:r>
      <w:r w:rsidRPr="002F0BAF">
        <w:rPr>
          <w:rFonts w:cs="Times New Roman"/>
          <w:i/>
          <w:iCs/>
        </w:rPr>
        <w:t>Visualization in Engineering</w:t>
      </w:r>
      <w:r w:rsidRPr="002F0BAF">
        <w:rPr>
          <w:rFonts w:cs="Times New Roman"/>
        </w:rPr>
        <w:t xml:space="preserve"> 6 (2018): n. pag. </w:t>
      </w:r>
      <w:r w:rsidRPr="002F0BAF">
        <w:rPr>
          <w:rFonts w:cs="Times New Roman"/>
          <w:i/>
          <w:iCs/>
        </w:rPr>
        <w:t>ResearchGate</w:t>
      </w:r>
      <w:r w:rsidRPr="002F0BAF">
        <w:rPr>
          <w:rFonts w:cs="Times New Roman"/>
        </w:rPr>
        <w:t>. Web.</w:t>
      </w:r>
    </w:p>
    <w:p w14:paraId="13560B50" w14:textId="77777777" w:rsidR="00A46845" w:rsidRPr="002F0BAF" w:rsidRDefault="00A46845" w:rsidP="00A46845">
      <w:pPr>
        <w:pStyle w:val="Bibliography"/>
        <w:bidi w:val="0"/>
        <w:rPr>
          <w:rFonts w:cs="Times New Roman"/>
        </w:rPr>
      </w:pPr>
      <w:r w:rsidRPr="002F0BAF">
        <w:rPr>
          <w:rFonts w:cs="Times New Roman"/>
        </w:rPr>
        <w:t xml:space="preserve">Zhao, Hai-xiang, and Frédéric Magoulès. “A Review on the Prediction of Building Energy Consumption.” </w:t>
      </w:r>
      <w:r w:rsidRPr="002F0BAF">
        <w:rPr>
          <w:rFonts w:cs="Times New Roman"/>
          <w:i/>
          <w:iCs/>
        </w:rPr>
        <w:t>Renewable and Sustainable Energy Reviews</w:t>
      </w:r>
      <w:r w:rsidRPr="002F0BAF">
        <w:rPr>
          <w:rFonts w:cs="Times New Roman"/>
        </w:rPr>
        <w:t xml:space="preserve"> 16 (2012): 3586–3592. </w:t>
      </w:r>
      <w:r w:rsidRPr="002F0BAF">
        <w:rPr>
          <w:rFonts w:cs="Times New Roman"/>
          <w:i/>
          <w:iCs/>
        </w:rPr>
        <w:t>ResearchGate</w:t>
      </w:r>
      <w:r w:rsidRPr="002F0BAF">
        <w:rPr>
          <w:rFonts w:cs="Times New Roman"/>
        </w:rPr>
        <w:t>. Web.</w:t>
      </w:r>
    </w:p>
    <w:p w14:paraId="66FCB289" w14:textId="77777777" w:rsidR="00A46845" w:rsidRDefault="00A46845" w:rsidP="00A46845">
      <w:pPr>
        <w:bidi w:val="0"/>
        <w:rPr>
          <w:rtl/>
          <w:lang w:bidi="fa-IR"/>
        </w:rPr>
      </w:pPr>
      <w:r>
        <w:rPr>
          <w:rtl/>
          <w:lang w:bidi="fa-IR"/>
        </w:rPr>
        <w:fldChar w:fldCharType="end"/>
      </w:r>
    </w:p>
    <w:p w14:paraId="734BD994" w14:textId="3536A546" w:rsidR="0038163B" w:rsidRDefault="004F015F">
      <w:pPr>
        <w:bidi w:val="0"/>
        <w:spacing w:before="0" w:after="200" w:line="360" w:lineRule="auto"/>
        <w:jc w:val="both"/>
        <w:rPr>
          <w:lang w:bidi="fa-IR"/>
        </w:rPr>
      </w:pPr>
      <w:r>
        <w:rPr>
          <w:lang w:bidi="fa-IR"/>
        </w:rPr>
        <w:br w:type="page"/>
      </w:r>
    </w:p>
    <w:p w14:paraId="11095376" w14:textId="234BFD06" w:rsidR="004F015F" w:rsidRDefault="0038163B" w:rsidP="0038163B">
      <w:pPr>
        <w:pStyle w:val="Heading2"/>
        <w:rPr>
          <w:rtl/>
          <w:lang w:bidi="fa-IR"/>
        </w:rPr>
      </w:pPr>
      <w:r>
        <w:rPr>
          <w:rFonts w:hint="cs"/>
          <w:rtl/>
          <w:lang w:bidi="fa-IR"/>
        </w:rPr>
        <w:lastRenderedPageBreak/>
        <w:t xml:space="preserve">روش </w:t>
      </w:r>
      <w:r w:rsidR="00917BA9">
        <w:rPr>
          <w:rFonts w:hint="cs"/>
          <w:rtl/>
          <w:lang w:bidi="fa-IR"/>
        </w:rPr>
        <w:t>سوم</w:t>
      </w:r>
      <w:r>
        <w:rPr>
          <w:rFonts w:hint="cs"/>
          <w:rtl/>
          <w:lang w:bidi="fa-IR"/>
        </w:rPr>
        <w:t>(</w:t>
      </w:r>
      <w:r w:rsidR="00987452">
        <w:rPr>
          <w:lang w:bidi="fa-IR"/>
        </w:rPr>
        <w:t>American Soc</w:t>
      </w:r>
      <w:r w:rsidR="00917BA9">
        <w:rPr>
          <w:lang w:bidi="fa-IR"/>
        </w:rPr>
        <w:t>iological Association Style</w:t>
      </w:r>
      <w:r>
        <w:rPr>
          <w:rFonts w:hint="cs"/>
          <w:rtl/>
          <w:lang w:bidi="fa-IR"/>
        </w:rPr>
        <w:t>)</w:t>
      </w:r>
    </w:p>
    <w:p w14:paraId="0F4068D9" w14:textId="77777777" w:rsidR="0038163B" w:rsidRDefault="0038163B" w:rsidP="0038163B">
      <w:pPr>
        <w:rPr>
          <w:rtl/>
          <w:lang w:bidi="fa-IR"/>
        </w:rPr>
      </w:pPr>
      <w:r>
        <w:rPr>
          <w:rFonts w:hint="cs"/>
          <w:rtl/>
          <w:lang w:bidi="fa-IR"/>
        </w:rPr>
        <w:t>ارجاع اول</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{"citationID":"iVZHwOGi","properties":{"formattedCitation":"(Lei et al. 2021)","plainCitation":"(Lei et al. 2021)","noteIndex":0},"citationItems":[{"id":33,"uris":["http://zotero.org/users/9618132/items/3L7GR5J4"],"itemData</w:instrText>
      </w:r>
      <w:r>
        <w:rPr>
          <w:rFonts w:cs="Times New Roman"/>
          <w:rtl/>
          <w:lang w:bidi="fa-IR"/>
        </w:rPr>
        <w:instrText>":{"</w:instrText>
      </w:r>
      <w:r>
        <w:rPr>
          <w:rFonts w:cs="Times New Roman"/>
          <w:lang w:bidi="fa-IR"/>
        </w:rPr>
        <w:instrText>id":33,"type":"article-journal","abstract":"The efficient and accurate prediction of building energy consumption can improve the management of power systems. In this paper, the rough set theory was used to reduce the redundant influencing factors of building energy consumption and find the critical factors of building energy consumption. These key factors were then used as the input of a deep neural network with a “deep” architecture and powerful capabilities in extracting features. Building energy consumption is output of the deep neural network. This study collected data from 100 civil public buildings for rough set reduction, and then collected data from a laboratory building of a university in Dalian for nearly a year to train and test deep neural</w:instrText>
      </w:r>
      <w:r>
        <w:rPr>
          <w:rFonts w:cs="Times New Roman"/>
          <w:rtl/>
          <w:lang w:bidi="fa-IR"/>
        </w:rPr>
        <w:instrText xml:space="preserve"> </w:instrText>
      </w:r>
      <w:r>
        <w:rPr>
          <w:rFonts w:cs="Times New Roman"/>
          <w:lang w:bidi="fa-IR"/>
        </w:rPr>
        <w:instrText>networks. The test included both the short-term and medium-term predictions of building energy consumption. The prediction results of the deep neural network were compared with that of the back propagation neural network, Elman neural network and fuzzy neural network. The results show that the integrated rough set and deep neural network was the most accurate. The method proposed in this study could provide a practical and accurate solution for building energy consumption prediction.","container-title</w:instrText>
      </w:r>
      <w:r>
        <w:rPr>
          <w:rFonts w:cs="Times New Roman"/>
          <w:rtl/>
          <w:lang w:bidi="fa-IR"/>
        </w:rPr>
        <w:instrText>":"</w:instrText>
      </w:r>
      <w:r>
        <w:rPr>
          <w:rFonts w:cs="Times New Roman"/>
          <w:lang w:bidi="fa-IR"/>
        </w:rPr>
        <w:instrText>Energy and Buildings","DOI":"10.1016/j.enbuild.2021.110886","ISSN":"0378-7788","journalAbbreviation":"Energy and Buildings","language":"en","page":"110886","source":"ScienceDirect","title":"A building energy consumption prediction model based on rough set</w:instrText>
      </w:r>
      <w:r>
        <w:rPr>
          <w:rFonts w:cs="Times New Roman"/>
          <w:rtl/>
          <w:lang w:bidi="fa-IR"/>
        </w:rPr>
        <w:instrText xml:space="preserve"> </w:instrText>
      </w:r>
      <w:r>
        <w:rPr>
          <w:rFonts w:cs="Times New Roman"/>
          <w:lang w:bidi="fa-IR"/>
        </w:rPr>
        <w:instrText>theory and deep learning algorithms","volume":"240","author":[{"family":"Lei","given":"Lei"},{"family":"Chen","given":"Wei"},{"family":"Wu","given":"Bing"},{"family":"Chen","given":"Chao"},{"family":"Liu","given":"Wei"}],"issued":{"date-parts":[["2021",6</w:instrText>
      </w:r>
      <w:r>
        <w:rPr>
          <w:rFonts w:cs="Times New Roman"/>
          <w:rtl/>
          <w:lang w:bidi="fa-IR"/>
        </w:rPr>
        <w:instrText>,1]]}}}],"</w:instrText>
      </w:r>
      <w:r>
        <w:rPr>
          <w:rFonts w:cs="Times New Roman"/>
          <w:lang w:bidi="fa-IR"/>
        </w:rPr>
        <w:instrText>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(Lei et al. 2021)</w:t>
      </w:r>
      <w:r>
        <w:rPr>
          <w:rtl/>
          <w:lang w:bidi="fa-IR"/>
        </w:rPr>
        <w:fldChar w:fldCharType="end"/>
      </w:r>
    </w:p>
    <w:p w14:paraId="3502F6CB" w14:textId="77777777" w:rsidR="0038163B" w:rsidRDefault="0038163B" w:rsidP="0038163B">
      <w:pPr>
        <w:rPr>
          <w:rtl/>
          <w:lang w:bidi="fa-IR"/>
        </w:rPr>
      </w:pPr>
      <w:r>
        <w:rPr>
          <w:rFonts w:hint="cs"/>
          <w:rtl/>
          <w:lang w:bidi="fa-IR"/>
        </w:rPr>
        <w:t>ارجاع دوم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{"citationID":"BACkiFEe","properties":{"formattedCitation":"(Divina et al. 2019)","plainCitation":"(Divina et al. 2019)","noteIndex":0},"citationItems":[{"id":54,"uris":["http://zotero.org/users/9618132/items/QHDBV6H9"],"itemData":{"id":54,"type":"article-journal","abstract":"Smart buildings are equipped with sensors that allow monitoring a range of building systems including heating and air conditioning, lighting and the general electric energy consumption. Thees data can</w:instrText>
      </w:r>
      <w:r>
        <w:rPr>
          <w:rFonts w:cs="Times New Roman"/>
          <w:rtl/>
          <w:lang w:bidi="fa-IR"/>
        </w:rPr>
        <w:instrText xml:space="preserve"> </w:instrText>
      </w:r>
      <w:r>
        <w:rPr>
          <w:rFonts w:cs="Times New Roman"/>
          <w:lang w:bidi="fa-IR"/>
        </w:rPr>
        <w:instrText>then be stored and analyzed. The ability to use historical data regarding electric energy consumption could allow improving the energy efficiency of such buildings, as well as help to spot problems related to wasting of energy. This problem is even more important when considering that buildings are some of the largest consumers of energy. In this paper, we are interested in forecasting the energy consumption of smart buildings, and, to this aim, we propose a comparative study of different forecasting strategies that can be used to this aim. To do this, we used the data regarding the electric consumption registered by thirteen buildings located in a university campus in the south of Spain. The empirical comparison of the selected methods on the different data showed that some methods are more suitable than others for this kind of problem. In particular, we show that strategies based on Machine Learning approaches seem to be more suitable for this task.","container-title":"Energies","DOI":"10.3390/en1210193</w:instrText>
      </w:r>
      <w:r>
        <w:rPr>
          <w:rFonts w:cs="Times New Roman"/>
          <w:rtl/>
          <w:lang w:bidi="fa-IR"/>
        </w:rPr>
        <w:instrText>4","</w:instrText>
      </w:r>
      <w:r>
        <w:rPr>
          <w:rFonts w:cs="Times New Roman"/>
          <w:lang w:bidi="fa-IR"/>
        </w:rPr>
        <w:instrText>ISSN":"1996-1073","issue":"10","language":"en","note":"number: 10\npublisher: Multidisciplinary Digital Publishing Institute","page":"1934","source":"www.mdpi.com","title":"A Comparative Study of Time Series Forecasting Methods for Short Term Electric</w:instrText>
      </w:r>
      <w:r>
        <w:rPr>
          <w:rFonts w:cs="Times New Roman"/>
          <w:rtl/>
          <w:lang w:bidi="fa-IR"/>
        </w:rPr>
        <w:instrText xml:space="preserve"> </w:instrText>
      </w:r>
      <w:r>
        <w:rPr>
          <w:rFonts w:cs="Times New Roman"/>
          <w:lang w:bidi="fa-IR"/>
        </w:rPr>
        <w:instrText>Energy Consumption Prediction in Smart Buildings","volume":"12","author":[{"family":"Divina","given":"Federico"},{"family":"García Torres","given":"Miguel"},{"family":"Goméz Vela","given":"Francisco A."},{"family":"Vázquez Noguera","given":"José Luis</w:instrText>
      </w:r>
      <w:r>
        <w:rPr>
          <w:rFonts w:cs="Times New Roman"/>
          <w:rtl/>
          <w:lang w:bidi="fa-IR"/>
        </w:rPr>
        <w:instrText>"}],"</w:instrText>
      </w:r>
      <w:r>
        <w:rPr>
          <w:rFonts w:cs="Times New Roman"/>
          <w:lang w:bidi="fa-IR"/>
        </w:rPr>
        <w:instrText>issued":{"date-parts":[["2019",1]]}}}],"schema":"https://github.com/citation-style-language/schema/raw/master/csl-citation.json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(Divina et al. 2019)</w:t>
      </w:r>
      <w:r>
        <w:rPr>
          <w:rtl/>
          <w:lang w:bidi="fa-IR"/>
        </w:rPr>
        <w:fldChar w:fldCharType="end"/>
      </w:r>
    </w:p>
    <w:p w14:paraId="4DC298CC" w14:textId="77777777" w:rsidR="0038163B" w:rsidRDefault="0038163B" w:rsidP="0038163B">
      <w:pPr>
        <w:rPr>
          <w:rtl/>
          <w:lang w:bidi="fa-IR"/>
        </w:rPr>
      </w:pPr>
      <w:r>
        <w:rPr>
          <w:rFonts w:hint="cs"/>
          <w:rtl/>
          <w:lang w:bidi="fa-IR"/>
        </w:rPr>
        <w:t>ارجاع سوم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{"citationID":"v3Aq8NVd","properties":{"formattedCitation":"(Mariano-Hern\\uc0\\u225{}ndez et al. 2020)","plainCitation":"(Mariano-Hernández et al. 2020)","noteIndex":0},"citationItems":[{"id":57,"uris":["http://zotero.org</w:instrText>
      </w:r>
      <w:r>
        <w:rPr>
          <w:rFonts w:cs="Times New Roman"/>
          <w:rtl/>
          <w:lang w:bidi="fa-IR"/>
        </w:rPr>
        <w:instrText>/</w:instrText>
      </w:r>
      <w:r>
        <w:rPr>
          <w:rFonts w:cs="Times New Roman"/>
          <w:lang w:bidi="fa-IR"/>
        </w:rPr>
        <w:instrText>users/9618132/items/RI66QE63"],"itemData":{"id":57,"type":"article-journal","abstract":"Buildings are among the largest energy consumers in the world. As new technologies have been developed, great advances have been made in buildings, turning conventional buildings into smart buildings. These smart buildings have allowed for greater supervision and control of the energy resources within the buildings, taking steps to energy management strategies to achieve significant energy savings. The forecast of energy consumption in buildings has been a very important element in these energy strategies since it allows adjusting the operation of buildings so that energy can be used more efficiently. This paper presents a review of energy consumption forecasting in smart buildings for improving energy efficiency. Different forecasting methods are studied in nonresidential and residential buildings. Following this, the literature is analyzed in terms of forecasting objectives, input variables, forecasting methods and prediction horizon. In conclusion, the paper examines future challenges for building energy consumption forecasting.","container-title":"Applied Sciences","DOI":"10.3390/app10238323","ISSN":"2076-3417","issue":"23","language":"en","note":"number: 23\npublisher: Multidisciplinary Digital Publishing Institute","page":"8323","source":"www.mdpi.com","title":"A Review of Energy Consumption Forecasting in Smart Buildings: Methods, Input Variables, Forecasting Horizon and Metrics","title-short":"A Review of Energy Consumption Forecasting in Smart Buildings","volume":"10","author":[{"family":"Mariano-Hernández","given":"Deyslen"},{"family":"Hernández-Callejo","given":"Luis"},{"family":"García","given":"Felix Santos"},{"family":"Duque-Perez","given":"Oscar"},{"family":"Zorita-Lamadrid","given":"Angel L."}],"issued":{"date-parts":[["2020",1]]}}}],"schema":"https://github.com/citation-style-language/schema/raw/master/csl-citation.json</w:instrText>
      </w:r>
      <w:r>
        <w:rPr>
          <w:rFonts w:cs="Times New Roman"/>
          <w:rtl/>
          <w:lang w:bidi="fa-IR"/>
        </w:rPr>
        <w:instrText xml:space="preserve">"} </w:instrText>
      </w:r>
      <w:r>
        <w:rPr>
          <w:rtl/>
          <w:lang w:bidi="fa-IR"/>
        </w:rPr>
        <w:fldChar w:fldCharType="separate"/>
      </w:r>
      <w:r w:rsidRPr="00DB5D72">
        <w:rPr>
          <w:rFonts w:cs="Times New Roman"/>
        </w:rPr>
        <w:t>(Mariano-Hernández et al. 2020)</w:t>
      </w:r>
      <w:r>
        <w:rPr>
          <w:rtl/>
          <w:lang w:bidi="fa-IR"/>
        </w:rPr>
        <w:fldChar w:fldCharType="end"/>
      </w:r>
    </w:p>
    <w:p w14:paraId="3D6C95CA" w14:textId="77777777" w:rsidR="0038163B" w:rsidRDefault="0038163B" w:rsidP="0038163B">
      <w:pPr>
        <w:rPr>
          <w:rtl/>
          <w:lang w:bidi="fa-IR"/>
        </w:rPr>
      </w:pPr>
      <w:r>
        <w:rPr>
          <w:rFonts w:hint="cs"/>
          <w:rtl/>
          <w:lang w:bidi="fa-IR"/>
        </w:rPr>
        <w:t>ارجاع چهارم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{"citationID":"yq395oEP","properties":{"formattedCitation":"(Ahmad et al. 2014)","plainCitation":"(Ahmad et al. 2014)","noteIndex":0},"citationItems":[{"id":19,"uris":["http://zotero.org/users/9618132/items/YCDYYXJH"],"itemData":{"id":19,"type":"article-journal","abstract":"The rapid development of human population, buildings and technology application currently has caused electric consumption to grow rapidly. Therefore, efficient energy management and forecasting energy consumption for buildings are important in decision-making for effective energy saving and development in particular places. This paper reviews the building electrical energy forecasting method using artificial intelligence (AI) methods such as support vector machine (SVM) and artificial neural networks (ANN). Both methods are widely used in the field of forecasting and their aim on finding the most accurate approach is ever continuing. Besides the already existing single method of forecasting, the hybridization of the two forecasting methods has the potential to be applied for more accurate results. Further research works are currently ongoing, regarding the potential of hybrid method of Group Method of Data Handling (GMDH) and Least Square Support Vector</w:instrText>
      </w:r>
      <w:r>
        <w:rPr>
          <w:rFonts w:cs="Times New Roman"/>
          <w:rtl/>
          <w:lang w:bidi="fa-IR"/>
        </w:rPr>
        <w:instrText xml:space="preserve"> </w:instrText>
      </w:r>
      <w:r>
        <w:rPr>
          <w:rFonts w:cs="Times New Roman"/>
          <w:lang w:bidi="fa-IR"/>
        </w:rPr>
        <w:instrText>Machine (LSSVM), or known as GLSSVM, to forecast building electrical energy consumption.","container-title":"Renewable and Sustainable Energy Reviews","DOI":"10.1016/j.rser.2014.01.069","journalAbbreviation":"Renewable and Sustainable Energy Reviews","page":"102–109","source":"ResearchGate","title":"A review on applications of ANN and SVM for building electrical energy consumption forecasting","volume":"33","author":[{"family":"Ahmad","given":"A.S."},{"family":"Hassan","given":"Mohammad Yusri"},{"family</w:instrText>
      </w:r>
      <w:r>
        <w:rPr>
          <w:rFonts w:cs="Times New Roman"/>
          <w:rtl/>
          <w:lang w:bidi="fa-IR"/>
        </w:rPr>
        <w:instrText>":"</w:instrText>
      </w:r>
      <w:r>
        <w:rPr>
          <w:rFonts w:cs="Times New Roman"/>
          <w:lang w:bidi="fa-IR"/>
        </w:rPr>
        <w:instrText>Abdullah","given":"Md Pauzi"},{"family":"Abdul Rahman","given":"Hasimah"},{"family":"Hussin","given":"Faridah"},{"family":"Abdullah","given":"H."},{"family":"Rahman","given":"Saidur"}],"issued":{"date-parts":[["2014",5,1]]}}}],"schema":"https://github.com/citation-style-language/schema/raw/master/csl-citation.json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(Ahmad et al. 2014)</w:t>
      </w:r>
      <w:r>
        <w:rPr>
          <w:rtl/>
          <w:lang w:bidi="fa-IR"/>
        </w:rPr>
        <w:fldChar w:fldCharType="end"/>
      </w:r>
    </w:p>
    <w:p w14:paraId="09BB2B65" w14:textId="77777777" w:rsidR="0038163B" w:rsidRDefault="0038163B" w:rsidP="0038163B">
      <w:pPr>
        <w:rPr>
          <w:rtl/>
          <w:lang w:bidi="fa-IR"/>
        </w:rPr>
      </w:pPr>
      <w:r>
        <w:rPr>
          <w:rFonts w:hint="cs"/>
          <w:rtl/>
          <w:lang w:bidi="fa-IR"/>
        </w:rPr>
        <w:t>ارجاع پنجم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{"citationID":"IXLUTGr9","properties":{"formattedCitation":"(Zhao and Magoul\\uc0\\u232{}s 2012)","plainCitation":"(Zhao and Magoulès 2012)","noteIndex":0},"citationItems":[{"id":21,"uris":["http://zotero.org/users/9618132</w:instrText>
      </w:r>
      <w:r>
        <w:rPr>
          <w:rFonts w:cs="Times New Roman"/>
          <w:rtl/>
          <w:lang w:bidi="fa-IR"/>
        </w:rPr>
        <w:instrText>/</w:instrText>
      </w:r>
      <w:r>
        <w:rPr>
          <w:rFonts w:cs="Times New Roman"/>
          <w:lang w:bidi="fa-IR"/>
        </w:rPr>
        <w:instrText>items/KCSV83YW"],"itemData":{"id":21,"type":"article-journal","abstract":"The energy performance in buildings is influenced by many factors, such as ambient weather conditions, building structure and characteristics, the operation of sub-level components</w:instrText>
      </w:r>
      <w:r>
        <w:rPr>
          <w:rFonts w:cs="Times New Roman"/>
          <w:rtl/>
          <w:lang w:bidi="fa-IR"/>
        </w:rPr>
        <w:instrText xml:space="preserve"> </w:instrText>
      </w:r>
      <w:r>
        <w:rPr>
          <w:rFonts w:cs="Times New Roman"/>
          <w:lang w:bidi="fa-IR"/>
        </w:rPr>
        <w:instrText>like lighting and HVAC systems, occupancy and their behavior. This complex situation makes it very difficult to accurately implement the prediction of building energy consumption. This paper reviews recently developed models for solving this problem, which include elaborate and simplified engineering methods, statistical methods and artificial intelligence methods. Previous research work concerning these models and relevant applications are introduced. Based on the analysis of previous work, further prospects are proposed for additional research reference.","container-title":"Renewable and Sustainable Energy Reviews","DOI":"10.1016/j.rser.2012.02.049","journalAbbreviation":"Renewable and Sustainable Energy Reviews","page":"3586-3592","source":"ResearchGate","title":"A review on the prediction of building energy consumption","volume":"16","author":[{"family":"Zhao","given":"Hai-xiang"},{"family":"Magoulès","given":"Frédéric"}],"issued":{"date-parts":[["2012",8,1]]}}}],"schema":"https://github.com/citation</w:instrText>
      </w:r>
      <w:r>
        <w:rPr>
          <w:rFonts w:cs="Times New Roman"/>
          <w:rtl/>
          <w:lang w:bidi="fa-IR"/>
        </w:rPr>
        <w:instrText>-</w:instrText>
      </w:r>
      <w:r>
        <w:rPr>
          <w:rFonts w:cs="Times New Roman"/>
          <w:lang w:bidi="fa-IR"/>
        </w:rPr>
        <w:instrText>style-language/schema/raw/master/csl-citation.json</w:instrText>
      </w:r>
      <w:r>
        <w:rPr>
          <w:rFonts w:cs="Times New Roman"/>
          <w:rtl/>
          <w:lang w:bidi="fa-IR"/>
        </w:rPr>
        <w:instrText xml:space="preserve">"} </w:instrText>
      </w:r>
      <w:r>
        <w:rPr>
          <w:rtl/>
          <w:lang w:bidi="fa-IR"/>
        </w:rPr>
        <w:fldChar w:fldCharType="separate"/>
      </w:r>
      <w:r w:rsidRPr="00DB5D72">
        <w:rPr>
          <w:rFonts w:cs="Times New Roman"/>
        </w:rPr>
        <w:t xml:space="preserve">(Zhao and </w:t>
      </w:r>
      <w:proofErr w:type="spellStart"/>
      <w:r w:rsidRPr="00DB5D72">
        <w:rPr>
          <w:rFonts w:cs="Times New Roman"/>
        </w:rPr>
        <w:t>Magoulès</w:t>
      </w:r>
      <w:proofErr w:type="spellEnd"/>
      <w:r w:rsidRPr="00DB5D72">
        <w:rPr>
          <w:rFonts w:cs="Times New Roman"/>
        </w:rPr>
        <w:t xml:space="preserve"> 2012)</w:t>
      </w:r>
      <w:r>
        <w:rPr>
          <w:rtl/>
          <w:lang w:bidi="fa-IR"/>
        </w:rPr>
        <w:fldChar w:fldCharType="end"/>
      </w:r>
    </w:p>
    <w:p w14:paraId="6C7C8054" w14:textId="77777777" w:rsidR="0038163B" w:rsidRDefault="0038163B" w:rsidP="0038163B">
      <w:pPr>
        <w:rPr>
          <w:rtl/>
          <w:lang w:bidi="fa-IR"/>
        </w:rPr>
      </w:pPr>
      <w:r>
        <w:rPr>
          <w:rFonts w:hint="cs"/>
          <w:rtl/>
          <w:lang w:bidi="fa-IR"/>
        </w:rPr>
        <w:t>ارجاع ششم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{"citationID":"CKpeFHge","properties":{"formattedCitation":"(Deb et al. 2017)","plainCitation":"(Deb et al. 2017)","noteIndex":0},"citationItems":[{"id":50,"uris":["http://zotero.org/users/9618132/items/5D6W7BGS"],"itemData</w:instrText>
      </w:r>
      <w:r>
        <w:rPr>
          <w:rFonts w:cs="Times New Roman"/>
          <w:rtl/>
          <w:lang w:bidi="fa-IR"/>
        </w:rPr>
        <w:instrText>":{"</w:instrText>
      </w:r>
      <w:r>
        <w:rPr>
          <w:rFonts w:cs="Times New Roman"/>
          <w:lang w:bidi="fa-IR"/>
        </w:rPr>
        <w:instrText>id":50,"type":"article-journal","abstract":"Energy consumption forecasting for buildings has immense value in energy efficiency and sustainability research. Accurate energy forecasting models have numerous implications in planning and energy optimization of buildings and campuses. For new buildings, where past recorded data is unavailable, computer simulation methods are used for energy analysis and forecasting future scenarios. However, for existing buildings with historically recorded time series energy data, statistical and machine learning techniques have proved to be more accurate and quick. This study presents a comprehensive review of the existing machine learning techniques for forecasting time series energy consumption. Although the emphasis</w:instrText>
      </w:r>
      <w:r>
        <w:rPr>
          <w:rFonts w:cs="Times New Roman"/>
          <w:rtl/>
          <w:lang w:bidi="fa-IR"/>
        </w:rPr>
        <w:instrText xml:space="preserve"> </w:instrText>
      </w:r>
      <w:r>
        <w:rPr>
          <w:rFonts w:cs="Times New Roman"/>
          <w:lang w:bidi="fa-IR"/>
        </w:rPr>
        <w:instrText>is given to a single time series data analysis, the review is not just limited to it since energy data is often co-analyzed with other time series variables like outdoor weather and indoor environmental conditions. The nine most popular forecasting techniques that are based on the machine learning platform are analyzed. An in-depth review and analysis of the ‘hybrid model’, that combines two or more forecasting techniques is also presented. The various combinations of the hybrid model are found to be the</w:instrText>
      </w:r>
      <w:r>
        <w:rPr>
          <w:rFonts w:cs="Times New Roman"/>
          <w:rtl/>
          <w:lang w:bidi="fa-IR"/>
        </w:rPr>
        <w:instrText xml:space="preserve"> </w:instrText>
      </w:r>
      <w:r>
        <w:rPr>
          <w:rFonts w:cs="Times New Roman"/>
          <w:lang w:bidi="fa-IR"/>
        </w:rPr>
        <w:instrText>most effective in time series energy forecasting for building.","container-title":"Renewable and Sustainable Energy Reviews","DOI":"10.1016/j.rser.2017.02.085","ISSN":"1364-0321","journalAbbreviation":"Renewable and Sustainable Energy Reviews","language</w:instrText>
      </w:r>
      <w:r>
        <w:rPr>
          <w:rFonts w:cs="Times New Roman"/>
          <w:rtl/>
          <w:lang w:bidi="fa-IR"/>
        </w:rPr>
        <w:instrText>":"</w:instrText>
      </w:r>
      <w:r>
        <w:rPr>
          <w:rFonts w:cs="Times New Roman"/>
          <w:lang w:bidi="fa-IR"/>
        </w:rPr>
        <w:instrText>en","page":"902-924","source":"ScienceDirect","title":"A review on time series forecasting techniques for building energy consumption","volume":"74","author":[{"family":"Deb","given":"Chirag"},{"family":"Zhang","given":"Fan"},{"family":"Yang","given":"Junjing"},{"family":"Lee","given":"Siew Eang"},{"family":"Shah","given":"Kwok Wei"}],"issued":{"date-parts":[["2017",7,1]]}}}],"schema":"https://github.com/citation-style-language/schema/raw/master/csl-citation.json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(Deb et al. 2017)</w:t>
      </w:r>
      <w:r>
        <w:rPr>
          <w:rtl/>
          <w:lang w:bidi="fa-IR"/>
        </w:rPr>
        <w:fldChar w:fldCharType="end"/>
      </w:r>
    </w:p>
    <w:p w14:paraId="7F541105" w14:textId="77777777" w:rsidR="0038163B" w:rsidRDefault="0038163B" w:rsidP="0038163B">
      <w:pPr>
        <w:rPr>
          <w:rtl/>
          <w:lang w:bidi="fa-IR"/>
        </w:rPr>
      </w:pPr>
      <w:r>
        <w:rPr>
          <w:rFonts w:hint="cs"/>
          <w:rtl/>
          <w:lang w:bidi="fa-IR"/>
        </w:rPr>
        <w:t>ارجاع هفتم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{"citationID":"3bdCE964","properties":{"formattedCitation":"(Chae et al. 2016)","plainCitation":"(Chae et al. 2016)","noteIndex":0},"citationItems":[{"id":29,"uris":["http://zotero.org/users/9618132/items/4ZFY7YY7"],"itemData":{"id":29,"type":"article-journal","abstract":"Short-term load forecasting of building electricity usage is of great importance for anomaly detection on electricity usage pattern and management of building energy consumption in an environment where electricity pricing is dynamically determined based on the peak energy consumption. In this paper, we present a data-driven forecasting model for day-ahead electricity usage of buildings in 15-minute resolution. By using variable importance analysis, we have</w:instrText>
      </w:r>
      <w:r>
        <w:rPr>
          <w:rFonts w:cs="Times New Roman"/>
          <w:rtl/>
          <w:lang w:bidi="fa-IR"/>
        </w:rPr>
        <w:instrText xml:space="preserve"> </w:instrText>
      </w:r>
      <w:r>
        <w:rPr>
          <w:rFonts w:cs="Times New Roman"/>
          <w:lang w:bidi="fa-IR"/>
        </w:rPr>
        <w:instrText>selected key variables: day type indicator, time-of-day, HVAC set temperature schedule, outdoor air dry-bulb temperature, and outdoor humidity as the most important predictors for electricity consumption. This study proposes a short-term building energy</w:instrText>
      </w:r>
      <w:r>
        <w:rPr>
          <w:rFonts w:cs="Times New Roman"/>
          <w:rtl/>
          <w:lang w:bidi="fa-IR"/>
        </w:rPr>
        <w:instrText xml:space="preserve"> </w:instrText>
      </w:r>
      <w:r>
        <w:rPr>
          <w:rFonts w:cs="Times New Roman"/>
          <w:lang w:bidi="fa-IR"/>
        </w:rPr>
        <w:instrText>usage forecasting model based on an Artificial Neural Network (ANN) model with Bayesian regularization algorithm and investigates how the network design parameters such as time delay, number of hidden neurons, and training data effect on the model capability and generality. The results demonstrate that the proposed model with adaptive training methods is capable to predict the electricity consumption with 15-minute time intervals and the daily peak electricity usage reasonably well in a test case of a commercial building complex.","container-title":"Energy and Buildings","DOI":"10.1016/j.enbuild.2015.11.045","ISSN":"0378-7788","journalAbbreviation":"Energy and Buildings","language":"en","page":"184-194","source":"ScienceDirect","title":"Artificial neural</w:instrText>
      </w:r>
      <w:r>
        <w:rPr>
          <w:rFonts w:cs="Times New Roman"/>
          <w:rtl/>
          <w:lang w:bidi="fa-IR"/>
        </w:rPr>
        <w:instrText xml:space="preserve"> </w:instrText>
      </w:r>
      <w:r>
        <w:rPr>
          <w:rFonts w:cs="Times New Roman"/>
          <w:lang w:bidi="fa-IR"/>
        </w:rPr>
        <w:instrText>network model for forecasting sub-hourly electricity usage in commercial buildings","volume":"111","author":[{"family":"Chae","given":"Young Tae"},{"family":"Horesh","given":"Raya"},{"family":"Hwang","given":"Youngdeok"},{"family":"Lee","given":"Young M</w:instrText>
      </w:r>
      <w:r>
        <w:rPr>
          <w:rFonts w:cs="Times New Roman"/>
          <w:rtl/>
          <w:lang w:bidi="fa-IR"/>
        </w:rPr>
        <w:instrText>."}],"</w:instrText>
      </w:r>
      <w:r>
        <w:rPr>
          <w:rFonts w:cs="Times New Roman"/>
          <w:lang w:bidi="fa-IR"/>
        </w:rPr>
        <w:instrText>issued":{"date-parts":[["2016",1,1]]}}}],"schema":"https://github.com/citation-style-language/schema/raw/master/csl-citation.json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(Chae et al. 2016)</w:t>
      </w:r>
      <w:r>
        <w:rPr>
          <w:rtl/>
          <w:lang w:bidi="fa-IR"/>
        </w:rPr>
        <w:fldChar w:fldCharType="end"/>
      </w:r>
    </w:p>
    <w:p w14:paraId="571DEC6B" w14:textId="77777777" w:rsidR="0038163B" w:rsidRDefault="0038163B" w:rsidP="0038163B">
      <w:pPr>
        <w:rPr>
          <w:rtl/>
          <w:lang w:bidi="fa-IR"/>
        </w:rPr>
      </w:pPr>
      <w:r>
        <w:rPr>
          <w:rFonts w:hint="cs"/>
          <w:rtl/>
          <w:lang w:bidi="fa-IR"/>
        </w:rPr>
        <w:t>ارجاع هشتم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{"citationID":"UwbAxcAD","properties":{"formattedCitation":"(Mat Daut et al. 2017)","plainCitation":"(Mat Daut et al. 2017)","noteIndex":0},"citationItems":[{"id":52,"uris":["http://zotero.org/users/9618132/items/DW463LZP</w:instrText>
      </w:r>
      <w:r>
        <w:rPr>
          <w:rFonts w:cs="Times New Roman"/>
          <w:rtl/>
          <w:lang w:bidi="fa-IR"/>
        </w:rPr>
        <w:instrText>"],"</w:instrText>
      </w:r>
      <w:r>
        <w:rPr>
          <w:rFonts w:cs="Times New Roman"/>
          <w:lang w:bidi="fa-IR"/>
        </w:rPr>
        <w:instrText>itemData":{"id":52,"type":"article-journal","abstract":"It is important for building owners and operators to manage the electrical energy consumption of their buildings. As electrical energy is the major form of energy consumed in a commercial building</w:instrText>
      </w:r>
      <w:r>
        <w:rPr>
          <w:rFonts w:cs="Times New Roman"/>
          <w:rtl/>
          <w:lang w:bidi="fa-IR"/>
        </w:rPr>
        <w:instrText xml:space="preserve">, </w:instrText>
      </w:r>
      <w:r>
        <w:rPr>
          <w:rFonts w:cs="Times New Roman"/>
          <w:lang w:bidi="fa-IR"/>
        </w:rPr>
        <w:instrText>the ability to forecast electrical energy consumption in a building will bring great benefits to the building owners and operators. This paper provides a review of the building electrical energy consumption forecasting methods which include the conventional and artificial intelligence (AI) methods. The significant goal of this study is to review, recognize, and analyse the performance of both methods for forecasting of electrical energy consumption. Compared to using a single method of forecasting, the hybrid of two forecasting methods can possibly be applied for more precise results. Regarding this potential, the swarm intelligence (SI) method has been reviewed to be hybridized with AI. Published literature presented in this paper shows that, the hybrid</w:instrText>
      </w:r>
      <w:r>
        <w:rPr>
          <w:rFonts w:cs="Times New Roman"/>
          <w:rtl/>
          <w:lang w:bidi="fa-IR"/>
        </w:rPr>
        <w:instrText xml:space="preserve"> </w:instrText>
      </w:r>
      <w:r>
        <w:rPr>
          <w:rFonts w:cs="Times New Roman"/>
          <w:lang w:bidi="fa-IR"/>
        </w:rPr>
        <w:instrText>of SVM and SI methods has indeed presented superior performance for forecasting building electrical energy consumption.","container-title":"Renewable and Sustainable Energy Reviews","DOI":"10.1016/j.rser.2016.12.015","ISSN":"1364-0321","journalAbbreviation":"Renewable and Sustainable Energy Reviews","language":"en","page":"1108-1118","source":"ScienceDirect","title":"Building electrical energy consumption forecasting analysis using conventional and artificial intelligence methods: A review","title-short</w:instrText>
      </w:r>
      <w:r>
        <w:rPr>
          <w:rFonts w:cs="Times New Roman"/>
          <w:rtl/>
          <w:lang w:bidi="fa-IR"/>
        </w:rPr>
        <w:instrText>":"</w:instrText>
      </w:r>
      <w:r>
        <w:rPr>
          <w:rFonts w:cs="Times New Roman"/>
          <w:lang w:bidi="fa-IR"/>
        </w:rPr>
        <w:instrText>Building electrical energy consumption forecasting analysis using conventional and artificial intelligence methods","volume":"70","author":[{"family":"Mat Daut","given":"Mohammad Azhar"},{"family":"Hassan","given":"Mohammad Yusri"},{"family":"Abdullah</w:instrText>
      </w:r>
      <w:r>
        <w:rPr>
          <w:rFonts w:cs="Times New Roman"/>
          <w:rtl/>
          <w:lang w:bidi="fa-IR"/>
        </w:rPr>
        <w:instrText>","</w:instrText>
      </w:r>
      <w:r>
        <w:rPr>
          <w:rFonts w:cs="Times New Roman"/>
          <w:lang w:bidi="fa-IR"/>
        </w:rPr>
        <w:instrText>given":"Hayati"},{"family":"Rahman","given":"Hasimah Abdul"},{"family":"Abdullah","given":"Md Pauzi"},{"family":"Hussin","given":"Faridah"}],"issued":{"date-parts":[["2017",4,1]]}}}],"schema":"https://github.com/citation-style-language/schema/raw/master</w:instrText>
      </w:r>
      <w:r>
        <w:rPr>
          <w:rFonts w:cs="Times New Roman"/>
          <w:rtl/>
          <w:lang w:bidi="fa-IR"/>
        </w:rPr>
        <w:instrText>/</w:instrText>
      </w:r>
      <w:r>
        <w:rPr>
          <w:rFonts w:cs="Times New Roman"/>
          <w:lang w:bidi="fa-IR"/>
        </w:rPr>
        <w:instrText>csl-citation.json</w:instrText>
      </w:r>
      <w:r>
        <w:rPr>
          <w:rFonts w:cs="Times New Roman"/>
          <w:rtl/>
          <w:lang w:bidi="fa-IR"/>
        </w:rPr>
        <w:instrText xml:space="preserve">"} </w:instrText>
      </w:r>
      <w:r>
        <w:rPr>
          <w:rtl/>
          <w:lang w:bidi="fa-IR"/>
        </w:rPr>
        <w:fldChar w:fldCharType="separate"/>
      </w:r>
      <w:r>
        <w:rPr>
          <w:rFonts w:cs="Times New Roman"/>
        </w:rPr>
        <w:t>(Mat Daut et al. 2017)</w:t>
      </w:r>
      <w:r>
        <w:rPr>
          <w:rtl/>
          <w:lang w:bidi="fa-IR"/>
        </w:rPr>
        <w:fldChar w:fldCharType="end"/>
      </w:r>
    </w:p>
    <w:p w14:paraId="3203AB99" w14:textId="77777777" w:rsidR="0038163B" w:rsidRDefault="0038163B" w:rsidP="0038163B">
      <w:pPr>
        <w:rPr>
          <w:rtl/>
          <w:lang w:bidi="fa-IR"/>
        </w:rPr>
      </w:pPr>
      <w:r>
        <w:rPr>
          <w:rFonts w:hint="cs"/>
          <w:rtl/>
          <w:lang w:bidi="fa-IR"/>
        </w:rPr>
        <w:t>ارجاع نهم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{"citationID":"kYpyFBrJ","properties":{"formattedCitation":"(Cao, Xilei, and Liu 2016)","plainCitation":"(Cao, Xilei, and Liu 2016)","noteIndex":0},"citationItems":[{"id":38,"uris":["http://zotero.org/users/9618132/items/5LKV9SHM"],"itemData":{"id":38,"type":"article-journal","container-title":"Energy and Buildings","DOI":"10.1016/j.enbuild.2016.06.089","journalAbbreviation":"Energy and Buildings","source":"ResearchGate","title":"Building energy-consumption status worldwide</w:instrText>
      </w:r>
      <w:r>
        <w:rPr>
          <w:rFonts w:cs="Times New Roman"/>
          <w:rtl/>
          <w:lang w:bidi="fa-IR"/>
        </w:rPr>
        <w:instrText xml:space="preserve"> </w:instrText>
      </w:r>
      <w:r>
        <w:rPr>
          <w:rFonts w:cs="Times New Roman"/>
          <w:lang w:bidi="fa-IR"/>
        </w:rPr>
        <w:instrText>and the state-of-the-art technologies for zero-energy buildings during the past decade","volume":"128","author":[{"family":"Cao","given":"Xiaodong"},{"family":"Xilei","given":"Dai"},{"family":"Liu","given":"Junjie"}],"issued":{"date-parts":[["2016",6,1</w:instrText>
      </w:r>
      <w:r>
        <w:rPr>
          <w:rFonts w:cs="Times New Roman"/>
          <w:rtl/>
          <w:lang w:bidi="fa-IR"/>
        </w:rPr>
        <w:instrText>]]}}}],"</w:instrText>
      </w:r>
      <w:r>
        <w:rPr>
          <w:rFonts w:cs="Times New Roman"/>
          <w:lang w:bidi="fa-IR"/>
        </w:rPr>
        <w:instrText>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 xml:space="preserve">(Cao, </w:t>
      </w:r>
      <w:proofErr w:type="spellStart"/>
      <w:r>
        <w:rPr>
          <w:rFonts w:cs="Times New Roman"/>
        </w:rPr>
        <w:t>Xilei</w:t>
      </w:r>
      <w:proofErr w:type="spellEnd"/>
      <w:r>
        <w:rPr>
          <w:rFonts w:cs="Times New Roman"/>
        </w:rPr>
        <w:t>, and Liu 2016)</w:t>
      </w:r>
      <w:r>
        <w:rPr>
          <w:rtl/>
          <w:lang w:bidi="fa-IR"/>
        </w:rPr>
        <w:fldChar w:fldCharType="end"/>
      </w:r>
    </w:p>
    <w:p w14:paraId="51DAE78B" w14:textId="77777777" w:rsidR="0038163B" w:rsidRDefault="0038163B" w:rsidP="0038163B">
      <w:pPr>
        <w:rPr>
          <w:rtl/>
          <w:lang w:bidi="fa-IR"/>
        </w:rPr>
      </w:pPr>
      <w:r>
        <w:rPr>
          <w:rFonts w:hint="cs"/>
          <w:rtl/>
          <w:lang w:bidi="fa-IR"/>
        </w:rPr>
        <w:t>ارجاع 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{"citationID":"4Lucsfoq","properties":{"formattedCitation":"(Hwang, Suh, and Otto 2020)","plainCitation":"(Hwang, Suh, and Otto 2020)","noteIndex":0},"citationItems":[{"id":26,"uris":["http://zotero.org/users/9618132/items</w:instrText>
      </w:r>
      <w:r>
        <w:rPr>
          <w:rFonts w:cs="Times New Roman"/>
          <w:rtl/>
          <w:lang w:bidi="fa-IR"/>
        </w:rPr>
        <w:instrText>/</w:instrText>
      </w:r>
      <w:r>
        <w:rPr>
          <w:rFonts w:cs="Times New Roman"/>
          <w:lang w:bidi="fa-IR"/>
        </w:rPr>
        <w:instrText>JLVNKLXN"],"itemData":{"id":26,"type":"article-journal","container-title":"Energies","DOI":"10.3390/en13225885","journalAbbreviation":"Energies","page":"5885","source":"ResearchGate","title":"Forecasting Electricity Consumption in Commercial Buildings Using a Machine Learning Approach","volume":"13","author":[{"family":"Hwang","given":"Junhwa"},{"family":"Suh","given":"Dongjun"},{"family":"Otto","given":"Marc-Oliver"}],"issued":{"date-parts":[["2020",11,11]]}}}],"schema":"https://github.com/citation-style</w:instrText>
      </w:r>
      <w:r>
        <w:rPr>
          <w:rFonts w:cs="Times New Roman"/>
          <w:rtl/>
          <w:lang w:bidi="fa-IR"/>
        </w:rPr>
        <w:instrText>-</w:instrText>
      </w:r>
      <w:r>
        <w:rPr>
          <w:rFonts w:cs="Times New Roman"/>
          <w:lang w:bidi="fa-IR"/>
        </w:rPr>
        <w:instrText>language/schema/raw/master/csl-citation.json</w:instrText>
      </w:r>
      <w:r>
        <w:rPr>
          <w:rFonts w:cs="Times New Roman"/>
          <w:rtl/>
          <w:lang w:bidi="fa-IR"/>
        </w:rPr>
        <w:instrText xml:space="preserve">"} </w:instrText>
      </w:r>
      <w:r>
        <w:rPr>
          <w:rtl/>
          <w:lang w:bidi="fa-IR"/>
        </w:rPr>
        <w:fldChar w:fldCharType="separate"/>
      </w:r>
      <w:r>
        <w:rPr>
          <w:rFonts w:cs="Times New Roman"/>
        </w:rPr>
        <w:t>(Hwang, Suh, and Otto 2020)</w:t>
      </w:r>
      <w:r>
        <w:rPr>
          <w:rtl/>
          <w:lang w:bidi="fa-IR"/>
        </w:rPr>
        <w:fldChar w:fldCharType="end"/>
      </w:r>
    </w:p>
    <w:p w14:paraId="55F1ACF7" w14:textId="77777777" w:rsidR="0038163B" w:rsidRDefault="0038163B" w:rsidP="0038163B">
      <w:pPr>
        <w:rPr>
          <w:rtl/>
          <w:lang w:bidi="fa-IR"/>
        </w:rPr>
      </w:pPr>
      <w:r>
        <w:rPr>
          <w:rFonts w:hint="cs"/>
          <w:rtl/>
          <w:lang w:bidi="fa-IR"/>
        </w:rPr>
        <w:t>ارجاع یازدهم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{"citationID":"CBAasEU7","properties":{"formattedCitation":"(Fan and Xing 2021)","plainCitation":"(Fan and Xing 2021)","noteIndex":0},"citationItems":[{"id":35,"uris":["http://zotero.org/users/9618132/items/DA7HD7B4"],"itemData":{"id":35,"type":"article-journal","abstract":"Building energy consumption prediction plays an important role in realizing building energy conservation control. Limited by some external factors such as temperature, there are some problems in practical applications, such as complex operation and low prediction accuracy. Aiming at the problem of low prediction accuracy caused by poor timing of existing building energy consumption prediction methods, a building energy consumption prediction and analysis</w:instrText>
      </w:r>
      <w:r>
        <w:rPr>
          <w:rFonts w:cs="Times New Roman"/>
          <w:rtl/>
          <w:lang w:bidi="fa-IR"/>
        </w:rPr>
        <w:instrText xml:space="preserve"> </w:instrText>
      </w:r>
      <w:r>
        <w:rPr>
          <w:rFonts w:cs="Times New Roman"/>
          <w:lang w:bidi="fa-IR"/>
        </w:rPr>
        <w:instrText>method based on the deep learning network is proposed in this paper. Before establishing the energy consumption prediction model, the building energy consumption data source is preprocessed and analyzed. Then, based on the Keras deep learning framework</w:instrText>
      </w:r>
      <w:r>
        <w:rPr>
          <w:rFonts w:cs="Times New Roman"/>
          <w:rtl/>
          <w:lang w:bidi="fa-IR"/>
        </w:rPr>
        <w:instrText xml:space="preserve">, </w:instrText>
      </w:r>
      <w:r>
        <w:rPr>
          <w:rFonts w:cs="Times New Roman"/>
          <w:lang w:bidi="fa-IR"/>
        </w:rPr>
        <w:instrText>an improved long short-term memory (ILSTM) prediction model is built to support the accurate analysis of the whole cycle of the prediction network. At the same time, the adaptive moment (Adam) estimation algorithm is used to update and optimize the weight</w:instrText>
      </w:r>
      <w:r>
        <w:rPr>
          <w:rFonts w:cs="Times New Roman"/>
          <w:rtl/>
          <w:lang w:bidi="fa-IR"/>
        </w:rPr>
        <w:instrText xml:space="preserve"> </w:instrText>
      </w:r>
      <w:r>
        <w:rPr>
          <w:rFonts w:cs="Times New Roman"/>
          <w:lang w:bidi="fa-IR"/>
        </w:rPr>
        <w:instrText>parameters of the model to realize the adaptive and rapid update and matching of network parameters. The simulation experiment is based on the actual dataset collected by a university in Southwest China. The experimental results show that the evaluation</w:instrText>
      </w:r>
      <w:r>
        <w:rPr>
          <w:rFonts w:cs="Times New Roman"/>
          <w:rtl/>
          <w:lang w:bidi="fa-IR"/>
        </w:rPr>
        <w:instrText xml:space="preserve"> </w:instrText>
      </w:r>
      <w:r>
        <w:rPr>
          <w:rFonts w:cs="Times New Roman"/>
          <w:lang w:bidi="fa-IR"/>
        </w:rPr>
        <w:instrText>indexes MAE and RMSE of the proposed method are 0.015 and 0.109, respectively, which are better than the comparison method. The simulation experiment proves that the proposed method is feasible.","container-title":"Scientific Programming","DOI":"10.1155/2</w:instrText>
      </w:r>
      <w:r>
        <w:rPr>
          <w:rFonts w:cs="Times New Roman"/>
          <w:rtl/>
          <w:lang w:bidi="fa-IR"/>
        </w:rPr>
        <w:instrText>021/3323316","</w:instrText>
      </w:r>
      <w:r>
        <w:rPr>
          <w:rFonts w:cs="Times New Roman"/>
          <w:lang w:bidi="fa-IR"/>
        </w:rPr>
        <w:instrText>journalAbbreviation":"Scientific Programming","page":"1-9","source":"ResearchGate","title":"Intelligent Prediction Method of Building Energy Consumption Based on Deep Learning","volume":"2021","author":[{"family":"Fan","given":"Bingqian</w:instrText>
      </w:r>
      <w:r>
        <w:rPr>
          <w:rFonts w:cs="Times New Roman"/>
          <w:rtl/>
          <w:lang w:bidi="fa-IR"/>
        </w:rPr>
        <w:instrText>"},{"</w:instrText>
      </w:r>
      <w:r>
        <w:rPr>
          <w:rFonts w:cs="Times New Roman"/>
          <w:lang w:bidi="fa-IR"/>
        </w:rPr>
        <w:instrText>family":"Xing","given":"Xuanxuan"}],"issued":{"date-parts":[["2021",12,29]]}}}],"schema":"https://github.com/citation-style-language/schema/raw/master/csl-citation.json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(Fan and Xing 2021)</w:t>
      </w:r>
      <w:r>
        <w:rPr>
          <w:rtl/>
          <w:lang w:bidi="fa-IR"/>
        </w:rPr>
        <w:fldChar w:fldCharType="end"/>
      </w:r>
    </w:p>
    <w:p w14:paraId="33856808" w14:textId="77777777" w:rsidR="0038163B" w:rsidRDefault="0038163B" w:rsidP="0038163B">
      <w:pPr>
        <w:rPr>
          <w:rtl/>
          <w:lang w:bidi="fa-IR"/>
        </w:rPr>
      </w:pPr>
      <w:r>
        <w:rPr>
          <w:rFonts w:hint="cs"/>
          <w:rtl/>
          <w:lang w:bidi="fa-IR"/>
        </w:rPr>
        <w:t>ارجاع دوازدهم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{"citationID":"PpnbEC4k","properties":{"formattedCitation":"(Seyedzadeh et al. 2018)","plainCitation":"(Seyedzadeh et al. 2018)","noteIndex":0},"citationItems":[{"id":23,"uris":["http://zotero.org/users/9618132/items/IHD767U2"],"itemData":{"id":23,"type":"article-journal","abstract":"Abstract Ever growing population and progressive municipal business demands for constructing new buildings are known as the foremost contributor to greenhouse gasses. Therefore, improvement of</w:instrText>
      </w:r>
      <w:r>
        <w:rPr>
          <w:rFonts w:cs="Times New Roman"/>
          <w:rtl/>
          <w:lang w:bidi="fa-IR"/>
        </w:rPr>
        <w:instrText xml:space="preserve"> </w:instrText>
      </w:r>
      <w:r>
        <w:rPr>
          <w:rFonts w:cs="Times New Roman"/>
          <w:lang w:bidi="fa-IR"/>
        </w:rPr>
        <w:instrText>energy efficiency of the building sector has become an essential target to reduce the amount of gas emission as well as fossil fuel consumption. One most effective approach to reducing CO2 emission and energy consumption with regards to new buildings is to consider energy efficiency at a very early design stage. On the other hand,efficient energy management and smart refurbishments can enhance energy performance of the existing stock. All these solutions entail accurate energy prediction for optimal decision making. In recent years, artificial intelligence (AI) in general and machine learning (ML) techniques in specific terms have been proposed for forecasting of building energy consumption and performance. This paper provides a substantial review on the</w:instrText>
      </w:r>
      <w:r>
        <w:rPr>
          <w:rFonts w:cs="Times New Roman"/>
          <w:rtl/>
          <w:lang w:bidi="fa-IR"/>
        </w:rPr>
        <w:instrText xml:space="preserve"> </w:instrText>
      </w:r>
      <w:r>
        <w:rPr>
          <w:rFonts w:cs="Times New Roman"/>
          <w:lang w:bidi="fa-IR"/>
        </w:rPr>
        <w:instrText>four main ML approaches including artificial neural network, support vector machine, Gaussian-based regressions and clustering, which have commonly been applied in forecasting and improving building energy performance.","container-title":"Visualization in</w:instrText>
      </w:r>
      <w:r>
        <w:rPr>
          <w:rFonts w:cs="Times New Roman"/>
          <w:rtl/>
          <w:lang w:bidi="fa-IR"/>
        </w:rPr>
        <w:instrText xml:space="preserve"> </w:instrText>
      </w:r>
      <w:r>
        <w:rPr>
          <w:rFonts w:cs="Times New Roman"/>
          <w:lang w:bidi="fa-IR"/>
        </w:rPr>
        <w:instrText>Engineering","DOI":"10.1186/s40327-018-0064-7","journalAbbreviation":"Visualization in Engineering","source":"ResearchGate","title":"Machine learning for estimation of building energy consumption and performance: a review","title-short":"Machine learning</w:instrText>
      </w:r>
      <w:r>
        <w:rPr>
          <w:rFonts w:cs="Times New Roman"/>
          <w:rtl/>
          <w:lang w:bidi="fa-IR"/>
        </w:rPr>
        <w:instrText xml:space="preserve"> </w:instrText>
      </w:r>
      <w:r>
        <w:rPr>
          <w:rFonts w:cs="Times New Roman"/>
          <w:lang w:bidi="fa-IR"/>
        </w:rPr>
        <w:instrText>for estimation of building energy consumption and performance","volume":"6","author":[{"family":"Seyedzadeh","given":"Saleh"},{"family":"Pour Rahimian","given":"Farzad"},{"family":"Glesk","given":"Ivan"},{"family":"Roper","given":"Marc"}],"issued":{"date</w:instrText>
      </w:r>
      <w:r>
        <w:rPr>
          <w:rFonts w:cs="Times New Roman"/>
          <w:rtl/>
          <w:lang w:bidi="fa-IR"/>
        </w:rPr>
        <w:instrText>-</w:instrText>
      </w:r>
      <w:r>
        <w:rPr>
          <w:rFonts w:cs="Times New Roman"/>
          <w:lang w:bidi="fa-IR"/>
        </w:rPr>
        <w:instrText>parts":[["2018",12,1]]}}}],"schema":"https://github.com/citation-style-language/schema/raw/master/csl-citation.json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w:t>
      </w:r>
      <w:proofErr w:type="spellStart"/>
      <w:r>
        <w:rPr>
          <w:rFonts w:cs="Times New Roman"/>
        </w:rPr>
        <w:t>Seyedzadeh</w:t>
      </w:r>
      <w:proofErr w:type="spellEnd"/>
      <w:r>
        <w:rPr>
          <w:rFonts w:cs="Times New Roman"/>
        </w:rPr>
        <w:t xml:space="preserve"> et al. 2018)</w:t>
      </w:r>
      <w:r>
        <w:rPr>
          <w:rtl/>
          <w:lang w:bidi="fa-IR"/>
        </w:rPr>
        <w:fldChar w:fldCharType="end"/>
      </w:r>
    </w:p>
    <w:p w14:paraId="1FF4CEC1" w14:textId="77777777" w:rsidR="0038163B" w:rsidRDefault="0038163B" w:rsidP="0038163B">
      <w:pPr>
        <w:rPr>
          <w:rtl/>
          <w:lang w:bidi="fa-IR"/>
        </w:rPr>
      </w:pPr>
      <w:r>
        <w:rPr>
          <w:rFonts w:hint="cs"/>
          <w:rtl/>
          <w:lang w:bidi="fa-IR"/>
        </w:rPr>
        <w:t>ارجاع سیزدهم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{"citationID":"ch4o6p2u","properties":{"formattedCitation":"(Diao et al. 2017)","plainCitation":"(Diao et al. 2017)","noteIndex":0},"citationItems":[{"id":48,"uris":["http://zotero.org/users/9618132/items/WS2LZSUV"],"itemData":{"id":48,"type":"article-journal","abstract":"In residential buildings, occupant behavior and occupancy status have a significant impact on energy consumption variation. Although the American Society of Heating, Refrigerating, and Air-Conditioning Engineers (ASHRAE) recommends a uniform occupancy schedule for building energy assessment, occupant behavior patterns and schedules could be different for each building due to occupants’ lifestyles, preferences, occupations, and other differences. Existing occupant behavior models focus on analyzing occupants’ sociodemographic characteristics to predict their energy consumption with statistical approaches. This paper proposes to identify and classify occupants’ behavior with direct energy consumption outcomes and energy time use data through unsupervised clustering. Based on the American Time Use Survey (ATUS), the proposed approach integrates k-modes clustering and demographic-based probability neural networks and identifies 10 distinctive behavior patterns</w:instrText>
      </w:r>
      <w:r>
        <w:rPr>
          <w:rFonts w:cs="Times New Roman"/>
          <w:rtl/>
          <w:lang w:bidi="fa-IR"/>
        </w:rPr>
        <w:instrText xml:space="preserve">. </w:instrText>
      </w:r>
      <w:r>
        <w:rPr>
          <w:rFonts w:cs="Times New Roman"/>
          <w:lang w:bidi="fa-IR"/>
        </w:rPr>
        <w:instrText>With the results of the behavior classification and simulation, a bottom-up engineering model reveals that the proposed behavior model offers a more accurate and reliable prediction than the ASHRAE standard schedule. With qualified and sufficient time use data, the model is capable of automatically estimating energy consumption on even larger geographic scales.","container-title":"Energy and Buildings","DOI":"10.1016/j.enbuild.2017.04.072","ISSN":"0378-7788","journalAbbreviation":"Energy and Buildings</w:instrText>
      </w:r>
      <w:r>
        <w:rPr>
          <w:rFonts w:cs="Times New Roman"/>
          <w:rtl/>
          <w:lang w:bidi="fa-IR"/>
        </w:rPr>
        <w:instrText>","</w:instrText>
      </w:r>
      <w:r>
        <w:rPr>
          <w:rFonts w:cs="Times New Roman"/>
          <w:lang w:bidi="fa-IR"/>
        </w:rPr>
        <w:instrText>language":"en","page":"47-66","source":"ScienceDirect","title":"Modeling energy consumption in residential buildings: A bottom-up analysis based on occupant behavior pattern clustering and stochastic simulation","title-short":"Modeling energy consumption</w:instrText>
      </w:r>
      <w:r>
        <w:rPr>
          <w:rFonts w:cs="Times New Roman"/>
          <w:rtl/>
          <w:lang w:bidi="fa-IR"/>
        </w:rPr>
        <w:instrText xml:space="preserve"> </w:instrText>
      </w:r>
      <w:r>
        <w:rPr>
          <w:rFonts w:cs="Times New Roman"/>
          <w:lang w:bidi="fa-IR"/>
        </w:rPr>
        <w:instrText>in residential buildings","volume":"147","author":[{"family":"Diao","given":"Longquan"},{"family":"Sun","given":"Yongjun"},{"family":"Chen","given":"Zejun"},{"family":"Chen","given":"Jiayu"}],"issued":{"date-parts":[["2017",7,15]]}}}],"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w:t>
      </w:r>
      <w:proofErr w:type="spellStart"/>
      <w:r>
        <w:rPr>
          <w:rFonts w:cs="Times New Roman"/>
        </w:rPr>
        <w:t>Diao</w:t>
      </w:r>
      <w:proofErr w:type="spellEnd"/>
      <w:r>
        <w:rPr>
          <w:rFonts w:cs="Times New Roman"/>
        </w:rPr>
        <w:t xml:space="preserve"> et al. 2017)</w:t>
      </w:r>
      <w:r>
        <w:rPr>
          <w:rtl/>
          <w:lang w:bidi="fa-IR"/>
        </w:rPr>
        <w:fldChar w:fldCharType="end"/>
      </w:r>
    </w:p>
    <w:p w14:paraId="0DAC7F68" w14:textId="77777777" w:rsidR="0038163B" w:rsidRDefault="0038163B" w:rsidP="0038163B">
      <w:pPr>
        <w:rPr>
          <w:rtl/>
          <w:lang w:bidi="fa-IR"/>
        </w:rPr>
      </w:pPr>
      <w:r>
        <w:rPr>
          <w:rFonts w:hint="cs"/>
          <w:rtl/>
          <w:lang w:bidi="fa-IR"/>
        </w:rPr>
        <w:t>ارجاع چهاردهم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{"citationID":"uNVCxLQt","properties":{"formattedCitation":"(Elbeltagi and Wefki 2021)","plainCitation":"(Elbeltagi and Wefki 2021)","noteIndex":0},"citationItems":[{"id":41,"uris":["http://zotero.org/users/9618132/items/SCF9NS8C"],"itemData":{"id":41,"type":"article-journal","abstract":"Controlling buildings energy consumption is a great practical significance. During early design stage, accurate and rapid prediction of energy consumption could provide a quantitative basis</w:instrText>
      </w:r>
      <w:r>
        <w:rPr>
          <w:rFonts w:cs="Times New Roman"/>
          <w:rtl/>
          <w:lang w:bidi="fa-IR"/>
        </w:rPr>
        <w:instrText xml:space="preserve"> </w:instrText>
      </w:r>
      <w:r>
        <w:rPr>
          <w:rFonts w:cs="Times New Roman"/>
          <w:lang w:bidi="fa-IR"/>
        </w:rPr>
        <w:instrText>for energy-saving designs. Currently, the key problem that are still facing designers is the interoperability between building modeling and energy simulation tools. In addition, design challenges gained recognition due to the complexity of the prevalence</w:instrText>
      </w:r>
      <w:r>
        <w:rPr>
          <w:rFonts w:cs="Times New Roman"/>
          <w:rtl/>
          <w:lang w:bidi="fa-IR"/>
        </w:rPr>
        <w:instrText xml:space="preserve"> </w:instrText>
      </w:r>
      <w:r>
        <w:rPr>
          <w:rFonts w:cs="Times New Roman"/>
          <w:lang w:bidi="fa-IR"/>
        </w:rPr>
        <w:instrText>of large numbers of independent interrelated variables. Artificial Neural Networks (ANNs) are the most broadly applied artificial intelligence method in buildings’ performance field due to its competence to handle nonlinear variables’ relationships accurately and promptly. This paper presents a methodology based on the ANNs to improve the prediction of energy usage for residential buildings in early design stages. The model is created using a dataset resulted from the calculation of energy consumption by</w:instrText>
      </w:r>
      <w:r>
        <w:rPr>
          <w:rFonts w:cs="Times New Roman"/>
          <w:rtl/>
          <w:lang w:bidi="fa-IR"/>
        </w:rPr>
        <w:instrText xml:space="preserve"> </w:instrText>
      </w:r>
      <w:r>
        <w:rPr>
          <w:rFonts w:cs="Times New Roman"/>
          <w:lang w:bidi="fa-IR"/>
        </w:rPr>
        <w:instrText>simulating multiple design options with randomly input variables. The proposed methodology can mitigate technical barriers while integrating and automating available commercial tools into a workflow from a parametric model to the simulation of building energy. The developed ANN model is evaluated and validated and used to predict the energy consumption with acceptable accuracy. Finally, a user-friendly interface is designed to facilitate energy consumption prediction without any experience in modeling and simulation tools acting as a decision support tool, which is simple, reliable and easy to use.","container-title":"Energy Reports","DOI":"10.1016/j.egyr.2021.04.053","ISSN":"2352-4847","journalAbbreviation":"Energy Reports","language":"en","page":"2534</w:instrText>
      </w:r>
      <w:r>
        <w:rPr>
          <w:rFonts w:cs="Times New Roman"/>
          <w:rtl/>
          <w:lang w:bidi="fa-IR"/>
        </w:rPr>
        <w:instrText>-2545","</w:instrText>
      </w:r>
      <w:r>
        <w:rPr>
          <w:rFonts w:cs="Times New Roman"/>
          <w:lang w:bidi="fa-IR"/>
        </w:rPr>
        <w:instrText>source":"ScienceDirect","title":"Predicting energy consumption for residential buildings using ANN through parametric modeling","volume":"7","author":[{"family":"Elbeltagi","given":"Emad"},{"family":"Wefki","given":"Hossam"}],"issued":{"date-parts</w:instrText>
      </w:r>
      <w:r>
        <w:rPr>
          <w:rFonts w:cs="Times New Roman"/>
          <w:rtl/>
          <w:lang w:bidi="fa-IR"/>
        </w:rPr>
        <w:instrText>":[["2021",11,1]]}}}],"</w:instrText>
      </w:r>
      <w:r>
        <w:rPr>
          <w:rFonts w:cs="Times New Roman"/>
          <w:lang w:bidi="fa-IR"/>
        </w:rPr>
        <w:instrText>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w:t>
      </w:r>
      <w:proofErr w:type="spellStart"/>
      <w:r>
        <w:rPr>
          <w:rFonts w:cs="Times New Roman"/>
        </w:rPr>
        <w:t>Elbeltagi</w:t>
      </w:r>
      <w:proofErr w:type="spellEnd"/>
      <w:r>
        <w:rPr>
          <w:rFonts w:cs="Times New Roman"/>
        </w:rPr>
        <w:t xml:space="preserve"> and </w:t>
      </w:r>
      <w:proofErr w:type="spellStart"/>
      <w:r>
        <w:rPr>
          <w:rFonts w:cs="Times New Roman"/>
        </w:rPr>
        <w:t>Wefki</w:t>
      </w:r>
      <w:proofErr w:type="spellEnd"/>
      <w:r>
        <w:rPr>
          <w:rFonts w:cs="Times New Roman"/>
        </w:rPr>
        <w:t xml:space="preserve"> 2021)</w:t>
      </w:r>
      <w:r>
        <w:rPr>
          <w:rtl/>
          <w:lang w:bidi="fa-IR"/>
        </w:rPr>
        <w:fldChar w:fldCharType="end"/>
      </w:r>
    </w:p>
    <w:p w14:paraId="2DA08296" w14:textId="77777777" w:rsidR="0038163B" w:rsidRDefault="0038163B" w:rsidP="0038163B">
      <w:pPr>
        <w:rPr>
          <w:rtl/>
          <w:lang w:bidi="fa-IR"/>
        </w:rPr>
      </w:pPr>
      <w:r>
        <w:rPr>
          <w:rFonts w:hint="cs"/>
          <w:rtl/>
          <w:lang w:bidi="fa-IR"/>
        </w:rPr>
        <w:t>ارجاع پانزدهم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{"citationID":"NNsS29pm","properties":{"formattedCitation":"(Edwards, New, and Parker 2012)","plainCitation":"(Edwards, New, and Parker 2012)","noteIndex":0},"citationItems":[{"id":31,"uris":["http://zotero.org/users/961813</w:instrText>
      </w:r>
      <w:r>
        <w:rPr>
          <w:rFonts w:cs="Times New Roman"/>
          <w:rtl/>
          <w:lang w:bidi="fa-IR"/>
        </w:rPr>
        <w:instrText>2/</w:instrText>
      </w:r>
      <w:r>
        <w:rPr>
          <w:rFonts w:cs="Times New Roman"/>
          <w:lang w:bidi="fa-IR"/>
        </w:rPr>
        <w:instrText>items/BVXNNSB9"],"itemData":{"id":31,"type":"article-journal","abstract":"Traditional whole building energy modeling suffers from several factors, including the large number of inputs required for building characterization, simplifying assumptions, and</w:instrText>
      </w:r>
      <w:r>
        <w:rPr>
          <w:rFonts w:cs="Times New Roman"/>
          <w:rtl/>
          <w:lang w:bidi="fa-IR"/>
        </w:rPr>
        <w:instrText xml:space="preserve"> </w:instrText>
      </w:r>
      <w:r>
        <w:rPr>
          <w:rFonts w:cs="Times New Roman"/>
          <w:lang w:bidi="fa-IR"/>
        </w:rPr>
        <w:instrText>the gap between the as-designed and as-built building. Prior work has attempted to mitigate these problems by using sensor-based machine learning approaches to statistically model energy consumption, applying the techniques primarily to commercial building data, which makes use of hourly consumption data. It is unclear, however, whether these techniques can translate to residential buildings, since the energy usage patterns may vary significantly. Until now, most residential modeling research only had access to monthly electrical consumption data. In this article, we report on the evaluation of seven different machine learning algorithms applied to a new residential data set that contains sensor measurements collected every 15min, with the objective of determining which techniques are most successful for predicting next hour residential building consumption. We first validate each learner's correctness on the ASHRAE Great Energy Prediction Shootout, confirming existing conclusions that Neural Network-based methods perform best on commercial buildings. However, our additional results show that these methods perform poorly on residential data, and that Least Squares Support Vector Machines perform best – a technique not previously applied to this domain</w:instrText>
      </w:r>
      <w:r>
        <w:rPr>
          <w:rFonts w:cs="Times New Roman"/>
          <w:rtl/>
          <w:lang w:bidi="fa-IR"/>
        </w:rPr>
        <w:instrText>.","</w:instrText>
      </w:r>
      <w:r>
        <w:rPr>
          <w:rFonts w:cs="Times New Roman"/>
          <w:lang w:bidi="fa-IR"/>
        </w:rPr>
        <w:instrText>container-title":"Energy and Buildings","DOI":"10.1016/j.enbuild.2012.03.010","ISSN":"0378-7788","journalAbbreviation":"Energy and Buildings","language":"en","page":"591-603","source":"ScienceDirect","title":"Predicting future hourly residential electrical consumption: A machine learning case study","title-short":"Predicting future hourly residential electrical consumption","volume":"49","author":[{"family":"Edwards","given":"Richard E."},{"family":"New","given":"Joshua"},{"family":"Parker","given":"Lynne</w:instrText>
      </w:r>
      <w:r>
        <w:rPr>
          <w:rFonts w:cs="Times New Roman"/>
          <w:rtl/>
          <w:lang w:bidi="fa-IR"/>
        </w:rPr>
        <w:instrText xml:space="preserve"> </w:instrText>
      </w:r>
      <w:r>
        <w:rPr>
          <w:rFonts w:cs="Times New Roman"/>
          <w:lang w:bidi="fa-IR"/>
        </w:rPr>
        <w:instrText>E."}],"issued":{"date-parts":[["2012",6,1]]}}}],"schema":"https://github.com/citation-style-language/schema/raw/master/csl-citation.json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(Edwards, New, and Parker 2012)</w:t>
      </w:r>
      <w:r>
        <w:rPr>
          <w:rtl/>
          <w:lang w:bidi="fa-IR"/>
        </w:rPr>
        <w:fldChar w:fldCharType="end"/>
      </w:r>
    </w:p>
    <w:p w14:paraId="01BE8B1D" w14:textId="77777777" w:rsidR="0038163B" w:rsidRDefault="0038163B" w:rsidP="0038163B">
      <w:pPr>
        <w:rPr>
          <w:rtl/>
          <w:lang w:bidi="fa-IR"/>
        </w:rPr>
      </w:pPr>
      <w:r>
        <w:rPr>
          <w:rFonts w:hint="cs"/>
          <w:rtl/>
          <w:lang w:bidi="fa-IR"/>
        </w:rPr>
        <w:t>ارجاع شانزدهم</w:t>
      </w:r>
      <w:r>
        <w:rPr>
          <w:rtl/>
          <w:lang w:bidi="fa-IR"/>
        </w:rPr>
        <w:fldChar w:fldCharType="begin"/>
      </w:r>
      <w:r>
        <w:rPr>
          <w:rFonts w:cs="Times New Roman"/>
          <w:rtl/>
          <w:lang w:bidi="fa-IR"/>
        </w:rPr>
        <w:instrText xml:space="preserve"> </w:instrText>
      </w:r>
      <w:r>
        <w:rPr>
          <w:rFonts w:cs="Times New Roman"/>
          <w:lang w:bidi="fa-IR"/>
        </w:rPr>
        <w:instrText>ADDIN ZOTERO_ITEM CSL_CITATION {"citationID":"Gsy3C731","properties":{"formattedCitation":"(Kim and Cho 2019)","plainCitation":"(Kim and Cho 2019)","noteIndex":0},"citationItems":[{"id":46,"uris":["http://zotero.org/users/9618132/items/KW63CEJW"],"itemData":{"id":46,"type":"article-journal","abstract":"The rapid increase in human population and development in technology have sharply raised power consumption in today's world. Since electricity is consumed simultaneously as it is generated at the power plant, it is important to accurately predict the energy consumption in advance for stable power supply. In this paper, we propose a CNN-LSTM neural network that can extract spatial and temporal features to effectively predict the housing energy consumption</w:instrText>
      </w:r>
      <w:r>
        <w:rPr>
          <w:rFonts w:cs="Times New Roman"/>
          <w:rtl/>
          <w:lang w:bidi="fa-IR"/>
        </w:rPr>
        <w:instrText xml:space="preserve">. </w:instrText>
      </w:r>
      <w:r>
        <w:rPr>
          <w:rFonts w:cs="Times New Roman"/>
          <w:lang w:bidi="fa-IR"/>
        </w:rPr>
        <w:instrText>Experiments have shown that the CNN-LSTM neural network, which combines convolutional neural network (CNN) and long short-term memory (LSTM), can extract complex features of energy consumption. The CNN layer can extract the features between several variables affecting energy consumption, and the LSTM layer is appropriate for modeling temporal information of irregular trends in time series components. The proposed CNN-LSTM method achieves almost perfect prediction performance for electric energy consumption that was previously difficult to predict. Also, it records the smallest value of root mean square error compared to the conventional forecasting methods for the dataset on individual household power consumption. The empirical analysis of the variables confirms what affects to forecast the power consumption most.","container-title":"Energy","DOI":"10.1016/j.energy.2019.05.230","ISSN":"0360-5442","journalAbbreviation":"Energy","language":"en","page":"72-81","source":"ScienceDirect","title":"Predicting residential energy consumption using CNN-LSTM neural networks","volume":"182","author":[{"family":"Kim","given":"Tae-Young"},{"family":"Cho","given":"Sung-Bae"}],"issued":{"date-parts":[["2019",9,1]]}}}],"schema":"https://github.com/citation-style-language/schema/raw/master/csl-citation.json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(Kim and Cho 2019)</w:t>
      </w:r>
      <w:r>
        <w:rPr>
          <w:rtl/>
          <w:lang w:bidi="fa-IR"/>
        </w:rPr>
        <w:fldChar w:fldCharType="end"/>
      </w:r>
    </w:p>
    <w:p w14:paraId="05EB8A1E" w14:textId="77777777" w:rsidR="0038163B" w:rsidRDefault="0038163B" w:rsidP="0038163B">
      <w:pPr>
        <w:rPr>
          <w:rtl/>
          <w:lang w:bidi="fa-IR"/>
        </w:rPr>
      </w:pPr>
      <w:r>
        <w:rPr>
          <w:rFonts w:hint="cs"/>
          <w:rtl/>
          <w:lang w:bidi="fa-IR"/>
        </w:rPr>
        <w:t xml:space="preserve">ارجاع </w:t>
      </w:r>
      <w:proofErr w:type="spellStart"/>
      <w:r>
        <w:rPr>
          <w:rFonts w:hint="cs"/>
          <w:rtl/>
          <w:lang w:bidi="fa-IR"/>
        </w:rPr>
        <w:t>هفتدهم</w:t>
      </w:r>
      <w:proofErr w:type="spellEnd"/>
      <w:r>
        <w:rPr>
          <w:rtl/>
          <w:lang w:bidi="fa-IR"/>
        </w:rPr>
        <w:fldChar w:fldCharType="begin"/>
      </w:r>
      <w:r>
        <w:rPr>
          <w:rFonts w:cs="Times New Roman"/>
          <w:rtl/>
          <w:lang w:bidi="fa-IR"/>
        </w:rPr>
        <w:instrText xml:space="preserve"> </w:instrText>
      </w:r>
      <w:r>
        <w:rPr>
          <w:rFonts w:cs="Times New Roman"/>
          <w:lang w:bidi="fa-IR"/>
        </w:rPr>
        <w:instrText>ADDIN ZOTERO_ITEM CSL_CITATION {"citationID":"CmxYsXfJ","properties":{"formattedCitation":"(Braun, Altan, and Beck 2014)","plainCitation":"(Braun, Altan, and Beck 2014)","noteIndex":0},"citationItems":[{"id":43,"uris":["http://zotero.org/users/9618132/items/DSPLAC8Q"],"itemData":{"id":43,"type":"article-journal","abstract":"The change in climate has led to an interest in how this will affect the energy consumption in buildings. Most of the work in the literature relates to offices and homes. However, this paper investigates a supermarket in northern England by means of a multiple regression analysis based on gas and electricity data for 2012. The equations obtained in this analysis use the humidity ratio derived from the dry-bulb temperature and the relative humidity in conjunction with the actual dry-bulb temperature. These equations are used to estimate the consumption for the base year period (1961–1990) and for the predicted climate period 2030–2059. The findings indicate that electricity use will increase by 2.1% whereas gas consumption will drop by about 13% for the central future estimate. The research further suggests that the year 2012 is comparable in temperature to the future climate, but the relative humidity is lower. Further research should</w:instrText>
      </w:r>
      <w:r>
        <w:rPr>
          <w:rFonts w:cs="Times New Roman"/>
          <w:rtl/>
          <w:lang w:bidi="fa-IR"/>
        </w:rPr>
        <w:instrText xml:space="preserve"> </w:instrText>
      </w:r>
      <w:r>
        <w:rPr>
          <w:rFonts w:cs="Times New Roman"/>
          <w:lang w:bidi="fa-IR"/>
        </w:rPr>
        <w:instrText>include adaptation/mitigation measures and an evaluation of their usefulness.","container-title":"Applied Energy","DOI":"10.1016/j.apenergy.2014.05.062","ISSN":"0306-2619","journalAbbreviation":"Applied Energy","language":"en","page":"305-313","source</w:instrText>
      </w:r>
      <w:r>
        <w:rPr>
          <w:rFonts w:cs="Times New Roman"/>
          <w:rtl/>
          <w:lang w:bidi="fa-IR"/>
        </w:rPr>
        <w:instrText>":"</w:instrText>
      </w:r>
      <w:r>
        <w:rPr>
          <w:rFonts w:cs="Times New Roman"/>
          <w:lang w:bidi="fa-IR"/>
        </w:rPr>
        <w:instrText>ScienceDirect","title":"Using regression analysis to predict the future energy consumption of a supermarket in the UK","volume":"130","author":[{"family":"Braun","given":"M. R."},{"family":"Altan","given":"H."},{"family":"Beck","given":"S. B. M."}],"issued":{"date-parts":[["2014",10,1]]}}}],"schema":"https://github.com/citation-style-language/schema/raw/master/csl-citation.json</w:instrText>
      </w:r>
      <w:r>
        <w:rPr>
          <w:rFonts w:cs="Times New Roman"/>
          <w:rtl/>
          <w:lang w:bidi="fa-IR"/>
        </w:rPr>
        <w:instrText xml:space="preserve">"} </w:instrText>
      </w:r>
      <w:r>
        <w:rPr>
          <w:rtl/>
          <w:lang w:bidi="fa-IR"/>
        </w:rPr>
        <w:fldChar w:fldCharType="separate"/>
      </w:r>
      <w:r>
        <w:rPr>
          <w:rFonts w:cs="Times New Roman"/>
        </w:rPr>
        <w:t xml:space="preserve">(Braun, </w:t>
      </w:r>
      <w:proofErr w:type="spellStart"/>
      <w:r>
        <w:rPr>
          <w:rFonts w:cs="Times New Roman"/>
        </w:rPr>
        <w:t>Altan</w:t>
      </w:r>
      <w:proofErr w:type="spellEnd"/>
      <w:r>
        <w:rPr>
          <w:rFonts w:cs="Times New Roman"/>
        </w:rPr>
        <w:t>, and Beck 2014)</w:t>
      </w:r>
      <w:r>
        <w:rPr>
          <w:rtl/>
          <w:lang w:bidi="fa-IR"/>
        </w:rPr>
        <w:fldChar w:fldCharType="end"/>
      </w:r>
    </w:p>
    <w:p w14:paraId="381E4551" w14:textId="77777777" w:rsidR="0038163B" w:rsidRDefault="0038163B" w:rsidP="0038163B">
      <w:pPr>
        <w:bidi w:val="0"/>
        <w:rPr>
          <w:lang w:bidi="fa-IR"/>
        </w:rPr>
      </w:pPr>
    </w:p>
    <w:p w14:paraId="7C560988" w14:textId="0B2F8503" w:rsidR="0038163B" w:rsidRDefault="0038163B" w:rsidP="0038163B">
      <w:pPr>
        <w:bidi w:val="0"/>
        <w:rPr>
          <w:rtl/>
          <w:lang w:bidi="fa-IR"/>
        </w:rPr>
      </w:pPr>
    </w:p>
    <w:p w14:paraId="390E8DAC" w14:textId="7E5DC131" w:rsidR="0038163B" w:rsidRDefault="0038163B" w:rsidP="0038163B">
      <w:pPr>
        <w:bidi w:val="0"/>
        <w:rPr>
          <w:rtl/>
          <w:lang w:bidi="fa-IR"/>
        </w:rPr>
      </w:pPr>
    </w:p>
    <w:p w14:paraId="6DC98077" w14:textId="6652453F" w:rsidR="0038163B" w:rsidRDefault="0038163B" w:rsidP="0038163B">
      <w:pPr>
        <w:bidi w:val="0"/>
        <w:rPr>
          <w:rtl/>
          <w:lang w:bidi="fa-IR"/>
        </w:rPr>
      </w:pPr>
    </w:p>
    <w:p w14:paraId="7D377101" w14:textId="52F71B83" w:rsidR="0038163B" w:rsidRDefault="0038163B" w:rsidP="0038163B">
      <w:pPr>
        <w:bidi w:val="0"/>
        <w:rPr>
          <w:rtl/>
          <w:lang w:bidi="fa-IR"/>
        </w:rPr>
      </w:pPr>
    </w:p>
    <w:p w14:paraId="6CE75D02" w14:textId="02E80F90" w:rsidR="0038163B" w:rsidRDefault="0038163B" w:rsidP="0038163B">
      <w:pPr>
        <w:bidi w:val="0"/>
        <w:rPr>
          <w:rtl/>
          <w:lang w:bidi="fa-IR"/>
        </w:rPr>
      </w:pPr>
    </w:p>
    <w:p w14:paraId="1BA9C847" w14:textId="77777777" w:rsidR="0038163B" w:rsidRDefault="0038163B" w:rsidP="0038163B">
      <w:pPr>
        <w:bidi w:val="0"/>
        <w:rPr>
          <w:lang w:bidi="fa-IR"/>
        </w:rPr>
      </w:pPr>
    </w:p>
    <w:p w14:paraId="0BB8A484" w14:textId="77777777" w:rsidR="0038163B" w:rsidRDefault="0038163B" w:rsidP="0038163B">
      <w:pPr>
        <w:bidi w:val="0"/>
        <w:rPr>
          <w:lang w:bidi="fa-IR"/>
        </w:rPr>
      </w:pPr>
    </w:p>
    <w:p w14:paraId="458C040A" w14:textId="77777777" w:rsidR="0038163B" w:rsidRDefault="0038163B" w:rsidP="0038163B">
      <w:pPr>
        <w:bidi w:val="0"/>
        <w:rPr>
          <w:rtl/>
          <w:lang w:bidi="fa-IR"/>
        </w:rPr>
      </w:pPr>
    </w:p>
    <w:p w14:paraId="2783D44B" w14:textId="77777777" w:rsidR="0038163B" w:rsidRPr="00DB5D72" w:rsidRDefault="0038163B" w:rsidP="0038163B">
      <w:pPr>
        <w:pStyle w:val="Bibliography"/>
        <w:bidi w:val="0"/>
        <w:rPr>
          <w:rFonts w:cs="Times New Roman"/>
        </w:rPr>
      </w:pPr>
      <w:r>
        <w:rPr>
          <w:rtl/>
          <w:lang w:bidi="fa-IR"/>
        </w:rPr>
        <w:lastRenderedPageBreak/>
        <w:fldChar w:fldCharType="begin"/>
      </w:r>
      <w:r>
        <w:rPr>
          <w:rtl/>
          <w:lang w:bidi="fa-IR"/>
        </w:rPr>
        <w:instrText xml:space="preserve"> </w:instrText>
      </w:r>
      <w:r>
        <w:rPr>
          <w:lang w:bidi="fa-IR"/>
        </w:rPr>
        <w:instrText>ADDIN ZOTERO_BIBL {"uncited":[],"omitted":[],"custom":[]} CSL_BIBLIOGRAPHY</w:instrText>
      </w:r>
      <w:r>
        <w:rPr>
          <w:rtl/>
          <w:lang w:bidi="fa-IR"/>
        </w:rPr>
        <w:instrText xml:space="preserve"> </w:instrText>
      </w:r>
      <w:r>
        <w:rPr>
          <w:rtl/>
          <w:lang w:bidi="fa-IR"/>
        </w:rPr>
        <w:fldChar w:fldCharType="separate"/>
      </w:r>
      <w:r w:rsidRPr="00DB5D72">
        <w:rPr>
          <w:rFonts w:cs="Times New Roman"/>
        </w:rPr>
        <w:t xml:space="preserve">Ahmad, A. S., Mohammad </w:t>
      </w:r>
      <w:proofErr w:type="spellStart"/>
      <w:r w:rsidRPr="00DB5D72">
        <w:rPr>
          <w:rFonts w:cs="Times New Roman"/>
        </w:rPr>
        <w:t>Yusri</w:t>
      </w:r>
      <w:proofErr w:type="spellEnd"/>
      <w:r w:rsidRPr="00DB5D72">
        <w:rPr>
          <w:rFonts w:cs="Times New Roman"/>
        </w:rPr>
        <w:t xml:space="preserve"> Hassan, Md </w:t>
      </w:r>
      <w:proofErr w:type="spellStart"/>
      <w:r w:rsidRPr="00DB5D72">
        <w:rPr>
          <w:rFonts w:cs="Times New Roman"/>
        </w:rPr>
        <w:t>Pauzi</w:t>
      </w:r>
      <w:proofErr w:type="spellEnd"/>
      <w:r w:rsidRPr="00DB5D72">
        <w:rPr>
          <w:rFonts w:cs="Times New Roman"/>
        </w:rPr>
        <w:t xml:space="preserve"> Abdullah, </w:t>
      </w:r>
      <w:proofErr w:type="spellStart"/>
      <w:r w:rsidRPr="00DB5D72">
        <w:rPr>
          <w:rFonts w:cs="Times New Roman"/>
        </w:rPr>
        <w:t>Hasimah</w:t>
      </w:r>
      <w:proofErr w:type="spellEnd"/>
      <w:r w:rsidRPr="00DB5D72">
        <w:rPr>
          <w:rFonts w:cs="Times New Roman"/>
        </w:rPr>
        <w:t xml:space="preserve"> Abdul Rahman, </w:t>
      </w:r>
      <w:proofErr w:type="spellStart"/>
      <w:r w:rsidRPr="00DB5D72">
        <w:rPr>
          <w:rFonts w:cs="Times New Roman"/>
        </w:rPr>
        <w:t>Faridah</w:t>
      </w:r>
      <w:proofErr w:type="spellEnd"/>
      <w:r w:rsidRPr="00DB5D72">
        <w:rPr>
          <w:rFonts w:cs="Times New Roman"/>
        </w:rPr>
        <w:t xml:space="preserve"> </w:t>
      </w:r>
      <w:proofErr w:type="spellStart"/>
      <w:r w:rsidRPr="00DB5D72">
        <w:rPr>
          <w:rFonts w:cs="Times New Roman"/>
        </w:rPr>
        <w:t>Hussin</w:t>
      </w:r>
      <w:proofErr w:type="spellEnd"/>
      <w:r w:rsidRPr="00DB5D72">
        <w:rPr>
          <w:rFonts w:cs="Times New Roman"/>
        </w:rPr>
        <w:t xml:space="preserve">, H. Abdullah, and </w:t>
      </w:r>
      <w:proofErr w:type="spellStart"/>
      <w:r w:rsidRPr="00DB5D72">
        <w:rPr>
          <w:rFonts w:cs="Times New Roman"/>
        </w:rPr>
        <w:t>Saidur</w:t>
      </w:r>
      <w:proofErr w:type="spellEnd"/>
      <w:r w:rsidRPr="00DB5D72">
        <w:rPr>
          <w:rFonts w:cs="Times New Roman"/>
        </w:rPr>
        <w:t xml:space="preserve"> Rahman. 2014. “A Review on Applications of ANN and SVM for Building Electrical Energy Consumption Forecasting.” </w:t>
      </w:r>
      <w:r w:rsidRPr="00DB5D72">
        <w:rPr>
          <w:rFonts w:cs="Times New Roman"/>
          <w:i/>
          <w:iCs/>
        </w:rPr>
        <w:t>Renewable and Sustainable Energy Reviews</w:t>
      </w:r>
      <w:r w:rsidRPr="00DB5D72">
        <w:rPr>
          <w:rFonts w:cs="Times New Roman"/>
        </w:rPr>
        <w:t xml:space="preserve"> 33:102–9. </w:t>
      </w:r>
      <w:proofErr w:type="spellStart"/>
      <w:r w:rsidRPr="00DB5D72">
        <w:rPr>
          <w:rFonts w:cs="Times New Roman"/>
        </w:rPr>
        <w:t>doi</w:t>
      </w:r>
      <w:proofErr w:type="spellEnd"/>
      <w:r w:rsidRPr="00DB5D72">
        <w:rPr>
          <w:rFonts w:cs="Times New Roman"/>
        </w:rPr>
        <w:t>: 10.1016/j.rser.2014.01.069.</w:t>
      </w:r>
    </w:p>
    <w:p w14:paraId="077400DD" w14:textId="77777777" w:rsidR="0038163B" w:rsidRPr="00DB5D72" w:rsidRDefault="0038163B" w:rsidP="0038163B">
      <w:pPr>
        <w:pStyle w:val="Bibliography"/>
        <w:bidi w:val="0"/>
        <w:rPr>
          <w:rFonts w:cs="Times New Roman"/>
        </w:rPr>
      </w:pPr>
      <w:r w:rsidRPr="00DB5D72">
        <w:rPr>
          <w:rFonts w:cs="Times New Roman"/>
        </w:rPr>
        <w:t xml:space="preserve">Braun, M. R., H. </w:t>
      </w:r>
      <w:proofErr w:type="spellStart"/>
      <w:r w:rsidRPr="00DB5D72">
        <w:rPr>
          <w:rFonts w:cs="Times New Roman"/>
        </w:rPr>
        <w:t>Altan</w:t>
      </w:r>
      <w:proofErr w:type="spellEnd"/>
      <w:r w:rsidRPr="00DB5D72">
        <w:rPr>
          <w:rFonts w:cs="Times New Roman"/>
        </w:rPr>
        <w:t xml:space="preserve">, and S. B. M. Beck. 2014. “Using Regression Analysis to Predict the Future Energy Consumption of a Supermarket in the UK.” </w:t>
      </w:r>
      <w:r w:rsidRPr="00DB5D72">
        <w:rPr>
          <w:rFonts w:cs="Times New Roman"/>
          <w:i/>
          <w:iCs/>
        </w:rPr>
        <w:t>Applied Energy</w:t>
      </w:r>
      <w:r w:rsidRPr="00DB5D72">
        <w:rPr>
          <w:rFonts w:cs="Times New Roman"/>
        </w:rPr>
        <w:t xml:space="preserve"> 130:305–13. </w:t>
      </w:r>
      <w:proofErr w:type="spellStart"/>
      <w:r w:rsidRPr="00DB5D72">
        <w:rPr>
          <w:rFonts w:cs="Times New Roman"/>
        </w:rPr>
        <w:t>doi</w:t>
      </w:r>
      <w:proofErr w:type="spellEnd"/>
      <w:r w:rsidRPr="00DB5D72">
        <w:rPr>
          <w:rFonts w:cs="Times New Roman"/>
        </w:rPr>
        <w:t>: 10.1016/j.apenergy.2014.05.062.</w:t>
      </w:r>
    </w:p>
    <w:p w14:paraId="0851D9EF" w14:textId="77777777" w:rsidR="0038163B" w:rsidRPr="00DB5D72" w:rsidRDefault="0038163B" w:rsidP="0038163B">
      <w:pPr>
        <w:pStyle w:val="Bibliography"/>
        <w:bidi w:val="0"/>
        <w:rPr>
          <w:rFonts w:cs="Times New Roman"/>
        </w:rPr>
      </w:pPr>
      <w:r w:rsidRPr="00DB5D72">
        <w:rPr>
          <w:rFonts w:cs="Times New Roman"/>
        </w:rPr>
        <w:t xml:space="preserve">Cao, </w:t>
      </w:r>
      <w:proofErr w:type="spellStart"/>
      <w:r w:rsidRPr="00DB5D72">
        <w:rPr>
          <w:rFonts w:cs="Times New Roman"/>
        </w:rPr>
        <w:t>Xiaodong</w:t>
      </w:r>
      <w:proofErr w:type="spellEnd"/>
      <w:r w:rsidRPr="00DB5D72">
        <w:rPr>
          <w:rFonts w:cs="Times New Roman"/>
        </w:rPr>
        <w:t xml:space="preserve">, Dai </w:t>
      </w:r>
      <w:proofErr w:type="spellStart"/>
      <w:r w:rsidRPr="00DB5D72">
        <w:rPr>
          <w:rFonts w:cs="Times New Roman"/>
        </w:rPr>
        <w:t>Xilei</w:t>
      </w:r>
      <w:proofErr w:type="spellEnd"/>
      <w:r w:rsidRPr="00DB5D72">
        <w:rPr>
          <w:rFonts w:cs="Times New Roman"/>
        </w:rPr>
        <w:t xml:space="preserve">, and </w:t>
      </w:r>
      <w:proofErr w:type="spellStart"/>
      <w:r w:rsidRPr="00DB5D72">
        <w:rPr>
          <w:rFonts w:cs="Times New Roman"/>
        </w:rPr>
        <w:t>Junjie</w:t>
      </w:r>
      <w:proofErr w:type="spellEnd"/>
      <w:r w:rsidRPr="00DB5D72">
        <w:rPr>
          <w:rFonts w:cs="Times New Roman"/>
        </w:rPr>
        <w:t xml:space="preserve"> Liu. 2016. “Building Energy-Consumption Status Worldwide and the State-of-the-Art Technologies for Zero-Energy Buildings during the Past Decade.” </w:t>
      </w:r>
      <w:r w:rsidRPr="00DB5D72">
        <w:rPr>
          <w:rFonts w:cs="Times New Roman"/>
          <w:i/>
          <w:iCs/>
        </w:rPr>
        <w:t>Energy and Buildings</w:t>
      </w:r>
      <w:r w:rsidRPr="00DB5D72">
        <w:rPr>
          <w:rFonts w:cs="Times New Roman"/>
        </w:rPr>
        <w:t xml:space="preserve"> 128. </w:t>
      </w:r>
      <w:proofErr w:type="spellStart"/>
      <w:r w:rsidRPr="00DB5D72">
        <w:rPr>
          <w:rFonts w:cs="Times New Roman"/>
        </w:rPr>
        <w:t>doi</w:t>
      </w:r>
      <w:proofErr w:type="spellEnd"/>
      <w:r w:rsidRPr="00DB5D72">
        <w:rPr>
          <w:rFonts w:cs="Times New Roman"/>
        </w:rPr>
        <w:t>: 10.1016/j.enbuild.2016.06.089.</w:t>
      </w:r>
    </w:p>
    <w:p w14:paraId="4722496A" w14:textId="77777777" w:rsidR="0038163B" w:rsidRPr="00DB5D72" w:rsidRDefault="0038163B" w:rsidP="0038163B">
      <w:pPr>
        <w:pStyle w:val="Bibliography"/>
        <w:bidi w:val="0"/>
        <w:rPr>
          <w:rFonts w:cs="Times New Roman"/>
        </w:rPr>
      </w:pPr>
      <w:r w:rsidRPr="00DB5D72">
        <w:rPr>
          <w:rFonts w:cs="Times New Roman"/>
        </w:rPr>
        <w:t xml:space="preserve">Chae, Young Tae, Raya </w:t>
      </w:r>
      <w:proofErr w:type="spellStart"/>
      <w:r w:rsidRPr="00DB5D72">
        <w:rPr>
          <w:rFonts w:cs="Times New Roman"/>
        </w:rPr>
        <w:t>Horesh</w:t>
      </w:r>
      <w:proofErr w:type="spellEnd"/>
      <w:r w:rsidRPr="00DB5D72">
        <w:rPr>
          <w:rFonts w:cs="Times New Roman"/>
        </w:rPr>
        <w:t xml:space="preserve">, </w:t>
      </w:r>
      <w:proofErr w:type="spellStart"/>
      <w:r w:rsidRPr="00DB5D72">
        <w:rPr>
          <w:rFonts w:cs="Times New Roman"/>
        </w:rPr>
        <w:t>Youngdeok</w:t>
      </w:r>
      <w:proofErr w:type="spellEnd"/>
      <w:r w:rsidRPr="00DB5D72">
        <w:rPr>
          <w:rFonts w:cs="Times New Roman"/>
        </w:rPr>
        <w:t xml:space="preserve"> Hwang, and Young M. Lee. 2016. “Artificial Neural Network Model for Forecasting Sub-Hourly Electricity Usage in Commercial Buildings.” </w:t>
      </w:r>
      <w:r w:rsidRPr="00DB5D72">
        <w:rPr>
          <w:rFonts w:cs="Times New Roman"/>
          <w:i/>
          <w:iCs/>
        </w:rPr>
        <w:t>Energy and Buildings</w:t>
      </w:r>
      <w:r w:rsidRPr="00DB5D72">
        <w:rPr>
          <w:rFonts w:cs="Times New Roman"/>
        </w:rPr>
        <w:t xml:space="preserve"> 111:184–94. </w:t>
      </w:r>
      <w:proofErr w:type="spellStart"/>
      <w:r w:rsidRPr="00DB5D72">
        <w:rPr>
          <w:rFonts w:cs="Times New Roman"/>
        </w:rPr>
        <w:t>doi</w:t>
      </w:r>
      <w:proofErr w:type="spellEnd"/>
      <w:r w:rsidRPr="00DB5D72">
        <w:rPr>
          <w:rFonts w:cs="Times New Roman"/>
        </w:rPr>
        <w:t>: 10.1016/j.enbuild.2015.11.045.</w:t>
      </w:r>
    </w:p>
    <w:p w14:paraId="09674C11" w14:textId="77777777" w:rsidR="0038163B" w:rsidRPr="00DB5D72" w:rsidRDefault="0038163B" w:rsidP="0038163B">
      <w:pPr>
        <w:pStyle w:val="Bibliography"/>
        <w:bidi w:val="0"/>
        <w:rPr>
          <w:rFonts w:cs="Times New Roman"/>
        </w:rPr>
      </w:pPr>
      <w:r w:rsidRPr="00DB5D72">
        <w:rPr>
          <w:rFonts w:cs="Times New Roman"/>
        </w:rPr>
        <w:t xml:space="preserve">Deb, Chirag, Fan Zhang, </w:t>
      </w:r>
      <w:proofErr w:type="spellStart"/>
      <w:r w:rsidRPr="00DB5D72">
        <w:rPr>
          <w:rFonts w:cs="Times New Roman"/>
        </w:rPr>
        <w:t>Junjing</w:t>
      </w:r>
      <w:proofErr w:type="spellEnd"/>
      <w:r w:rsidRPr="00DB5D72">
        <w:rPr>
          <w:rFonts w:cs="Times New Roman"/>
        </w:rPr>
        <w:t xml:space="preserve"> Yang, Siew </w:t>
      </w:r>
      <w:proofErr w:type="spellStart"/>
      <w:r w:rsidRPr="00DB5D72">
        <w:rPr>
          <w:rFonts w:cs="Times New Roman"/>
        </w:rPr>
        <w:t>Eang</w:t>
      </w:r>
      <w:proofErr w:type="spellEnd"/>
      <w:r w:rsidRPr="00DB5D72">
        <w:rPr>
          <w:rFonts w:cs="Times New Roman"/>
        </w:rPr>
        <w:t xml:space="preserve"> Lee, and Kwok Wei Shah. 2017. “A Review on Time Series Forecasting Techniques for Building Energy Consumption.” </w:t>
      </w:r>
      <w:r w:rsidRPr="00DB5D72">
        <w:rPr>
          <w:rFonts w:cs="Times New Roman"/>
          <w:i/>
          <w:iCs/>
        </w:rPr>
        <w:t>Renewable and Sustainable Energy Reviews</w:t>
      </w:r>
      <w:r w:rsidRPr="00DB5D72">
        <w:rPr>
          <w:rFonts w:cs="Times New Roman"/>
        </w:rPr>
        <w:t xml:space="preserve"> 74:902–24. </w:t>
      </w:r>
      <w:proofErr w:type="spellStart"/>
      <w:r w:rsidRPr="00DB5D72">
        <w:rPr>
          <w:rFonts w:cs="Times New Roman"/>
        </w:rPr>
        <w:t>doi</w:t>
      </w:r>
      <w:proofErr w:type="spellEnd"/>
      <w:r w:rsidRPr="00DB5D72">
        <w:rPr>
          <w:rFonts w:cs="Times New Roman"/>
        </w:rPr>
        <w:t>: 10.1016/j.rser.2017.02.085.</w:t>
      </w:r>
    </w:p>
    <w:p w14:paraId="5ADDD282" w14:textId="77777777" w:rsidR="0038163B" w:rsidRPr="00DB5D72" w:rsidRDefault="0038163B" w:rsidP="0038163B">
      <w:pPr>
        <w:pStyle w:val="Bibliography"/>
        <w:bidi w:val="0"/>
        <w:rPr>
          <w:rFonts w:cs="Times New Roman"/>
        </w:rPr>
      </w:pPr>
      <w:proofErr w:type="spellStart"/>
      <w:r w:rsidRPr="00DB5D72">
        <w:rPr>
          <w:rFonts w:cs="Times New Roman"/>
        </w:rPr>
        <w:t>Diao</w:t>
      </w:r>
      <w:proofErr w:type="spellEnd"/>
      <w:r w:rsidRPr="00DB5D72">
        <w:rPr>
          <w:rFonts w:cs="Times New Roman"/>
        </w:rPr>
        <w:t xml:space="preserve">, </w:t>
      </w:r>
      <w:proofErr w:type="spellStart"/>
      <w:r w:rsidRPr="00DB5D72">
        <w:rPr>
          <w:rFonts w:cs="Times New Roman"/>
        </w:rPr>
        <w:t>Longquan</w:t>
      </w:r>
      <w:proofErr w:type="spellEnd"/>
      <w:r w:rsidRPr="00DB5D72">
        <w:rPr>
          <w:rFonts w:cs="Times New Roman"/>
        </w:rPr>
        <w:t xml:space="preserve">, </w:t>
      </w:r>
      <w:proofErr w:type="spellStart"/>
      <w:r w:rsidRPr="00DB5D72">
        <w:rPr>
          <w:rFonts w:cs="Times New Roman"/>
        </w:rPr>
        <w:t>Yongjun</w:t>
      </w:r>
      <w:proofErr w:type="spellEnd"/>
      <w:r w:rsidRPr="00DB5D72">
        <w:rPr>
          <w:rFonts w:cs="Times New Roman"/>
        </w:rPr>
        <w:t xml:space="preserve"> Sun, </w:t>
      </w:r>
      <w:proofErr w:type="spellStart"/>
      <w:r w:rsidRPr="00DB5D72">
        <w:rPr>
          <w:rFonts w:cs="Times New Roman"/>
        </w:rPr>
        <w:t>Zejun</w:t>
      </w:r>
      <w:proofErr w:type="spellEnd"/>
      <w:r w:rsidRPr="00DB5D72">
        <w:rPr>
          <w:rFonts w:cs="Times New Roman"/>
        </w:rPr>
        <w:t xml:space="preserve"> Chen, and </w:t>
      </w:r>
      <w:proofErr w:type="spellStart"/>
      <w:r w:rsidRPr="00DB5D72">
        <w:rPr>
          <w:rFonts w:cs="Times New Roman"/>
        </w:rPr>
        <w:t>Jiayu</w:t>
      </w:r>
      <w:proofErr w:type="spellEnd"/>
      <w:r w:rsidRPr="00DB5D72">
        <w:rPr>
          <w:rFonts w:cs="Times New Roman"/>
        </w:rPr>
        <w:t xml:space="preserve"> Chen. 2017. “Modeling Energy Consumption in Residential Buildings: A Bottom-up Analysis Based on Occupant Behavior Pattern Clustering and Stochastic Simulation.” </w:t>
      </w:r>
      <w:r w:rsidRPr="00DB5D72">
        <w:rPr>
          <w:rFonts w:cs="Times New Roman"/>
          <w:i/>
          <w:iCs/>
        </w:rPr>
        <w:t>Energy and Buildings</w:t>
      </w:r>
      <w:r w:rsidRPr="00DB5D72">
        <w:rPr>
          <w:rFonts w:cs="Times New Roman"/>
        </w:rPr>
        <w:t xml:space="preserve"> 147:47–66. </w:t>
      </w:r>
      <w:proofErr w:type="spellStart"/>
      <w:r w:rsidRPr="00DB5D72">
        <w:rPr>
          <w:rFonts w:cs="Times New Roman"/>
        </w:rPr>
        <w:t>doi</w:t>
      </w:r>
      <w:proofErr w:type="spellEnd"/>
      <w:r w:rsidRPr="00DB5D72">
        <w:rPr>
          <w:rFonts w:cs="Times New Roman"/>
        </w:rPr>
        <w:t>: 10.1016/j.enbuild.2017.04.072.</w:t>
      </w:r>
    </w:p>
    <w:p w14:paraId="0AE1B71F" w14:textId="77777777" w:rsidR="0038163B" w:rsidRPr="00DB5D72" w:rsidRDefault="0038163B" w:rsidP="0038163B">
      <w:pPr>
        <w:pStyle w:val="Bibliography"/>
        <w:bidi w:val="0"/>
        <w:rPr>
          <w:rFonts w:cs="Times New Roman"/>
        </w:rPr>
      </w:pPr>
      <w:r w:rsidRPr="00DB5D72">
        <w:rPr>
          <w:rFonts w:cs="Times New Roman"/>
        </w:rPr>
        <w:t xml:space="preserve">Divina, Federico, Miguel García Torres, Francisco A. </w:t>
      </w:r>
      <w:proofErr w:type="spellStart"/>
      <w:r w:rsidRPr="00DB5D72">
        <w:rPr>
          <w:rFonts w:cs="Times New Roman"/>
        </w:rPr>
        <w:t>Goméz</w:t>
      </w:r>
      <w:proofErr w:type="spellEnd"/>
      <w:r w:rsidRPr="00DB5D72">
        <w:rPr>
          <w:rFonts w:cs="Times New Roman"/>
        </w:rPr>
        <w:t xml:space="preserve"> Vela, and José Luis Vázquez </w:t>
      </w:r>
      <w:proofErr w:type="spellStart"/>
      <w:r w:rsidRPr="00DB5D72">
        <w:rPr>
          <w:rFonts w:cs="Times New Roman"/>
        </w:rPr>
        <w:t>Noguera</w:t>
      </w:r>
      <w:proofErr w:type="spellEnd"/>
      <w:r w:rsidRPr="00DB5D72">
        <w:rPr>
          <w:rFonts w:cs="Times New Roman"/>
        </w:rPr>
        <w:t xml:space="preserve">. 2019. “A Comparative Study of Time Series Forecasting Methods for Short Term Electric Energy Consumption Prediction in Smart Buildings.” </w:t>
      </w:r>
      <w:r w:rsidRPr="00DB5D72">
        <w:rPr>
          <w:rFonts w:cs="Times New Roman"/>
          <w:i/>
          <w:iCs/>
        </w:rPr>
        <w:t>Energies</w:t>
      </w:r>
      <w:r w:rsidRPr="00DB5D72">
        <w:rPr>
          <w:rFonts w:cs="Times New Roman"/>
        </w:rPr>
        <w:t xml:space="preserve"> 12(10):1934. </w:t>
      </w:r>
      <w:proofErr w:type="spellStart"/>
      <w:r w:rsidRPr="00DB5D72">
        <w:rPr>
          <w:rFonts w:cs="Times New Roman"/>
        </w:rPr>
        <w:t>doi</w:t>
      </w:r>
      <w:proofErr w:type="spellEnd"/>
      <w:r w:rsidRPr="00DB5D72">
        <w:rPr>
          <w:rFonts w:cs="Times New Roman"/>
        </w:rPr>
        <w:t>: 10.3390/en12101934.</w:t>
      </w:r>
    </w:p>
    <w:p w14:paraId="103AD756" w14:textId="77777777" w:rsidR="0038163B" w:rsidRPr="00DB5D72" w:rsidRDefault="0038163B" w:rsidP="0038163B">
      <w:pPr>
        <w:pStyle w:val="Bibliography"/>
        <w:bidi w:val="0"/>
        <w:rPr>
          <w:rFonts w:cs="Times New Roman"/>
        </w:rPr>
      </w:pPr>
      <w:r w:rsidRPr="00DB5D72">
        <w:rPr>
          <w:rFonts w:cs="Times New Roman"/>
        </w:rPr>
        <w:t xml:space="preserve">Edwards, Richard E., Joshua New, and Lynne E. Parker. 2012. “Predicting Future Hourly Residential Electrical Consumption: A Machine Learning Case Study.” </w:t>
      </w:r>
      <w:r w:rsidRPr="00DB5D72">
        <w:rPr>
          <w:rFonts w:cs="Times New Roman"/>
          <w:i/>
          <w:iCs/>
        </w:rPr>
        <w:t>Energy and Buildings</w:t>
      </w:r>
      <w:r w:rsidRPr="00DB5D72">
        <w:rPr>
          <w:rFonts w:cs="Times New Roman"/>
        </w:rPr>
        <w:t xml:space="preserve"> 49:591–603. </w:t>
      </w:r>
      <w:proofErr w:type="spellStart"/>
      <w:r w:rsidRPr="00DB5D72">
        <w:rPr>
          <w:rFonts w:cs="Times New Roman"/>
        </w:rPr>
        <w:t>doi</w:t>
      </w:r>
      <w:proofErr w:type="spellEnd"/>
      <w:r w:rsidRPr="00DB5D72">
        <w:rPr>
          <w:rFonts w:cs="Times New Roman"/>
        </w:rPr>
        <w:t>: 10.1016/j.enbuild.2012.03.010.</w:t>
      </w:r>
    </w:p>
    <w:p w14:paraId="3C63C520" w14:textId="77777777" w:rsidR="0038163B" w:rsidRPr="00DB5D72" w:rsidRDefault="0038163B" w:rsidP="0038163B">
      <w:pPr>
        <w:pStyle w:val="Bibliography"/>
        <w:bidi w:val="0"/>
        <w:rPr>
          <w:rFonts w:cs="Times New Roman"/>
        </w:rPr>
      </w:pPr>
      <w:proofErr w:type="spellStart"/>
      <w:r w:rsidRPr="00DB5D72">
        <w:rPr>
          <w:rFonts w:cs="Times New Roman"/>
        </w:rPr>
        <w:t>Elbeltagi</w:t>
      </w:r>
      <w:proofErr w:type="spellEnd"/>
      <w:r w:rsidRPr="00DB5D72">
        <w:rPr>
          <w:rFonts w:cs="Times New Roman"/>
        </w:rPr>
        <w:t xml:space="preserve">, Emad, and Hossam </w:t>
      </w:r>
      <w:proofErr w:type="spellStart"/>
      <w:r w:rsidRPr="00DB5D72">
        <w:rPr>
          <w:rFonts w:cs="Times New Roman"/>
        </w:rPr>
        <w:t>Wefki</w:t>
      </w:r>
      <w:proofErr w:type="spellEnd"/>
      <w:r w:rsidRPr="00DB5D72">
        <w:rPr>
          <w:rFonts w:cs="Times New Roman"/>
        </w:rPr>
        <w:t xml:space="preserve">. 2021. “Predicting Energy Consumption for Residential Buildings Using ANN through Parametric Modeling.” </w:t>
      </w:r>
      <w:r w:rsidRPr="00DB5D72">
        <w:rPr>
          <w:rFonts w:cs="Times New Roman"/>
          <w:i/>
          <w:iCs/>
        </w:rPr>
        <w:t>Energy Reports</w:t>
      </w:r>
      <w:r w:rsidRPr="00DB5D72">
        <w:rPr>
          <w:rFonts w:cs="Times New Roman"/>
        </w:rPr>
        <w:t xml:space="preserve"> 7:2534–45. </w:t>
      </w:r>
      <w:proofErr w:type="spellStart"/>
      <w:r w:rsidRPr="00DB5D72">
        <w:rPr>
          <w:rFonts w:cs="Times New Roman"/>
        </w:rPr>
        <w:t>doi</w:t>
      </w:r>
      <w:proofErr w:type="spellEnd"/>
      <w:r w:rsidRPr="00DB5D72">
        <w:rPr>
          <w:rFonts w:cs="Times New Roman"/>
        </w:rPr>
        <w:t>: 10.1016/j.egyr.2021.04.053.</w:t>
      </w:r>
    </w:p>
    <w:p w14:paraId="5A8E3005" w14:textId="77777777" w:rsidR="0038163B" w:rsidRPr="00DB5D72" w:rsidRDefault="0038163B" w:rsidP="0038163B">
      <w:pPr>
        <w:pStyle w:val="Bibliography"/>
        <w:bidi w:val="0"/>
        <w:rPr>
          <w:rFonts w:cs="Times New Roman"/>
        </w:rPr>
      </w:pPr>
      <w:r w:rsidRPr="00DB5D72">
        <w:rPr>
          <w:rFonts w:cs="Times New Roman"/>
        </w:rPr>
        <w:t xml:space="preserve">Fan, </w:t>
      </w:r>
      <w:proofErr w:type="spellStart"/>
      <w:r w:rsidRPr="00DB5D72">
        <w:rPr>
          <w:rFonts w:cs="Times New Roman"/>
        </w:rPr>
        <w:t>Bingqian</w:t>
      </w:r>
      <w:proofErr w:type="spellEnd"/>
      <w:r w:rsidRPr="00DB5D72">
        <w:rPr>
          <w:rFonts w:cs="Times New Roman"/>
        </w:rPr>
        <w:t xml:space="preserve">, and </w:t>
      </w:r>
      <w:proofErr w:type="spellStart"/>
      <w:r w:rsidRPr="00DB5D72">
        <w:rPr>
          <w:rFonts w:cs="Times New Roman"/>
        </w:rPr>
        <w:t>Xuanxuan</w:t>
      </w:r>
      <w:proofErr w:type="spellEnd"/>
      <w:r w:rsidRPr="00DB5D72">
        <w:rPr>
          <w:rFonts w:cs="Times New Roman"/>
        </w:rPr>
        <w:t xml:space="preserve"> Xing. 2021. “Intelligent Prediction Method of Building Energy Consumption Based on Deep Learning.” </w:t>
      </w:r>
      <w:r w:rsidRPr="00DB5D72">
        <w:rPr>
          <w:rFonts w:cs="Times New Roman"/>
          <w:i/>
          <w:iCs/>
        </w:rPr>
        <w:t>Scientific Programming</w:t>
      </w:r>
      <w:r w:rsidRPr="00DB5D72">
        <w:rPr>
          <w:rFonts w:cs="Times New Roman"/>
        </w:rPr>
        <w:t xml:space="preserve"> 2021:1–9. </w:t>
      </w:r>
      <w:proofErr w:type="spellStart"/>
      <w:r w:rsidRPr="00DB5D72">
        <w:rPr>
          <w:rFonts w:cs="Times New Roman"/>
        </w:rPr>
        <w:t>doi</w:t>
      </w:r>
      <w:proofErr w:type="spellEnd"/>
      <w:r w:rsidRPr="00DB5D72">
        <w:rPr>
          <w:rFonts w:cs="Times New Roman"/>
        </w:rPr>
        <w:t>: 10.1155/2021/3323316.</w:t>
      </w:r>
    </w:p>
    <w:p w14:paraId="1BD51007" w14:textId="77777777" w:rsidR="0038163B" w:rsidRPr="00DB5D72" w:rsidRDefault="0038163B" w:rsidP="0038163B">
      <w:pPr>
        <w:pStyle w:val="Bibliography"/>
        <w:bidi w:val="0"/>
        <w:rPr>
          <w:rFonts w:cs="Times New Roman"/>
        </w:rPr>
      </w:pPr>
      <w:r w:rsidRPr="00DB5D72">
        <w:rPr>
          <w:rFonts w:cs="Times New Roman"/>
        </w:rPr>
        <w:t xml:space="preserve">Hwang, </w:t>
      </w:r>
      <w:proofErr w:type="spellStart"/>
      <w:r w:rsidRPr="00DB5D72">
        <w:rPr>
          <w:rFonts w:cs="Times New Roman"/>
        </w:rPr>
        <w:t>Junhwa</w:t>
      </w:r>
      <w:proofErr w:type="spellEnd"/>
      <w:r w:rsidRPr="00DB5D72">
        <w:rPr>
          <w:rFonts w:cs="Times New Roman"/>
        </w:rPr>
        <w:t xml:space="preserve">, </w:t>
      </w:r>
      <w:proofErr w:type="spellStart"/>
      <w:r w:rsidRPr="00DB5D72">
        <w:rPr>
          <w:rFonts w:cs="Times New Roman"/>
        </w:rPr>
        <w:t>Dongjun</w:t>
      </w:r>
      <w:proofErr w:type="spellEnd"/>
      <w:r w:rsidRPr="00DB5D72">
        <w:rPr>
          <w:rFonts w:cs="Times New Roman"/>
        </w:rPr>
        <w:t xml:space="preserve"> Suh, and Marc-Oliver Otto. 2020. “Forecasting Electricity Consumption in Commercial Buildings Using a Machine Learning Approach.” </w:t>
      </w:r>
      <w:r w:rsidRPr="00DB5D72">
        <w:rPr>
          <w:rFonts w:cs="Times New Roman"/>
          <w:i/>
          <w:iCs/>
        </w:rPr>
        <w:t>Energies</w:t>
      </w:r>
      <w:r w:rsidRPr="00DB5D72">
        <w:rPr>
          <w:rFonts w:cs="Times New Roman"/>
        </w:rPr>
        <w:t xml:space="preserve"> 13:5885. </w:t>
      </w:r>
      <w:proofErr w:type="spellStart"/>
      <w:r w:rsidRPr="00DB5D72">
        <w:rPr>
          <w:rFonts w:cs="Times New Roman"/>
        </w:rPr>
        <w:t>doi</w:t>
      </w:r>
      <w:proofErr w:type="spellEnd"/>
      <w:r w:rsidRPr="00DB5D72">
        <w:rPr>
          <w:rFonts w:cs="Times New Roman"/>
        </w:rPr>
        <w:t>: 10.3390/en13225885.</w:t>
      </w:r>
    </w:p>
    <w:p w14:paraId="57D498B6" w14:textId="77777777" w:rsidR="0038163B" w:rsidRPr="00DB5D72" w:rsidRDefault="0038163B" w:rsidP="0038163B">
      <w:pPr>
        <w:pStyle w:val="Bibliography"/>
        <w:bidi w:val="0"/>
        <w:rPr>
          <w:rFonts w:cs="Times New Roman"/>
        </w:rPr>
      </w:pPr>
      <w:r w:rsidRPr="00DB5D72">
        <w:rPr>
          <w:rFonts w:cs="Times New Roman"/>
        </w:rPr>
        <w:lastRenderedPageBreak/>
        <w:t xml:space="preserve">Kim, Tae-Young, and Sung-Bae Cho. 2019. “Predicting Residential Energy Consumption Using CNN-LSTM Neural Networks.” </w:t>
      </w:r>
      <w:r w:rsidRPr="00DB5D72">
        <w:rPr>
          <w:rFonts w:cs="Times New Roman"/>
          <w:i/>
          <w:iCs/>
        </w:rPr>
        <w:t>Energy</w:t>
      </w:r>
      <w:r w:rsidRPr="00DB5D72">
        <w:rPr>
          <w:rFonts w:cs="Times New Roman"/>
        </w:rPr>
        <w:t xml:space="preserve"> 182:72–81. </w:t>
      </w:r>
      <w:proofErr w:type="spellStart"/>
      <w:r w:rsidRPr="00DB5D72">
        <w:rPr>
          <w:rFonts w:cs="Times New Roman"/>
        </w:rPr>
        <w:t>doi</w:t>
      </w:r>
      <w:proofErr w:type="spellEnd"/>
      <w:r w:rsidRPr="00DB5D72">
        <w:rPr>
          <w:rFonts w:cs="Times New Roman"/>
        </w:rPr>
        <w:t>: 10.1016/j.energy.2019.05.230.</w:t>
      </w:r>
    </w:p>
    <w:p w14:paraId="11F3527D" w14:textId="77777777" w:rsidR="0038163B" w:rsidRPr="00DB5D72" w:rsidRDefault="0038163B" w:rsidP="0038163B">
      <w:pPr>
        <w:pStyle w:val="Bibliography"/>
        <w:bidi w:val="0"/>
        <w:rPr>
          <w:rFonts w:cs="Times New Roman"/>
        </w:rPr>
      </w:pPr>
      <w:r w:rsidRPr="00DB5D72">
        <w:rPr>
          <w:rFonts w:cs="Times New Roman"/>
        </w:rPr>
        <w:t xml:space="preserve">Lei, Lei, Wei Chen, Bing Wu, Chao Chen, and Wei Liu. 2021. “A Building Energy Consumption Prediction Model Based on Rough Set Theory and Deep Learning Algorithms.” </w:t>
      </w:r>
      <w:r w:rsidRPr="00DB5D72">
        <w:rPr>
          <w:rFonts w:cs="Times New Roman"/>
          <w:i/>
          <w:iCs/>
        </w:rPr>
        <w:t>Energy and Buildings</w:t>
      </w:r>
      <w:r w:rsidRPr="00DB5D72">
        <w:rPr>
          <w:rFonts w:cs="Times New Roman"/>
        </w:rPr>
        <w:t xml:space="preserve"> 240:110886. </w:t>
      </w:r>
      <w:proofErr w:type="spellStart"/>
      <w:r w:rsidRPr="00DB5D72">
        <w:rPr>
          <w:rFonts w:cs="Times New Roman"/>
        </w:rPr>
        <w:t>doi</w:t>
      </w:r>
      <w:proofErr w:type="spellEnd"/>
      <w:r w:rsidRPr="00DB5D72">
        <w:rPr>
          <w:rFonts w:cs="Times New Roman"/>
        </w:rPr>
        <w:t>: 10.1016/j.enbuild.2021.110886.</w:t>
      </w:r>
    </w:p>
    <w:p w14:paraId="3EB04D1E" w14:textId="77777777" w:rsidR="0038163B" w:rsidRPr="00DB5D72" w:rsidRDefault="0038163B" w:rsidP="0038163B">
      <w:pPr>
        <w:pStyle w:val="Bibliography"/>
        <w:bidi w:val="0"/>
        <w:rPr>
          <w:rFonts w:cs="Times New Roman"/>
        </w:rPr>
      </w:pPr>
      <w:r w:rsidRPr="00DB5D72">
        <w:rPr>
          <w:rFonts w:cs="Times New Roman"/>
        </w:rPr>
        <w:t xml:space="preserve">Mariano-Hernández, </w:t>
      </w:r>
      <w:proofErr w:type="spellStart"/>
      <w:r w:rsidRPr="00DB5D72">
        <w:rPr>
          <w:rFonts w:cs="Times New Roman"/>
        </w:rPr>
        <w:t>Deyslen</w:t>
      </w:r>
      <w:proofErr w:type="spellEnd"/>
      <w:r w:rsidRPr="00DB5D72">
        <w:rPr>
          <w:rFonts w:cs="Times New Roman"/>
        </w:rPr>
        <w:t>, Luis Hernández-</w:t>
      </w:r>
      <w:proofErr w:type="spellStart"/>
      <w:r w:rsidRPr="00DB5D72">
        <w:rPr>
          <w:rFonts w:cs="Times New Roman"/>
        </w:rPr>
        <w:t>Callejo</w:t>
      </w:r>
      <w:proofErr w:type="spellEnd"/>
      <w:r w:rsidRPr="00DB5D72">
        <w:rPr>
          <w:rFonts w:cs="Times New Roman"/>
        </w:rPr>
        <w:t xml:space="preserve">, Felix Santos García, Oscar Duque-Perez, and Angel L. </w:t>
      </w:r>
      <w:proofErr w:type="spellStart"/>
      <w:r w:rsidRPr="00DB5D72">
        <w:rPr>
          <w:rFonts w:cs="Times New Roman"/>
        </w:rPr>
        <w:t>Zorita-Lamadrid</w:t>
      </w:r>
      <w:proofErr w:type="spellEnd"/>
      <w:r w:rsidRPr="00DB5D72">
        <w:rPr>
          <w:rFonts w:cs="Times New Roman"/>
        </w:rPr>
        <w:t xml:space="preserve">. 2020. “A Review of Energy Consumption Forecasting in Smart Buildings: Methods, Input Variables, Forecasting Horizon and Metrics.” </w:t>
      </w:r>
      <w:r w:rsidRPr="00DB5D72">
        <w:rPr>
          <w:rFonts w:cs="Times New Roman"/>
          <w:i/>
          <w:iCs/>
        </w:rPr>
        <w:t>Applied Sciences</w:t>
      </w:r>
      <w:r w:rsidRPr="00DB5D72">
        <w:rPr>
          <w:rFonts w:cs="Times New Roman"/>
        </w:rPr>
        <w:t xml:space="preserve"> 10(23):8323. </w:t>
      </w:r>
      <w:proofErr w:type="spellStart"/>
      <w:r w:rsidRPr="00DB5D72">
        <w:rPr>
          <w:rFonts w:cs="Times New Roman"/>
        </w:rPr>
        <w:t>doi</w:t>
      </w:r>
      <w:proofErr w:type="spellEnd"/>
      <w:r w:rsidRPr="00DB5D72">
        <w:rPr>
          <w:rFonts w:cs="Times New Roman"/>
        </w:rPr>
        <w:t>: 10.3390/app10238323.</w:t>
      </w:r>
    </w:p>
    <w:p w14:paraId="0C8B4B39" w14:textId="77777777" w:rsidR="0038163B" w:rsidRPr="00DB5D72" w:rsidRDefault="0038163B" w:rsidP="0038163B">
      <w:pPr>
        <w:pStyle w:val="Bibliography"/>
        <w:bidi w:val="0"/>
        <w:rPr>
          <w:rFonts w:cs="Times New Roman"/>
        </w:rPr>
      </w:pPr>
      <w:r w:rsidRPr="00DB5D72">
        <w:rPr>
          <w:rFonts w:cs="Times New Roman"/>
        </w:rPr>
        <w:t xml:space="preserve">Mat Daut, Mohammad </w:t>
      </w:r>
      <w:proofErr w:type="spellStart"/>
      <w:r w:rsidRPr="00DB5D72">
        <w:rPr>
          <w:rFonts w:cs="Times New Roman"/>
        </w:rPr>
        <w:t>Azhar</w:t>
      </w:r>
      <w:proofErr w:type="spellEnd"/>
      <w:r w:rsidRPr="00DB5D72">
        <w:rPr>
          <w:rFonts w:cs="Times New Roman"/>
        </w:rPr>
        <w:t xml:space="preserve">, Mohammad </w:t>
      </w:r>
      <w:proofErr w:type="spellStart"/>
      <w:r w:rsidRPr="00DB5D72">
        <w:rPr>
          <w:rFonts w:cs="Times New Roman"/>
        </w:rPr>
        <w:t>Yusri</w:t>
      </w:r>
      <w:proofErr w:type="spellEnd"/>
      <w:r w:rsidRPr="00DB5D72">
        <w:rPr>
          <w:rFonts w:cs="Times New Roman"/>
        </w:rPr>
        <w:t xml:space="preserve"> Hassan, </w:t>
      </w:r>
      <w:proofErr w:type="spellStart"/>
      <w:r w:rsidRPr="00DB5D72">
        <w:rPr>
          <w:rFonts w:cs="Times New Roman"/>
        </w:rPr>
        <w:t>Hayati</w:t>
      </w:r>
      <w:proofErr w:type="spellEnd"/>
      <w:r w:rsidRPr="00DB5D72">
        <w:rPr>
          <w:rFonts w:cs="Times New Roman"/>
        </w:rPr>
        <w:t xml:space="preserve"> Abdullah, </w:t>
      </w:r>
      <w:proofErr w:type="spellStart"/>
      <w:r w:rsidRPr="00DB5D72">
        <w:rPr>
          <w:rFonts w:cs="Times New Roman"/>
        </w:rPr>
        <w:t>Hasimah</w:t>
      </w:r>
      <w:proofErr w:type="spellEnd"/>
      <w:r w:rsidRPr="00DB5D72">
        <w:rPr>
          <w:rFonts w:cs="Times New Roman"/>
        </w:rPr>
        <w:t xml:space="preserve"> Abdul Rahman, Md </w:t>
      </w:r>
      <w:proofErr w:type="spellStart"/>
      <w:r w:rsidRPr="00DB5D72">
        <w:rPr>
          <w:rFonts w:cs="Times New Roman"/>
        </w:rPr>
        <w:t>Pauzi</w:t>
      </w:r>
      <w:proofErr w:type="spellEnd"/>
      <w:r w:rsidRPr="00DB5D72">
        <w:rPr>
          <w:rFonts w:cs="Times New Roman"/>
        </w:rPr>
        <w:t xml:space="preserve"> Abdullah, and </w:t>
      </w:r>
      <w:proofErr w:type="spellStart"/>
      <w:r w:rsidRPr="00DB5D72">
        <w:rPr>
          <w:rFonts w:cs="Times New Roman"/>
        </w:rPr>
        <w:t>Faridah</w:t>
      </w:r>
      <w:proofErr w:type="spellEnd"/>
      <w:r w:rsidRPr="00DB5D72">
        <w:rPr>
          <w:rFonts w:cs="Times New Roman"/>
        </w:rPr>
        <w:t xml:space="preserve"> </w:t>
      </w:r>
      <w:proofErr w:type="spellStart"/>
      <w:r w:rsidRPr="00DB5D72">
        <w:rPr>
          <w:rFonts w:cs="Times New Roman"/>
        </w:rPr>
        <w:t>Hussin</w:t>
      </w:r>
      <w:proofErr w:type="spellEnd"/>
      <w:r w:rsidRPr="00DB5D72">
        <w:rPr>
          <w:rFonts w:cs="Times New Roman"/>
        </w:rPr>
        <w:t xml:space="preserve">. 2017. “Building Electrical Energy Consumption Forecasting Analysis Using Conventional and Artificial Intelligence Methods: A Review.” </w:t>
      </w:r>
      <w:r w:rsidRPr="00DB5D72">
        <w:rPr>
          <w:rFonts w:cs="Times New Roman"/>
          <w:i/>
          <w:iCs/>
        </w:rPr>
        <w:t>Renewable and Sustainable Energy Reviews</w:t>
      </w:r>
      <w:r w:rsidRPr="00DB5D72">
        <w:rPr>
          <w:rFonts w:cs="Times New Roman"/>
        </w:rPr>
        <w:t xml:space="preserve"> 70:1108–18. </w:t>
      </w:r>
      <w:proofErr w:type="spellStart"/>
      <w:r w:rsidRPr="00DB5D72">
        <w:rPr>
          <w:rFonts w:cs="Times New Roman"/>
        </w:rPr>
        <w:t>doi</w:t>
      </w:r>
      <w:proofErr w:type="spellEnd"/>
      <w:r w:rsidRPr="00DB5D72">
        <w:rPr>
          <w:rFonts w:cs="Times New Roman"/>
        </w:rPr>
        <w:t>: 10.1016/j.rser.2016.12.015.</w:t>
      </w:r>
    </w:p>
    <w:p w14:paraId="56D17C95" w14:textId="77777777" w:rsidR="0038163B" w:rsidRPr="00DB5D72" w:rsidRDefault="0038163B" w:rsidP="0038163B">
      <w:pPr>
        <w:pStyle w:val="Bibliography"/>
        <w:bidi w:val="0"/>
        <w:rPr>
          <w:rFonts w:cs="Times New Roman"/>
        </w:rPr>
      </w:pPr>
      <w:proofErr w:type="spellStart"/>
      <w:r w:rsidRPr="00DB5D72">
        <w:rPr>
          <w:rFonts w:cs="Times New Roman"/>
        </w:rPr>
        <w:t>Seyedzadeh</w:t>
      </w:r>
      <w:proofErr w:type="spellEnd"/>
      <w:r w:rsidRPr="00DB5D72">
        <w:rPr>
          <w:rFonts w:cs="Times New Roman"/>
        </w:rPr>
        <w:t xml:space="preserve">, Saleh, Farzad Pour </w:t>
      </w:r>
      <w:proofErr w:type="spellStart"/>
      <w:r w:rsidRPr="00DB5D72">
        <w:rPr>
          <w:rFonts w:cs="Times New Roman"/>
        </w:rPr>
        <w:t>Rahimian</w:t>
      </w:r>
      <w:proofErr w:type="spellEnd"/>
      <w:r w:rsidRPr="00DB5D72">
        <w:rPr>
          <w:rFonts w:cs="Times New Roman"/>
        </w:rPr>
        <w:t xml:space="preserve">, Ivan </w:t>
      </w:r>
      <w:proofErr w:type="spellStart"/>
      <w:r w:rsidRPr="00DB5D72">
        <w:rPr>
          <w:rFonts w:cs="Times New Roman"/>
        </w:rPr>
        <w:t>Glesk</w:t>
      </w:r>
      <w:proofErr w:type="spellEnd"/>
      <w:r w:rsidRPr="00DB5D72">
        <w:rPr>
          <w:rFonts w:cs="Times New Roman"/>
        </w:rPr>
        <w:t xml:space="preserve">, and Marc Roper. 2018. “Machine Learning for Estimation of Building Energy Consumption and Performance: A Review.” </w:t>
      </w:r>
      <w:r w:rsidRPr="00DB5D72">
        <w:rPr>
          <w:rFonts w:cs="Times New Roman"/>
          <w:i/>
          <w:iCs/>
        </w:rPr>
        <w:t>Visualization in Engineering</w:t>
      </w:r>
      <w:r w:rsidRPr="00DB5D72">
        <w:rPr>
          <w:rFonts w:cs="Times New Roman"/>
        </w:rPr>
        <w:t xml:space="preserve"> 6. </w:t>
      </w:r>
      <w:proofErr w:type="spellStart"/>
      <w:r w:rsidRPr="00DB5D72">
        <w:rPr>
          <w:rFonts w:cs="Times New Roman"/>
        </w:rPr>
        <w:t>doi</w:t>
      </w:r>
      <w:proofErr w:type="spellEnd"/>
      <w:r w:rsidRPr="00DB5D72">
        <w:rPr>
          <w:rFonts w:cs="Times New Roman"/>
        </w:rPr>
        <w:t>: 10.1186/s40327-018-0064-7.</w:t>
      </w:r>
    </w:p>
    <w:p w14:paraId="3DA546C8" w14:textId="77777777" w:rsidR="0038163B" w:rsidRPr="00DB5D72" w:rsidRDefault="0038163B" w:rsidP="0038163B">
      <w:pPr>
        <w:pStyle w:val="Bibliography"/>
        <w:bidi w:val="0"/>
        <w:rPr>
          <w:rFonts w:cs="Times New Roman"/>
        </w:rPr>
      </w:pPr>
      <w:r w:rsidRPr="00DB5D72">
        <w:rPr>
          <w:rFonts w:cs="Times New Roman"/>
        </w:rPr>
        <w:t>Zhao, Hai-</w:t>
      </w:r>
      <w:proofErr w:type="spellStart"/>
      <w:r w:rsidRPr="00DB5D72">
        <w:rPr>
          <w:rFonts w:cs="Times New Roman"/>
        </w:rPr>
        <w:t>xiang</w:t>
      </w:r>
      <w:proofErr w:type="spellEnd"/>
      <w:r w:rsidRPr="00DB5D72">
        <w:rPr>
          <w:rFonts w:cs="Times New Roman"/>
        </w:rPr>
        <w:t xml:space="preserve">, and Frédéric </w:t>
      </w:r>
      <w:proofErr w:type="spellStart"/>
      <w:r w:rsidRPr="00DB5D72">
        <w:rPr>
          <w:rFonts w:cs="Times New Roman"/>
        </w:rPr>
        <w:t>Magoulès</w:t>
      </w:r>
      <w:proofErr w:type="spellEnd"/>
      <w:r w:rsidRPr="00DB5D72">
        <w:rPr>
          <w:rFonts w:cs="Times New Roman"/>
        </w:rPr>
        <w:t xml:space="preserve">. 2012. “A Review on the Prediction of Building Energy Consumption.” </w:t>
      </w:r>
      <w:r w:rsidRPr="00DB5D72">
        <w:rPr>
          <w:rFonts w:cs="Times New Roman"/>
          <w:i/>
          <w:iCs/>
        </w:rPr>
        <w:t>Renewable and Sustainable Energy Reviews</w:t>
      </w:r>
      <w:r w:rsidRPr="00DB5D72">
        <w:rPr>
          <w:rFonts w:cs="Times New Roman"/>
        </w:rPr>
        <w:t xml:space="preserve"> 16:3586–92. </w:t>
      </w:r>
      <w:proofErr w:type="spellStart"/>
      <w:r w:rsidRPr="00DB5D72">
        <w:rPr>
          <w:rFonts w:cs="Times New Roman"/>
        </w:rPr>
        <w:t>doi</w:t>
      </w:r>
      <w:proofErr w:type="spellEnd"/>
      <w:r w:rsidRPr="00DB5D72">
        <w:rPr>
          <w:rFonts w:cs="Times New Roman"/>
        </w:rPr>
        <w:t>: 10.1016/j.rser.2012.02.049.</w:t>
      </w:r>
    </w:p>
    <w:p w14:paraId="08993AA8" w14:textId="77777777" w:rsidR="0038163B" w:rsidRDefault="0038163B" w:rsidP="0038163B">
      <w:pPr>
        <w:bidi w:val="0"/>
        <w:rPr>
          <w:lang w:bidi="fa-IR"/>
        </w:rPr>
      </w:pPr>
      <w:r>
        <w:rPr>
          <w:rtl/>
          <w:lang w:bidi="fa-IR"/>
        </w:rPr>
        <w:fldChar w:fldCharType="end"/>
      </w:r>
    </w:p>
    <w:p w14:paraId="796BE3E5" w14:textId="77777777" w:rsidR="0038163B" w:rsidRPr="00A84886" w:rsidRDefault="0038163B" w:rsidP="0038163B">
      <w:pPr>
        <w:rPr>
          <w:rtl/>
          <w:lang w:bidi="fa-IR"/>
        </w:rPr>
      </w:pPr>
    </w:p>
    <w:p w14:paraId="41B9C827" w14:textId="77777777" w:rsidR="0038163B" w:rsidRPr="0038163B" w:rsidRDefault="0038163B" w:rsidP="0038163B">
      <w:pPr>
        <w:rPr>
          <w:rtl/>
          <w:lang w:bidi="fa-IR"/>
        </w:rPr>
      </w:pPr>
    </w:p>
    <w:p w14:paraId="4B664D8B" w14:textId="77777777" w:rsidR="00A84886" w:rsidRPr="00A84886" w:rsidRDefault="00A84886" w:rsidP="00204AEB">
      <w:pPr>
        <w:bidi w:val="0"/>
        <w:rPr>
          <w:rtl/>
          <w:lang w:bidi="fa-IR"/>
        </w:rPr>
      </w:pPr>
    </w:p>
    <w:sectPr w:rsidR="00A84886" w:rsidRPr="00A84886" w:rsidSect="005B117B">
      <w:headerReference w:type="default" r:id="rId9"/>
      <w:footerReference w:type="default" r:id="rId10"/>
      <w:pgSz w:w="11907" w:h="16840" w:code="9"/>
      <w:pgMar w:top="1675" w:right="1418" w:bottom="1418" w:left="1418" w:header="720" w:footer="1051" w:gutter="0"/>
      <w:pgBorders w:display="firstPage" w:offsetFrom="page">
        <w:top w:val="single" w:sz="18" w:space="24" w:color="auto"/>
        <w:left w:val="single" w:sz="18" w:space="24" w:color="auto"/>
        <w:bottom w:val="single" w:sz="18" w:space="24" w:color="auto"/>
        <w:right w:val="single" w:sz="18"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01B67" w14:textId="77777777" w:rsidR="007732BA" w:rsidRDefault="007732BA" w:rsidP="00136C83">
      <w:pPr>
        <w:spacing w:line="240" w:lineRule="auto"/>
      </w:pPr>
      <w:r>
        <w:separator/>
      </w:r>
    </w:p>
  </w:endnote>
  <w:endnote w:type="continuationSeparator" w:id="0">
    <w:p w14:paraId="00692F68" w14:textId="77777777" w:rsidR="007732BA" w:rsidRDefault="007732BA" w:rsidP="00136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B Nazanin">
    <w:altName w:val="Arial"/>
    <w:panose1 w:val="020B0604020202020204"/>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9065" w14:textId="77777777" w:rsidR="00BD3D96" w:rsidRDefault="007732BA" w:rsidP="00BD3D96">
    <w:pPr>
      <w:pStyle w:val="Footer"/>
      <w:jc w:val="center"/>
    </w:pPr>
    <w:sdt>
      <w:sdtPr>
        <w:rPr>
          <w:rtl/>
        </w:rPr>
        <w:id w:val="2079791776"/>
        <w:docPartObj>
          <w:docPartGallery w:val="Page Numbers (Bottom of Page)"/>
          <w:docPartUnique/>
        </w:docPartObj>
      </w:sdtPr>
      <w:sdtEndPr>
        <w:rPr>
          <w:noProof/>
        </w:rPr>
      </w:sdtEndPr>
      <w:sdtContent>
        <w:r w:rsidR="00BD3D96" w:rsidRPr="00BD3D96">
          <w:rPr>
            <w:sz w:val="28"/>
          </w:rPr>
          <w:fldChar w:fldCharType="begin"/>
        </w:r>
        <w:r w:rsidR="00BD3D96" w:rsidRPr="00BD3D96">
          <w:rPr>
            <w:sz w:val="28"/>
          </w:rPr>
          <w:instrText xml:space="preserve"> PAGE   \* MERGEFORMAT </w:instrText>
        </w:r>
        <w:r w:rsidR="00BD3D96" w:rsidRPr="00BD3D96">
          <w:rPr>
            <w:sz w:val="28"/>
          </w:rPr>
          <w:fldChar w:fldCharType="separate"/>
        </w:r>
        <w:r w:rsidR="005A60EA">
          <w:rPr>
            <w:noProof/>
            <w:sz w:val="28"/>
            <w:rtl/>
          </w:rPr>
          <w:t>1</w:t>
        </w:r>
        <w:r w:rsidR="00BD3D96" w:rsidRPr="00BD3D96">
          <w:rPr>
            <w:noProof/>
            <w:sz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062A2" w14:textId="77777777" w:rsidR="007732BA" w:rsidRDefault="007732BA" w:rsidP="00136C83">
      <w:pPr>
        <w:spacing w:line="240" w:lineRule="auto"/>
      </w:pPr>
      <w:r>
        <w:separator/>
      </w:r>
    </w:p>
  </w:footnote>
  <w:footnote w:type="continuationSeparator" w:id="0">
    <w:p w14:paraId="7A445CFB" w14:textId="77777777" w:rsidR="007732BA" w:rsidRDefault="007732BA" w:rsidP="00136C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DCCEE" w14:textId="245925D8" w:rsidR="005A60EA" w:rsidRPr="005A60EA" w:rsidRDefault="005A60EA" w:rsidP="005A60EA">
    <w:pPr>
      <w:pStyle w:val="Header"/>
      <w:jc w:val="center"/>
      <w:rPr>
        <w:color w:val="FFFFFF" w:themeColor="background1"/>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00A3A"/>
    <w:multiLevelType w:val="hybridMultilevel"/>
    <w:tmpl w:val="6BF05E72"/>
    <w:lvl w:ilvl="0" w:tplc="5CAEED5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41CEF"/>
    <w:multiLevelType w:val="hybridMultilevel"/>
    <w:tmpl w:val="5996339E"/>
    <w:lvl w:ilvl="0" w:tplc="1CBA8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15572497">
    <w:abstractNumId w:val="3"/>
  </w:num>
  <w:num w:numId="2" w16cid:durableId="1468550534">
    <w:abstractNumId w:val="2"/>
  </w:num>
  <w:num w:numId="3" w16cid:durableId="896209382">
    <w:abstractNumId w:val="4"/>
  </w:num>
  <w:num w:numId="4" w16cid:durableId="1394697087">
    <w:abstractNumId w:val="0"/>
  </w:num>
  <w:num w:numId="5" w16cid:durableId="14504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0291"/>
    <w:rsid w:val="000002DF"/>
    <w:rsid w:val="00001E0A"/>
    <w:rsid w:val="00011501"/>
    <w:rsid w:val="00014450"/>
    <w:rsid w:val="00015B88"/>
    <w:rsid w:val="00032A06"/>
    <w:rsid w:val="00036970"/>
    <w:rsid w:val="0004669F"/>
    <w:rsid w:val="00054320"/>
    <w:rsid w:val="000561D0"/>
    <w:rsid w:val="00061E91"/>
    <w:rsid w:val="00072B36"/>
    <w:rsid w:val="00072D6F"/>
    <w:rsid w:val="00082FC3"/>
    <w:rsid w:val="0008692E"/>
    <w:rsid w:val="000943EE"/>
    <w:rsid w:val="000A1EC0"/>
    <w:rsid w:val="000A211E"/>
    <w:rsid w:val="000B734D"/>
    <w:rsid w:val="000D2A6C"/>
    <w:rsid w:val="000E191F"/>
    <w:rsid w:val="000F33DE"/>
    <w:rsid w:val="000F51FB"/>
    <w:rsid w:val="000F7DBF"/>
    <w:rsid w:val="00100D52"/>
    <w:rsid w:val="00105FEE"/>
    <w:rsid w:val="00107F2E"/>
    <w:rsid w:val="001218A7"/>
    <w:rsid w:val="00132FFC"/>
    <w:rsid w:val="0013318E"/>
    <w:rsid w:val="0013483B"/>
    <w:rsid w:val="00136C83"/>
    <w:rsid w:val="001449AE"/>
    <w:rsid w:val="00145AF5"/>
    <w:rsid w:val="00153E74"/>
    <w:rsid w:val="001646C4"/>
    <w:rsid w:val="00173F10"/>
    <w:rsid w:val="00174DC6"/>
    <w:rsid w:val="00177EF2"/>
    <w:rsid w:val="0018017B"/>
    <w:rsid w:val="00187F67"/>
    <w:rsid w:val="00193E97"/>
    <w:rsid w:val="00195131"/>
    <w:rsid w:val="0019696E"/>
    <w:rsid w:val="00197B01"/>
    <w:rsid w:val="001A3B24"/>
    <w:rsid w:val="001A41DE"/>
    <w:rsid w:val="001A54E8"/>
    <w:rsid w:val="001B1833"/>
    <w:rsid w:val="001B3117"/>
    <w:rsid w:val="001B55B2"/>
    <w:rsid w:val="001B6617"/>
    <w:rsid w:val="001C0244"/>
    <w:rsid w:val="001C5578"/>
    <w:rsid w:val="001E0C46"/>
    <w:rsid w:val="001E26C8"/>
    <w:rsid w:val="001F14D4"/>
    <w:rsid w:val="002018DA"/>
    <w:rsid w:val="00204AEB"/>
    <w:rsid w:val="002055AA"/>
    <w:rsid w:val="00206FE1"/>
    <w:rsid w:val="0021252B"/>
    <w:rsid w:val="00222DBA"/>
    <w:rsid w:val="002338F8"/>
    <w:rsid w:val="002541BD"/>
    <w:rsid w:val="00255FB4"/>
    <w:rsid w:val="00257718"/>
    <w:rsid w:val="00266FEF"/>
    <w:rsid w:val="002670E6"/>
    <w:rsid w:val="00267EBA"/>
    <w:rsid w:val="002715A9"/>
    <w:rsid w:val="00277837"/>
    <w:rsid w:val="00281C6F"/>
    <w:rsid w:val="00290200"/>
    <w:rsid w:val="002A63C2"/>
    <w:rsid w:val="002A7D91"/>
    <w:rsid w:val="002B7121"/>
    <w:rsid w:val="002D5799"/>
    <w:rsid w:val="002E67F1"/>
    <w:rsid w:val="002F507B"/>
    <w:rsid w:val="002F7582"/>
    <w:rsid w:val="00300F3F"/>
    <w:rsid w:val="00301357"/>
    <w:rsid w:val="00320A6E"/>
    <w:rsid w:val="00324389"/>
    <w:rsid w:val="003326D8"/>
    <w:rsid w:val="0033352A"/>
    <w:rsid w:val="00334FA4"/>
    <w:rsid w:val="0033597E"/>
    <w:rsid w:val="003436E5"/>
    <w:rsid w:val="00344D7A"/>
    <w:rsid w:val="00347E60"/>
    <w:rsid w:val="003564F7"/>
    <w:rsid w:val="003738E7"/>
    <w:rsid w:val="00373C14"/>
    <w:rsid w:val="003776C1"/>
    <w:rsid w:val="003803B6"/>
    <w:rsid w:val="0038058B"/>
    <w:rsid w:val="0038163B"/>
    <w:rsid w:val="00382FEA"/>
    <w:rsid w:val="0038664B"/>
    <w:rsid w:val="00396EB8"/>
    <w:rsid w:val="003B0291"/>
    <w:rsid w:val="003B5CF1"/>
    <w:rsid w:val="003B639E"/>
    <w:rsid w:val="003D6F87"/>
    <w:rsid w:val="003E191D"/>
    <w:rsid w:val="003E1F79"/>
    <w:rsid w:val="003E37CD"/>
    <w:rsid w:val="003F0063"/>
    <w:rsid w:val="003F3A90"/>
    <w:rsid w:val="00400570"/>
    <w:rsid w:val="004050B1"/>
    <w:rsid w:val="0041765A"/>
    <w:rsid w:val="00423BBD"/>
    <w:rsid w:val="00425EAC"/>
    <w:rsid w:val="00433621"/>
    <w:rsid w:val="0044284A"/>
    <w:rsid w:val="004501F7"/>
    <w:rsid w:val="00457C60"/>
    <w:rsid w:val="00482054"/>
    <w:rsid w:val="00482155"/>
    <w:rsid w:val="00482F7B"/>
    <w:rsid w:val="00486288"/>
    <w:rsid w:val="00490138"/>
    <w:rsid w:val="00497CBF"/>
    <w:rsid w:val="004A3F16"/>
    <w:rsid w:val="004A6BD8"/>
    <w:rsid w:val="004D3532"/>
    <w:rsid w:val="004D3C5D"/>
    <w:rsid w:val="004F015F"/>
    <w:rsid w:val="00502268"/>
    <w:rsid w:val="005154E0"/>
    <w:rsid w:val="005175D5"/>
    <w:rsid w:val="00521BFA"/>
    <w:rsid w:val="00527DAE"/>
    <w:rsid w:val="00540A2E"/>
    <w:rsid w:val="00541254"/>
    <w:rsid w:val="0054271D"/>
    <w:rsid w:val="00557228"/>
    <w:rsid w:val="00565160"/>
    <w:rsid w:val="005716B8"/>
    <w:rsid w:val="005845C5"/>
    <w:rsid w:val="005A38B0"/>
    <w:rsid w:val="005A60EA"/>
    <w:rsid w:val="005A6FA2"/>
    <w:rsid w:val="005B117B"/>
    <w:rsid w:val="005C05DC"/>
    <w:rsid w:val="005C7095"/>
    <w:rsid w:val="005D7FAA"/>
    <w:rsid w:val="005E5882"/>
    <w:rsid w:val="005F269E"/>
    <w:rsid w:val="00602253"/>
    <w:rsid w:val="0061295A"/>
    <w:rsid w:val="00621756"/>
    <w:rsid w:val="006251FD"/>
    <w:rsid w:val="0063311A"/>
    <w:rsid w:val="00634FBC"/>
    <w:rsid w:val="00640FEE"/>
    <w:rsid w:val="00650D6E"/>
    <w:rsid w:val="00651390"/>
    <w:rsid w:val="00661786"/>
    <w:rsid w:val="006736B0"/>
    <w:rsid w:val="00682DC8"/>
    <w:rsid w:val="0069012F"/>
    <w:rsid w:val="00690A02"/>
    <w:rsid w:val="006A2BB8"/>
    <w:rsid w:val="006A35DB"/>
    <w:rsid w:val="006A428B"/>
    <w:rsid w:val="006A62EE"/>
    <w:rsid w:val="006A7D73"/>
    <w:rsid w:val="006B0B4B"/>
    <w:rsid w:val="006B1835"/>
    <w:rsid w:val="006B6CF3"/>
    <w:rsid w:val="006B7D0E"/>
    <w:rsid w:val="006C5BBF"/>
    <w:rsid w:val="006C7B14"/>
    <w:rsid w:val="006D6C87"/>
    <w:rsid w:val="006F5599"/>
    <w:rsid w:val="00704F5B"/>
    <w:rsid w:val="00705285"/>
    <w:rsid w:val="00721EE2"/>
    <w:rsid w:val="0072274E"/>
    <w:rsid w:val="00724ECF"/>
    <w:rsid w:val="00730170"/>
    <w:rsid w:val="00733320"/>
    <w:rsid w:val="007415E0"/>
    <w:rsid w:val="00747456"/>
    <w:rsid w:val="007513D9"/>
    <w:rsid w:val="00754C72"/>
    <w:rsid w:val="007601A4"/>
    <w:rsid w:val="0076586A"/>
    <w:rsid w:val="00767E51"/>
    <w:rsid w:val="007732BA"/>
    <w:rsid w:val="007740EA"/>
    <w:rsid w:val="007774A0"/>
    <w:rsid w:val="00782E78"/>
    <w:rsid w:val="00790F03"/>
    <w:rsid w:val="0079107A"/>
    <w:rsid w:val="007A0A9E"/>
    <w:rsid w:val="007A6767"/>
    <w:rsid w:val="007A69D2"/>
    <w:rsid w:val="007B17A3"/>
    <w:rsid w:val="007D74E9"/>
    <w:rsid w:val="007E19D4"/>
    <w:rsid w:val="007E2B11"/>
    <w:rsid w:val="007E6BF9"/>
    <w:rsid w:val="00806FBB"/>
    <w:rsid w:val="00815099"/>
    <w:rsid w:val="008206F8"/>
    <w:rsid w:val="00830EA5"/>
    <w:rsid w:val="008314B0"/>
    <w:rsid w:val="008478E5"/>
    <w:rsid w:val="00857CAF"/>
    <w:rsid w:val="0086060E"/>
    <w:rsid w:val="0087504A"/>
    <w:rsid w:val="00880EB9"/>
    <w:rsid w:val="00882295"/>
    <w:rsid w:val="00882B49"/>
    <w:rsid w:val="008A6F27"/>
    <w:rsid w:val="008B0A60"/>
    <w:rsid w:val="008B0C82"/>
    <w:rsid w:val="008B1E1C"/>
    <w:rsid w:val="008B38CE"/>
    <w:rsid w:val="008B3C32"/>
    <w:rsid w:val="008B769B"/>
    <w:rsid w:val="008C1A22"/>
    <w:rsid w:val="008E2737"/>
    <w:rsid w:val="008F3C08"/>
    <w:rsid w:val="008F73A3"/>
    <w:rsid w:val="0090526C"/>
    <w:rsid w:val="009135A4"/>
    <w:rsid w:val="00917BA9"/>
    <w:rsid w:val="009407D0"/>
    <w:rsid w:val="00942C23"/>
    <w:rsid w:val="00944332"/>
    <w:rsid w:val="00950F66"/>
    <w:rsid w:val="009558D3"/>
    <w:rsid w:val="00976F3D"/>
    <w:rsid w:val="00987452"/>
    <w:rsid w:val="009941BA"/>
    <w:rsid w:val="0099597F"/>
    <w:rsid w:val="00995A7A"/>
    <w:rsid w:val="009A13F4"/>
    <w:rsid w:val="009A2527"/>
    <w:rsid w:val="009C1F8E"/>
    <w:rsid w:val="009C3EBA"/>
    <w:rsid w:val="009D0A81"/>
    <w:rsid w:val="009E343F"/>
    <w:rsid w:val="009E73BA"/>
    <w:rsid w:val="00A0171B"/>
    <w:rsid w:val="00A2086C"/>
    <w:rsid w:val="00A22BE4"/>
    <w:rsid w:val="00A328B2"/>
    <w:rsid w:val="00A374FF"/>
    <w:rsid w:val="00A40783"/>
    <w:rsid w:val="00A46845"/>
    <w:rsid w:val="00A6295F"/>
    <w:rsid w:val="00A63320"/>
    <w:rsid w:val="00A71C1F"/>
    <w:rsid w:val="00A745D8"/>
    <w:rsid w:val="00A74E80"/>
    <w:rsid w:val="00A84886"/>
    <w:rsid w:val="00A96066"/>
    <w:rsid w:val="00AA2E1E"/>
    <w:rsid w:val="00AA5159"/>
    <w:rsid w:val="00AB17E1"/>
    <w:rsid w:val="00AB2D9F"/>
    <w:rsid w:val="00AD23B0"/>
    <w:rsid w:val="00AD6324"/>
    <w:rsid w:val="00AE2F9C"/>
    <w:rsid w:val="00AE4396"/>
    <w:rsid w:val="00AF012A"/>
    <w:rsid w:val="00AF2B28"/>
    <w:rsid w:val="00AF2F48"/>
    <w:rsid w:val="00B00E2E"/>
    <w:rsid w:val="00B014C1"/>
    <w:rsid w:val="00B0255E"/>
    <w:rsid w:val="00B0434F"/>
    <w:rsid w:val="00B11691"/>
    <w:rsid w:val="00B20081"/>
    <w:rsid w:val="00B2201E"/>
    <w:rsid w:val="00B33A58"/>
    <w:rsid w:val="00B37FD1"/>
    <w:rsid w:val="00B40BEA"/>
    <w:rsid w:val="00B464AE"/>
    <w:rsid w:val="00B47EF7"/>
    <w:rsid w:val="00B55D38"/>
    <w:rsid w:val="00B62365"/>
    <w:rsid w:val="00B65F2D"/>
    <w:rsid w:val="00B7165F"/>
    <w:rsid w:val="00B74027"/>
    <w:rsid w:val="00B77187"/>
    <w:rsid w:val="00B80558"/>
    <w:rsid w:val="00B8770F"/>
    <w:rsid w:val="00B918AF"/>
    <w:rsid w:val="00BB05F9"/>
    <w:rsid w:val="00BB3921"/>
    <w:rsid w:val="00BB55BB"/>
    <w:rsid w:val="00BB6047"/>
    <w:rsid w:val="00BC5729"/>
    <w:rsid w:val="00BC763D"/>
    <w:rsid w:val="00BC774B"/>
    <w:rsid w:val="00BC7C03"/>
    <w:rsid w:val="00BD0F7B"/>
    <w:rsid w:val="00BD3138"/>
    <w:rsid w:val="00BD3D96"/>
    <w:rsid w:val="00BD6434"/>
    <w:rsid w:val="00BE2F4B"/>
    <w:rsid w:val="00BF0FBE"/>
    <w:rsid w:val="00BF1C09"/>
    <w:rsid w:val="00BF571D"/>
    <w:rsid w:val="00BF7295"/>
    <w:rsid w:val="00C13F32"/>
    <w:rsid w:val="00C27BD2"/>
    <w:rsid w:val="00C36036"/>
    <w:rsid w:val="00C37E09"/>
    <w:rsid w:val="00C51EBA"/>
    <w:rsid w:val="00C56E46"/>
    <w:rsid w:val="00C604B5"/>
    <w:rsid w:val="00C665B6"/>
    <w:rsid w:val="00C72F99"/>
    <w:rsid w:val="00C84296"/>
    <w:rsid w:val="00C92AF9"/>
    <w:rsid w:val="00CA04E7"/>
    <w:rsid w:val="00CA0DEE"/>
    <w:rsid w:val="00CA1580"/>
    <w:rsid w:val="00CB1E1F"/>
    <w:rsid w:val="00CC0920"/>
    <w:rsid w:val="00CC1733"/>
    <w:rsid w:val="00CD03A0"/>
    <w:rsid w:val="00CD6932"/>
    <w:rsid w:val="00D05370"/>
    <w:rsid w:val="00D07225"/>
    <w:rsid w:val="00D12F2D"/>
    <w:rsid w:val="00D14B32"/>
    <w:rsid w:val="00D2273E"/>
    <w:rsid w:val="00D35BA3"/>
    <w:rsid w:val="00D468BC"/>
    <w:rsid w:val="00D53142"/>
    <w:rsid w:val="00D57533"/>
    <w:rsid w:val="00D6082E"/>
    <w:rsid w:val="00D66C18"/>
    <w:rsid w:val="00D80097"/>
    <w:rsid w:val="00D82573"/>
    <w:rsid w:val="00D8714C"/>
    <w:rsid w:val="00D922AB"/>
    <w:rsid w:val="00D93D2E"/>
    <w:rsid w:val="00DA7977"/>
    <w:rsid w:val="00DB2665"/>
    <w:rsid w:val="00DB7DFF"/>
    <w:rsid w:val="00DC7652"/>
    <w:rsid w:val="00DD60F9"/>
    <w:rsid w:val="00DF1777"/>
    <w:rsid w:val="00E010F2"/>
    <w:rsid w:val="00E02FB4"/>
    <w:rsid w:val="00E136DF"/>
    <w:rsid w:val="00E15713"/>
    <w:rsid w:val="00E20A11"/>
    <w:rsid w:val="00E2778D"/>
    <w:rsid w:val="00E44025"/>
    <w:rsid w:val="00E52E63"/>
    <w:rsid w:val="00E54C88"/>
    <w:rsid w:val="00E62997"/>
    <w:rsid w:val="00E63805"/>
    <w:rsid w:val="00E655CE"/>
    <w:rsid w:val="00E72C4F"/>
    <w:rsid w:val="00E936A2"/>
    <w:rsid w:val="00EA22CF"/>
    <w:rsid w:val="00EB27DB"/>
    <w:rsid w:val="00EB3C24"/>
    <w:rsid w:val="00EB4DD3"/>
    <w:rsid w:val="00EE45DF"/>
    <w:rsid w:val="00EE726B"/>
    <w:rsid w:val="00EE7396"/>
    <w:rsid w:val="00F05A99"/>
    <w:rsid w:val="00F12434"/>
    <w:rsid w:val="00F12E3A"/>
    <w:rsid w:val="00F16D2A"/>
    <w:rsid w:val="00F224A7"/>
    <w:rsid w:val="00F23931"/>
    <w:rsid w:val="00F24DBF"/>
    <w:rsid w:val="00F45018"/>
    <w:rsid w:val="00F501E9"/>
    <w:rsid w:val="00F5046F"/>
    <w:rsid w:val="00F61C88"/>
    <w:rsid w:val="00F657FD"/>
    <w:rsid w:val="00F75B14"/>
    <w:rsid w:val="00F763EE"/>
    <w:rsid w:val="00F778FA"/>
    <w:rsid w:val="00F82959"/>
    <w:rsid w:val="00F8646A"/>
    <w:rsid w:val="00F8767A"/>
    <w:rsid w:val="00F970D6"/>
    <w:rsid w:val="00FA632B"/>
    <w:rsid w:val="00FC0F79"/>
    <w:rsid w:val="00FC2A67"/>
    <w:rsid w:val="00FC5515"/>
    <w:rsid w:val="00FC7583"/>
    <w:rsid w:val="00FC7E27"/>
    <w:rsid w:val="00FD1212"/>
    <w:rsid w:val="00FD3B3A"/>
    <w:rsid w:val="00FE07EB"/>
    <w:rsid w:val="00FE3E10"/>
    <w:rsid w:val="00FF0D4F"/>
    <w:rsid w:val="00FF5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5B117B"/>
    <w:pPr>
      <w:bidi/>
      <w:spacing w:before="120" w:after="0" w:line="288" w:lineRule="auto"/>
      <w:jc w:val="lowKashida"/>
    </w:pPr>
    <w:rPr>
      <w:rFonts w:ascii="Times New Roman" w:eastAsia="Times New Roman" w:hAnsi="Times New Roman" w:cs="B Nazanin"/>
      <w:sz w:val="26"/>
      <w:szCs w:val="28"/>
    </w:rPr>
  </w:style>
  <w:style w:type="paragraph" w:styleId="Heading1">
    <w:name w:val="heading 1"/>
    <w:aliases w:val="عنوان 1"/>
    <w:basedOn w:val="Normal"/>
    <w:next w:val="Normal"/>
    <w:link w:val="Heading1Char"/>
    <w:autoRedefine/>
    <w:uiPriority w:val="9"/>
    <w:qFormat/>
    <w:rsid w:val="004A3F16"/>
    <w:pPr>
      <w:keepNext/>
      <w:keepLines/>
      <w:spacing w:before="480" w:line="240" w:lineRule="auto"/>
      <w:jc w:val="center"/>
      <w:outlineLvl w:val="0"/>
    </w:pPr>
    <w:rPr>
      <w:rFonts w:eastAsiaTheme="majorEastAsia"/>
      <w:b/>
      <w:bCs/>
      <w:sz w:val="36"/>
      <w:szCs w:val="40"/>
    </w:rPr>
  </w:style>
  <w:style w:type="paragraph" w:styleId="Heading2">
    <w:name w:val="heading 2"/>
    <w:aliases w:val="عنوان 2"/>
    <w:basedOn w:val="Normal"/>
    <w:next w:val="Normal"/>
    <w:link w:val="Heading2Char"/>
    <w:uiPriority w:val="9"/>
    <w:unhideWhenUsed/>
    <w:qFormat/>
    <w:rsid w:val="003E37CD"/>
    <w:pPr>
      <w:spacing w:before="20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outlineLvl w:val="2"/>
    </w:pPr>
    <w:rPr>
      <w:rFonts w:eastAsiaTheme="majorEastAsia"/>
      <w:b/>
      <w:bCs/>
    </w:rPr>
  </w:style>
  <w:style w:type="paragraph" w:styleId="Heading4">
    <w:name w:val="heading 4"/>
    <w:basedOn w:val="Normal"/>
    <w:next w:val="Normal"/>
    <w:link w:val="Heading4Char"/>
    <w:uiPriority w:val="9"/>
    <w:semiHidden/>
    <w:unhideWhenUsed/>
    <w:rsid w:val="00197B0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97B0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4A3F16"/>
    <w:rPr>
      <w:rFonts w:eastAsiaTheme="majorEastAsia" w:cs="B Nazanin"/>
      <w:b/>
      <w:bCs/>
      <w:sz w:val="36"/>
      <w:szCs w:val="40"/>
      <w:lang w:bidi="fa-IR"/>
    </w:rPr>
  </w:style>
  <w:style w:type="paragraph" w:styleId="Header">
    <w:name w:val="header"/>
    <w:basedOn w:val="Normal"/>
    <w:link w:val="HeaderChar"/>
    <w:uiPriority w:val="99"/>
    <w:unhideWhenUsed/>
    <w:rsid w:val="00136C83"/>
    <w:pPr>
      <w:tabs>
        <w:tab w:val="center" w:pos="4680"/>
        <w:tab w:val="right" w:pos="9360"/>
      </w:tabs>
      <w:spacing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3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8C1A22"/>
    <w:pPr>
      <w:spacing w:after="200" w:line="240" w:lineRule="auto"/>
      <w:contextualSpacing/>
      <w:jc w:val="center"/>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8C1A22"/>
    <w:rPr>
      <w:rFonts w:eastAsiaTheme="majorEastAsia" w:cs="B Nazanin"/>
      <w:b/>
      <w:bCs/>
      <w:spacing w:val="5"/>
      <w:kern w:val="28"/>
      <w:sz w:val="44"/>
      <w:szCs w:val="48"/>
      <w:lang w:bidi="fa-IR"/>
    </w:rPr>
  </w:style>
  <w:style w:type="character" w:customStyle="1" w:styleId="Heading4Char">
    <w:name w:val="Heading 4 Char"/>
    <w:basedOn w:val="DefaultParagraphFont"/>
    <w:link w:val="Heading4"/>
    <w:uiPriority w:val="9"/>
    <w:semiHidden/>
    <w:rsid w:val="00197B01"/>
    <w:rPr>
      <w:rFonts w:asciiTheme="majorHAnsi" w:eastAsiaTheme="majorEastAsia" w:hAnsiTheme="majorHAnsi" w:cstheme="majorBidi"/>
      <w:i/>
      <w:iCs/>
      <w:color w:val="365F91" w:themeColor="accent1" w:themeShade="BF"/>
      <w:sz w:val="24"/>
      <w:szCs w:val="28"/>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 w:type="character" w:styleId="PlaceholderText">
    <w:name w:val="Placeholder Text"/>
    <w:basedOn w:val="DefaultParagraphFont"/>
    <w:uiPriority w:val="99"/>
    <w:semiHidden/>
    <w:rsid w:val="00DB7DFF"/>
    <w:rPr>
      <w:color w:val="808080"/>
    </w:rPr>
  </w:style>
  <w:style w:type="paragraph" w:styleId="ListParagraph">
    <w:name w:val="List Paragraph"/>
    <w:basedOn w:val="Normal"/>
    <w:uiPriority w:val="34"/>
    <w:rsid w:val="00880EB9"/>
    <w:pPr>
      <w:ind w:left="720"/>
      <w:contextualSpacing/>
    </w:pPr>
  </w:style>
  <w:style w:type="paragraph" w:customStyle="1" w:styleId="Title24">
    <w:name w:val="Title 24*"/>
    <w:basedOn w:val="Title18"/>
    <w:rsid w:val="005B117B"/>
    <w:rPr>
      <w:sz w:val="44"/>
      <w:szCs w:val="48"/>
    </w:rPr>
  </w:style>
  <w:style w:type="paragraph" w:customStyle="1" w:styleId="Title16">
    <w:name w:val="Title 16*"/>
    <w:basedOn w:val="Normal"/>
    <w:rsid w:val="005B117B"/>
    <w:pPr>
      <w:spacing w:before="0" w:line="240" w:lineRule="auto"/>
      <w:jc w:val="center"/>
    </w:pPr>
    <w:rPr>
      <w:b/>
      <w:bCs/>
      <w:sz w:val="30"/>
      <w:szCs w:val="32"/>
    </w:rPr>
  </w:style>
  <w:style w:type="paragraph" w:customStyle="1" w:styleId="Title18">
    <w:name w:val="Title 18*"/>
    <w:basedOn w:val="Title16"/>
    <w:rsid w:val="005B117B"/>
    <w:rPr>
      <w:sz w:val="34"/>
      <w:szCs w:val="36"/>
    </w:rPr>
  </w:style>
  <w:style w:type="paragraph" w:styleId="EndnoteText">
    <w:name w:val="endnote text"/>
    <w:basedOn w:val="Normal"/>
    <w:link w:val="EndnoteTextChar"/>
    <w:uiPriority w:val="99"/>
    <w:semiHidden/>
    <w:unhideWhenUsed/>
    <w:rsid w:val="003803B6"/>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3803B6"/>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3803B6"/>
    <w:rPr>
      <w:vertAlign w:val="superscript"/>
    </w:rPr>
  </w:style>
  <w:style w:type="paragraph" w:styleId="Bibliography">
    <w:name w:val="Bibliography"/>
    <w:basedOn w:val="Normal"/>
    <w:next w:val="Normal"/>
    <w:uiPriority w:val="37"/>
    <w:unhideWhenUsed/>
    <w:rsid w:val="00344D7A"/>
    <w:pPr>
      <w:tabs>
        <w:tab w:val="left" w:pos="500"/>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arshid/Desktop/Packed/Persian%20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B60E-16E2-461F-AE65-B7945FA06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Persian Style.dotx</Template>
  <TotalTime>0</TotalTime>
  <Pages>10</Pages>
  <Words>16884</Words>
  <Characters>98436</Characters>
  <Application>Microsoft Office Word</Application>
  <DocSecurity>0</DocSecurity>
  <Lines>2895</Lines>
  <Paragraphs>1747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2022-06-02T18:30:00Z</dcterms:created>
  <dcterms:modified xsi:type="dcterms:W3CDTF">2022-06-02T18:30:00Z</dcterms:modified>
  <cp:version>4.0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id="H78lHkF5"/&gt;&lt;style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